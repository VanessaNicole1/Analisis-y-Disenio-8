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D388" w14:textId="72EDD0FE" w:rsidR="00D1195B" w:rsidRPr="00513D76" w:rsidRDefault="00B60955" w:rsidP="00D1195B">
      <w:pPr>
        <w:pStyle w:val="papertitle"/>
        <w:rPr>
          <w:iCs/>
          <w:noProof w:val="0"/>
          <w:lang w:val="es-EC"/>
        </w:rPr>
      </w:pPr>
      <w:r w:rsidRPr="00513D76">
        <w:rPr>
          <w:rFonts w:eastAsia="Times New Roman"/>
          <w:noProof w:val="0"/>
          <w:lang w:val="es-EC"/>
        </w:rPr>
        <w:t xml:space="preserve">Metodologías </w:t>
      </w:r>
      <w:r w:rsidR="00386053">
        <w:rPr>
          <w:rFonts w:eastAsia="Times New Roman"/>
          <w:noProof w:val="0"/>
          <w:lang w:val="es-EC"/>
        </w:rPr>
        <w:t>para la Elicitación de Requisitos</w:t>
      </w:r>
      <w:r w:rsidRPr="00513D76">
        <w:rPr>
          <w:iCs/>
          <w:noProof w:val="0"/>
          <w:lang w:val="es-EC"/>
        </w:rPr>
        <w:t xml:space="preserve">: </w:t>
      </w:r>
      <w:r w:rsidRPr="00513D76">
        <w:rPr>
          <w:rFonts w:eastAsia="Times New Roman"/>
          <w:noProof w:val="0"/>
          <w:lang w:val="es-EC"/>
        </w:rPr>
        <w:t>Revisión Sistemática de Literatura</w:t>
      </w:r>
      <w:r w:rsidRPr="00513D76">
        <w:rPr>
          <w:iCs/>
          <w:noProof w:val="0"/>
          <w:lang w:val="es-EC"/>
        </w:rPr>
        <w:t xml:space="preserve"> </w:t>
      </w:r>
    </w:p>
    <w:p w14:paraId="4C594CAE" w14:textId="006BB066" w:rsidR="002726D3" w:rsidRPr="00513D76" w:rsidRDefault="0061391E" w:rsidP="002726D3">
      <w:pPr>
        <w:pStyle w:val="Author"/>
        <w:rPr>
          <w:noProof w:val="0"/>
          <w:lang w:val="es-EC"/>
        </w:rPr>
      </w:pPr>
      <w:r>
        <w:rPr>
          <w:noProof w:val="0"/>
          <w:lang w:val="es-EC"/>
        </w:rPr>
        <w:t>Cañar</w:t>
      </w:r>
      <w:r w:rsidR="00085CFC" w:rsidRPr="00513D76">
        <w:rPr>
          <w:noProof w:val="0"/>
          <w:lang w:val="es-EC"/>
        </w:rPr>
        <w:t>-</w:t>
      </w:r>
      <w:r>
        <w:rPr>
          <w:noProof w:val="0"/>
          <w:lang w:val="es-EC"/>
        </w:rPr>
        <w:t>Correa Alexis</w:t>
      </w:r>
      <w:r w:rsidR="00085CFC" w:rsidRPr="00513D76">
        <w:rPr>
          <w:noProof w:val="0"/>
          <w:lang w:val="es-EC"/>
        </w:rPr>
        <w:t>,</w:t>
      </w:r>
      <w:r w:rsidRPr="0061391E">
        <w:rPr>
          <w:noProof w:val="0"/>
          <w:lang w:val="es-EC"/>
        </w:rPr>
        <w:t xml:space="preserve"> </w:t>
      </w:r>
      <w:r>
        <w:rPr>
          <w:noProof w:val="0"/>
          <w:lang w:val="es-EC"/>
        </w:rPr>
        <w:t>Collaguazo</w:t>
      </w:r>
      <w:r w:rsidRPr="00513D76">
        <w:rPr>
          <w:noProof w:val="0"/>
          <w:lang w:val="es-EC"/>
        </w:rPr>
        <w:t>-</w:t>
      </w:r>
      <w:r>
        <w:rPr>
          <w:noProof w:val="0"/>
          <w:lang w:val="es-EC"/>
        </w:rPr>
        <w:t>Coronel Bryan, Iñiguez</w:t>
      </w:r>
      <w:r w:rsidR="00085CFC" w:rsidRPr="00513D76">
        <w:rPr>
          <w:noProof w:val="0"/>
          <w:lang w:val="es-EC"/>
        </w:rPr>
        <w:t>-</w:t>
      </w:r>
      <w:r>
        <w:rPr>
          <w:noProof w:val="0"/>
          <w:lang w:val="es-EC"/>
        </w:rPr>
        <w:t>Gualán Vanessa</w:t>
      </w:r>
      <w:r w:rsidR="00085CFC" w:rsidRPr="00513D76">
        <w:rPr>
          <w:noProof w:val="0"/>
          <w:lang w:val="es-EC"/>
        </w:rPr>
        <w:t xml:space="preserve">, </w:t>
      </w:r>
      <w:r>
        <w:rPr>
          <w:noProof w:val="0"/>
          <w:lang w:val="es-EC"/>
        </w:rPr>
        <w:t>Patiño-Vásquez Daniel</w:t>
      </w:r>
      <w:r w:rsidR="00085CFC" w:rsidRPr="00513D76">
        <w:rPr>
          <w:noProof w:val="0"/>
          <w:lang w:val="es-EC"/>
        </w:rPr>
        <w:t xml:space="preserve">, </w:t>
      </w:r>
      <w:r>
        <w:rPr>
          <w:noProof w:val="0"/>
          <w:lang w:val="es-EC"/>
        </w:rPr>
        <w:t>Salazar-Valdez César</w:t>
      </w:r>
    </w:p>
    <w:p w14:paraId="18DF9C02" w14:textId="7F7F23BE" w:rsidR="002726D3" w:rsidRPr="00513D76" w:rsidRDefault="00085CFC" w:rsidP="002726D3">
      <w:pPr>
        <w:pStyle w:val="Affiliation"/>
        <w:rPr>
          <w:lang w:val="es-EC"/>
        </w:rPr>
      </w:pPr>
      <w:r w:rsidRPr="00513D76">
        <w:rPr>
          <w:lang w:val="es-EC"/>
        </w:rPr>
        <w:t>Universidad Nacional de Loja</w:t>
      </w:r>
      <w:r w:rsidR="002726D3" w:rsidRPr="00513D76">
        <w:rPr>
          <w:lang w:val="es-EC"/>
        </w:rPr>
        <w:t xml:space="preserve">, </w:t>
      </w:r>
      <w:r w:rsidRPr="00513D76">
        <w:rPr>
          <w:lang w:val="es-EC"/>
        </w:rPr>
        <w:t>Carrera de Ingeniería en Sistemas</w:t>
      </w:r>
      <w:r w:rsidR="002726D3" w:rsidRPr="00513D76">
        <w:rPr>
          <w:lang w:val="es-EC"/>
        </w:rPr>
        <w:t xml:space="preserve"> </w:t>
      </w:r>
    </w:p>
    <w:p w14:paraId="5570C8AD" w14:textId="35477882" w:rsidR="002726D3" w:rsidRPr="00513D76" w:rsidRDefault="00085CFC" w:rsidP="002726D3">
      <w:pPr>
        <w:pStyle w:val="Affiliation"/>
        <w:rPr>
          <w:lang w:val="es-EC"/>
        </w:rPr>
      </w:pPr>
      <w:r w:rsidRPr="00513D76">
        <w:rPr>
          <w:lang w:val="es-EC"/>
        </w:rPr>
        <w:t>Loja - Ecuador</w:t>
      </w:r>
      <w:r w:rsidR="002726D3" w:rsidRPr="00513D76">
        <w:rPr>
          <w:lang w:val="es-EC"/>
        </w:rPr>
        <w:t xml:space="preserve"> </w:t>
      </w:r>
    </w:p>
    <w:p w14:paraId="62CF676B" w14:textId="29A9DFC6" w:rsidR="002726D3" w:rsidRPr="00513D76" w:rsidRDefault="00085CFC" w:rsidP="002726D3">
      <w:pPr>
        <w:pStyle w:val="Affiliation"/>
        <w:rPr>
          <w:lang w:val="es-EC"/>
        </w:rPr>
      </w:pPr>
      <w:r w:rsidRPr="00513D76">
        <w:rPr>
          <w:lang w:val="es-EC"/>
        </w:rPr>
        <w:t>{</w:t>
      </w:r>
      <w:proofErr w:type="spellStart"/>
      <w:r w:rsidR="0061391E">
        <w:rPr>
          <w:lang w:val="es-EC"/>
        </w:rPr>
        <w:t>alexis.canar</w:t>
      </w:r>
      <w:proofErr w:type="spellEnd"/>
      <w:r w:rsidR="0061391E">
        <w:rPr>
          <w:lang w:val="es-EC"/>
        </w:rPr>
        <w:t xml:space="preserve">, </w:t>
      </w:r>
      <w:proofErr w:type="spellStart"/>
      <w:r w:rsidR="00386053" w:rsidRPr="00386053">
        <w:rPr>
          <w:lang w:val="es-EC"/>
        </w:rPr>
        <w:t>bacollaguazoc</w:t>
      </w:r>
      <w:proofErr w:type="spellEnd"/>
      <w:r w:rsidR="00386053">
        <w:rPr>
          <w:lang w:val="es-EC"/>
        </w:rPr>
        <w:t xml:space="preserve">, </w:t>
      </w:r>
      <w:proofErr w:type="spellStart"/>
      <w:r w:rsidR="00386053">
        <w:rPr>
          <w:lang w:val="es-EC"/>
        </w:rPr>
        <w:t>vanessa.iniguez</w:t>
      </w:r>
      <w:proofErr w:type="spellEnd"/>
      <w:r w:rsidR="00386053">
        <w:rPr>
          <w:lang w:val="es-EC"/>
        </w:rPr>
        <w:t xml:space="preserve">, </w:t>
      </w:r>
      <w:proofErr w:type="spellStart"/>
      <w:r w:rsidR="00386053">
        <w:rPr>
          <w:lang w:val="es-EC"/>
        </w:rPr>
        <w:t>daniel.patino</w:t>
      </w:r>
      <w:proofErr w:type="spellEnd"/>
      <w:r w:rsidR="00386053">
        <w:rPr>
          <w:lang w:val="es-EC"/>
        </w:rPr>
        <w:t xml:space="preserve">, </w:t>
      </w:r>
      <w:proofErr w:type="spellStart"/>
      <w:r w:rsidR="00386053">
        <w:rPr>
          <w:lang w:val="es-EC"/>
        </w:rPr>
        <w:t>cesar.salazar</w:t>
      </w:r>
      <w:proofErr w:type="spellEnd"/>
      <w:r w:rsidRPr="00513D76">
        <w:rPr>
          <w:lang w:val="es-EC"/>
        </w:rPr>
        <w:t>}@</w:t>
      </w:r>
      <w:r w:rsidR="00022DCB" w:rsidRPr="00513D76">
        <w:rPr>
          <w:lang w:val="es-EC"/>
        </w:rPr>
        <w:t>unl.edu.ec</w:t>
      </w:r>
      <w:r w:rsidR="002726D3" w:rsidRPr="00513D76">
        <w:rPr>
          <w:lang w:val="es-EC"/>
        </w:rPr>
        <w:t xml:space="preserve"> </w:t>
      </w:r>
    </w:p>
    <w:p w14:paraId="49BF5427" w14:textId="3949DB85" w:rsidR="002726D3" w:rsidRPr="00513D76" w:rsidRDefault="002726D3" w:rsidP="00022DCB">
      <w:pPr>
        <w:pStyle w:val="Affiliation"/>
        <w:jc w:val="both"/>
        <w:rPr>
          <w:lang w:val="es-EC"/>
        </w:rPr>
      </w:pPr>
    </w:p>
    <w:p w14:paraId="1627389E" w14:textId="77777777" w:rsidR="00000F88" w:rsidRPr="00513D76" w:rsidRDefault="00000F88" w:rsidP="00022DCB">
      <w:pPr>
        <w:jc w:val="both"/>
      </w:pPr>
    </w:p>
    <w:p w14:paraId="79B3B6B3" w14:textId="77777777" w:rsidR="00ED13D6" w:rsidRPr="00513D76" w:rsidRDefault="00ED13D6">
      <w:pPr>
        <w:sectPr w:rsidR="00ED13D6" w:rsidRPr="00513D76">
          <w:type w:val="continuous"/>
          <w:pgSz w:w="11909" w:h="16834" w:code="9"/>
          <w:pgMar w:top="1080" w:right="734" w:bottom="2434" w:left="734" w:header="720" w:footer="720" w:gutter="0"/>
          <w:cols w:space="720"/>
          <w:docGrid w:linePitch="360"/>
        </w:sectPr>
      </w:pPr>
    </w:p>
    <w:p w14:paraId="7E74DECB" w14:textId="5654D0A9" w:rsidR="00175725" w:rsidRPr="00513D76" w:rsidRDefault="00175725" w:rsidP="00175725">
      <w:pPr>
        <w:pStyle w:val="Abstract"/>
        <w:rPr>
          <w:lang w:val="es-EC"/>
        </w:rPr>
      </w:pPr>
      <w:r w:rsidRPr="00E179D4">
        <w:rPr>
          <w:rStyle w:val="StyleAbstractItalicChar"/>
          <w:b/>
          <w:bCs/>
          <w:lang w:val="es-EC"/>
        </w:rPr>
        <w:t>Resum</w:t>
      </w:r>
      <w:r w:rsidR="00B14800" w:rsidRPr="00E179D4">
        <w:rPr>
          <w:rStyle w:val="StyleAbstractItalicChar"/>
          <w:b/>
          <w:bCs/>
          <w:lang w:val="es-EC"/>
        </w:rPr>
        <w:t>en</w:t>
      </w:r>
      <w:r w:rsidR="00333DA4" w:rsidRPr="00E179D4">
        <w:rPr>
          <w:rStyle w:val="StyleAbstractItalicChar"/>
          <w:b/>
          <w:bCs/>
          <w:lang w:val="es-EC"/>
        </w:rPr>
        <w:t xml:space="preserve"> </w:t>
      </w:r>
      <w:r w:rsidRPr="00E179D4">
        <w:rPr>
          <w:b w:val="0"/>
          <w:bCs w:val="0"/>
          <w:lang w:val="es-EC"/>
        </w:rPr>
        <w:t>—</w:t>
      </w:r>
      <w:r w:rsidR="000E74E8" w:rsidRPr="00513D76">
        <w:rPr>
          <w:lang w:val="es-EC"/>
        </w:rPr>
        <w:t xml:space="preserve"> </w:t>
      </w:r>
      <w:r w:rsidR="00342F51">
        <w:rPr>
          <w:lang w:val="es-EC"/>
        </w:rPr>
        <w:t>En este</w:t>
      </w:r>
      <w:r w:rsidR="00991BC5">
        <w:rPr>
          <w:lang w:val="es-EC"/>
        </w:rPr>
        <w:t xml:space="preserve"> artículo se describe un estudio sobre el mapeo y revisión sistemática de literatura</w:t>
      </w:r>
      <w:r w:rsidR="00E179D4">
        <w:rPr>
          <w:lang w:val="es-EC"/>
        </w:rPr>
        <w:t xml:space="preserve"> (RSL)</w:t>
      </w:r>
      <w:r w:rsidR="00991BC5">
        <w:rPr>
          <w:lang w:val="es-EC"/>
        </w:rPr>
        <w:t xml:space="preserve"> con el fin de identificar, analizar y clasificar los artículos publicados sobre el uso de metodologías, importancia, problemas y herramientas de elicitación de requisitos. Para desarrollar la revisión se utilizó la técnica propuesta por Bárbara </w:t>
      </w:r>
      <w:proofErr w:type="spellStart"/>
      <w:r w:rsidR="00991BC5">
        <w:rPr>
          <w:lang w:val="es-EC"/>
        </w:rPr>
        <w:t>Kitchenham</w:t>
      </w:r>
      <w:proofErr w:type="spellEnd"/>
      <w:r w:rsidR="00991BC5">
        <w:rPr>
          <w:lang w:val="es-EC"/>
        </w:rPr>
        <w:t>, la misma que permitió seleccionar 46 artículo que presentan información relacionada con la presente revisión sistemática. Los artículos se seleccionaron desde el año 2015 en adelante; las principales me</w:t>
      </w:r>
      <w:r w:rsidR="00E179D4">
        <w:rPr>
          <w:lang w:val="es-EC"/>
        </w:rPr>
        <w:t>todologías identificadas en la RSL son:</w:t>
      </w:r>
      <w:r w:rsidR="00332CB5">
        <w:rPr>
          <w:lang w:val="es-EC"/>
        </w:rPr>
        <w:t xml:space="preserve"> </w:t>
      </w:r>
      <w:proofErr w:type="spellStart"/>
      <w:r w:rsidR="00332CB5">
        <w:rPr>
          <w:lang w:val="es-EC"/>
        </w:rPr>
        <w:t>User</w:t>
      </w:r>
      <w:proofErr w:type="spellEnd"/>
      <w:r w:rsidR="00332CB5">
        <w:rPr>
          <w:lang w:val="es-EC"/>
        </w:rPr>
        <w:t xml:space="preserve"> </w:t>
      </w:r>
      <w:proofErr w:type="spellStart"/>
      <w:r w:rsidR="00332CB5">
        <w:rPr>
          <w:lang w:val="es-EC"/>
        </w:rPr>
        <w:t>eXperience</w:t>
      </w:r>
      <w:proofErr w:type="spellEnd"/>
      <w:r w:rsidR="00332CB5">
        <w:rPr>
          <w:lang w:val="es-EC"/>
        </w:rPr>
        <w:t>, SCRUM, metodología ágil Kanban, JAD, y Marco de Claridad de Roles</w:t>
      </w:r>
      <w:r w:rsidR="00E179D4">
        <w:rPr>
          <w:lang w:val="es-EC"/>
        </w:rPr>
        <w:t>.</w:t>
      </w:r>
      <w:r w:rsidR="00332CB5">
        <w:rPr>
          <w:lang w:val="es-EC"/>
        </w:rPr>
        <w:t xml:space="preserve"> </w:t>
      </w:r>
      <w:r w:rsidR="00E179D4">
        <w:rPr>
          <w:lang w:val="es-EC"/>
        </w:rPr>
        <w:t>La principal importancia es</w:t>
      </w:r>
      <w:r w:rsidR="00332CB5">
        <w:rPr>
          <w:lang w:val="es-EC"/>
        </w:rPr>
        <w:t xml:space="preserve"> que las metodologías p</w:t>
      </w:r>
      <w:r w:rsidR="00332CB5" w:rsidRPr="00332CB5">
        <w:rPr>
          <w:lang w:val="es-EC"/>
        </w:rPr>
        <w:t>ermite</w:t>
      </w:r>
      <w:r w:rsidR="00332CB5">
        <w:rPr>
          <w:lang w:val="es-EC"/>
        </w:rPr>
        <w:t>n</w:t>
      </w:r>
      <w:r w:rsidR="00332CB5" w:rsidRPr="00332CB5">
        <w:rPr>
          <w:lang w:val="es-EC"/>
        </w:rPr>
        <w:t xml:space="preserve"> superar la complejidad, la redundancia, la carga</w:t>
      </w:r>
      <w:r w:rsidR="00332CB5">
        <w:rPr>
          <w:lang w:val="es-EC"/>
        </w:rPr>
        <w:t xml:space="preserve"> </w:t>
      </w:r>
      <w:r w:rsidR="00C33B31" w:rsidRPr="00332CB5">
        <w:rPr>
          <w:lang w:val="es-EC"/>
        </w:rPr>
        <w:t>de trabajo, ahorrar tiempo y</w:t>
      </w:r>
      <w:r w:rsidR="00332CB5" w:rsidRPr="00332CB5">
        <w:rPr>
          <w:lang w:val="es-EC"/>
        </w:rPr>
        <w:t xml:space="preserve"> aumentar la productividad</w:t>
      </w:r>
      <w:r w:rsidR="00E179D4">
        <w:rPr>
          <w:lang w:val="es-EC"/>
        </w:rPr>
        <w:t>. Los principales problemas son:</w:t>
      </w:r>
      <w:r w:rsidR="00332CB5">
        <w:rPr>
          <w:lang w:val="es-EC"/>
        </w:rPr>
        <w:t xml:space="preserve"> Mala comunicación, Desconocimiento del dominio, Escritura de Requisitos Triviales, entre otros</w:t>
      </w:r>
      <w:r w:rsidR="00E179D4">
        <w:rPr>
          <w:lang w:val="es-EC"/>
        </w:rPr>
        <w:t xml:space="preserve">. Las herramientas analizadas en los artículos son: </w:t>
      </w:r>
      <w:r w:rsidR="00332CB5">
        <w:rPr>
          <w:lang w:val="es-EC"/>
        </w:rPr>
        <w:t xml:space="preserve">RETTA, </w:t>
      </w:r>
      <w:proofErr w:type="spellStart"/>
      <w:r w:rsidR="00332CB5">
        <w:rPr>
          <w:lang w:val="es-EC"/>
        </w:rPr>
        <w:t>Provop</w:t>
      </w:r>
      <w:proofErr w:type="spellEnd"/>
      <w:r w:rsidR="00332CB5">
        <w:rPr>
          <w:lang w:val="es-EC"/>
        </w:rPr>
        <w:t xml:space="preserve">, </w:t>
      </w:r>
      <w:proofErr w:type="spellStart"/>
      <w:r w:rsidR="00332CB5">
        <w:rPr>
          <w:lang w:val="es-EC"/>
        </w:rPr>
        <w:t>TestMeReq</w:t>
      </w:r>
      <w:proofErr w:type="spellEnd"/>
      <w:r w:rsidR="00332CB5">
        <w:rPr>
          <w:lang w:val="es-EC"/>
        </w:rPr>
        <w:t>, SAT, entre otras.</w:t>
      </w:r>
    </w:p>
    <w:p w14:paraId="649415FE" w14:textId="642E9F23" w:rsidR="00175725" w:rsidRPr="00513D76" w:rsidRDefault="002726D3" w:rsidP="002726D3">
      <w:pPr>
        <w:pStyle w:val="keywords"/>
        <w:rPr>
          <w:rStyle w:val="shorttext"/>
          <w:noProof w:val="0"/>
          <w:lang w:val="es-EC"/>
        </w:rPr>
      </w:pPr>
      <w:r w:rsidRPr="00513D76">
        <w:rPr>
          <w:rStyle w:val="hps"/>
          <w:noProof w:val="0"/>
          <w:lang w:val="es-EC"/>
        </w:rPr>
        <w:t>Palabras</w:t>
      </w:r>
      <w:r w:rsidRPr="00513D76">
        <w:rPr>
          <w:rStyle w:val="shorttext"/>
          <w:noProof w:val="0"/>
          <w:lang w:val="es-EC"/>
        </w:rPr>
        <w:t xml:space="preserve"> </w:t>
      </w:r>
      <w:r w:rsidRPr="00513D76">
        <w:rPr>
          <w:rStyle w:val="hps"/>
          <w:noProof w:val="0"/>
          <w:lang w:val="es-EC"/>
        </w:rPr>
        <w:t>Clave</w:t>
      </w:r>
      <w:r w:rsidR="00175725" w:rsidRPr="00513D76">
        <w:rPr>
          <w:noProof w:val="0"/>
          <w:lang w:val="es-EC"/>
        </w:rPr>
        <w:t xml:space="preserve"> </w:t>
      </w:r>
      <w:r w:rsidR="00022DCB" w:rsidRPr="00513D76">
        <w:rPr>
          <w:noProof w:val="0"/>
          <w:lang w:val="es-EC"/>
        </w:rPr>
        <w:t xml:space="preserve">– </w:t>
      </w:r>
      <w:r w:rsidR="00022DCB" w:rsidRPr="00513D76">
        <w:rPr>
          <w:rStyle w:val="hps"/>
          <w:noProof w:val="0"/>
          <w:lang w:val="es-EC"/>
        </w:rPr>
        <w:t>Análisis forense; dispositivo móvil; evidencia digital; metodología forense</w:t>
      </w:r>
      <w:r w:rsidR="00022DCB" w:rsidRPr="00513D76">
        <w:rPr>
          <w:rStyle w:val="shorttext"/>
          <w:noProof w:val="0"/>
          <w:lang w:val="es-EC"/>
        </w:rPr>
        <w:t>.</w:t>
      </w:r>
    </w:p>
    <w:p w14:paraId="4ABFC230" w14:textId="7BEC595A" w:rsidR="00ED13D6" w:rsidRPr="00513D76" w:rsidRDefault="00CD1004" w:rsidP="00CD1004">
      <w:pPr>
        <w:pStyle w:val="Ttulo11"/>
        <w:rPr>
          <w:noProof w:val="0"/>
        </w:rPr>
      </w:pPr>
      <w:r w:rsidRPr="00513D76">
        <w:rPr>
          <w:noProof w:val="0"/>
        </w:rPr>
        <w:t xml:space="preserve">Introducción </w:t>
      </w:r>
    </w:p>
    <w:p w14:paraId="310C06CC" w14:textId="340C848B" w:rsidR="00CC0336" w:rsidRDefault="00CC0336" w:rsidP="00D55A94">
      <w:pPr>
        <w:pStyle w:val="Textoindependiente"/>
        <w:rPr>
          <w:rFonts w:eastAsia="Times New Roman"/>
        </w:rPr>
      </w:pPr>
      <w:r w:rsidRPr="00CC0336">
        <w:rPr>
          <w:rFonts w:eastAsia="Times New Roman"/>
        </w:rPr>
        <w:t xml:space="preserve">La elicitación de requisitos es la primera y una de las etapas más importantes en un proceso de desarrollo de software </w:t>
      </w:r>
      <w:r w:rsidR="00137875">
        <w:rPr>
          <w:rFonts w:eastAsia="Times New Roman"/>
        </w:rPr>
        <w:fldChar w:fldCharType="begin" w:fldLock="1"/>
      </w:r>
      <w:r w:rsidR="00137875">
        <w:rPr>
          <w:rFonts w:eastAsia="Times New Roman"/>
        </w:rPr>
        <w:instrText>ADDIN CSL_CITATION {"citationItems":[{"id":"ITEM-1","itemData":{"DOI":"10.1109/SEAA.2017.73","ISBN":"9781538621400","abstract":"Requirements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2017","id":"ITEM-1","issued":{"date-parts":[["2017","9"]]},"page":"141-144","publisher":"Institute of Electrical and Electronics Engineers Inc.","title":"Requirements elicitation techniques applied in software startups","type":"paper-conference"},"uris":["http://www.mendeley.com/documents/?uuid=804521ca-aca3-4ae1-b377-2a6b8226e15c"]}],"mendeley":{"formattedCitation":"[1]","plainTextFormattedCitation":"[1]","previouslyFormattedCitation":"[1]"},"properties":{"noteIndex":0},"schema":"https://github.com/citation-style-language/schema/raw/master/csl-citation.json"}</w:instrText>
      </w:r>
      <w:r w:rsidR="00137875">
        <w:rPr>
          <w:rFonts w:eastAsia="Times New Roman"/>
        </w:rPr>
        <w:fldChar w:fldCharType="separate"/>
      </w:r>
      <w:r w:rsidR="00137875" w:rsidRPr="00137875">
        <w:rPr>
          <w:rFonts w:eastAsia="Times New Roman"/>
          <w:noProof/>
        </w:rPr>
        <w:t>[1]</w:t>
      </w:r>
      <w:r w:rsidR="00137875">
        <w:rPr>
          <w:rFonts w:eastAsia="Times New Roman"/>
        </w:rPr>
        <w:fldChar w:fldCharType="end"/>
      </w:r>
      <w:r w:rsidRPr="00CC0336">
        <w:rPr>
          <w:rFonts w:eastAsia="Times New Roman"/>
        </w:rPr>
        <w:t xml:space="preserve">. El primer paso en la ingeniería de requisitos es la obtención y análisis de requisitos </w:t>
      </w:r>
      <w:r w:rsidR="00137875">
        <w:rPr>
          <w:rFonts w:eastAsia="Times New Roman"/>
        </w:rPr>
        <w:fldChar w:fldCharType="begin" w:fldLock="1"/>
      </w:r>
      <w:r w:rsidR="000F3EB5">
        <w:rPr>
          <w:rFonts w:eastAsia="Times New Roman"/>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137875">
        <w:rPr>
          <w:rFonts w:eastAsia="Times New Roman"/>
        </w:rPr>
        <w:fldChar w:fldCharType="separate"/>
      </w:r>
      <w:r w:rsidR="00137875" w:rsidRPr="00137875">
        <w:rPr>
          <w:rFonts w:eastAsia="Times New Roman"/>
          <w:noProof/>
        </w:rPr>
        <w:t>[2]</w:t>
      </w:r>
      <w:r w:rsidR="00137875">
        <w:rPr>
          <w:rFonts w:eastAsia="Times New Roman"/>
        </w:rPr>
        <w:fldChar w:fldCharType="end"/>
      </w:r>
      <w:r w:rsidR="00137875">
        <w:rPr>
          <w:rFonts w:eastAsia="Times New Roman"/>
        </w:rPr>
        <w:t xml:space="preserve"> </w:t>
      </w:r>
      <w:r w:rsidR="000F3EB5">
        <w:rPr>
          <w:rFonts w:eastAsia="Times New Roman"/>
        </w:rPr>
        <w:fldChar w:fldCharType="begin" w:fldLock="1"/>
      </w:r>
      <w:r w:rsidR="000F3EB5">
        <w:rPr>
          <w:rFonts w:eastAsia="Times New Roman"/>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Conference","id":"ITEM-1","issued":{"date-parts":[["2019"]]},"page":"1-5","publisher":"Institute of Electrical and Electronics Engineers Inc.","title":"Dealing with Change in Software Development: A Challenge for Requirements Engineering","type":"paper-conference"},"uris":["http://www.mendeley.com/documents/?uuid=631f207a-30bf-4c55-b337-c3315019447f"]}],"mendeley":{"formattedCitation":"[3]","plainTextFormattedCitation":"[3]","previouslyFormattedCitation":"[3]"},"properties":{"noteIndex":0},"schema":"https://github.com/citation-style-language/schema/raw/master/csl-citation.json"}</w:instrText>
      </w:r>
      <w:r w:rsidR="000F3EB5">
        <w:rPr>
          <w:rFonts w:eastAsia="Times New Roman"/>
        </w:rPr>
        <w:fldChar w:fldCharType="separate"/>
      </w:r>
      <w:r w:rsidR="000F3EB5" w:rsidRPr="000F3EB5">
        <w:rPr>
          <w:rFonts w:eastAsia="Times New Roman"/>
          <w:noProof/>
        </w:rPr>
        <w:t>[3]</w:t>
      </w:r>
      <w:r w:rsidR="000F3EB5">
        <w:rPr>
          <w:rFonts w:eastAsia="Times New Roman"/>
        </w:rPr>
        <w:fldChar w:fldCharType="end"/>
      </w:r>
      <w:r w:rsidRPr="00CC0336">
        <w:rPr>
          <w:rFonts w:eastAsia="Times New Roman"/>
        </w:rPr>
        <w:t xml:space="preserve"> donde los ingenieros de software reúnen, obtienen y analizan los requisitos del sistema con la ayuda de las partes interesadas del sistema previsto.</w:t>
      </w:r>
    </w:p>
    <w:p w14:paraId="50085C4C" w14:textId="69ED81D1" w:rsidR="00137875" w:rsidRDefault="00137875" w:rsidP="00756378">
      <w:pPr>
        <w:pStyle w:val="Textoindependiente"/>
        <w:rPr>
          <w:rFonts w:eastAsia="Times New Roman"/>
        </w:rPr>
      </w:pPr>
      <w:r w:rsidRPr="00137875">
        <w:rPr>
          <w:rFonts w:eastAsia="Times New Roman"/>
        </w:rPr>
        <w:t xml:space="preserve">El proceso de la elicitación de requisitos consiste prácticamente en la actividad que realiza una persona, donde se van a identificar todas las partes interesadas, los clientes, los usuarios y los desarrolladores. En este proceso se considera resaltar los requisitos expresados por el cliente, gracias a lo que se conoce como la recopilación de requisitos </w:t>
      </w:r>
      <w:r w:rsidR="000F3EB5">
        <w:rPr>
          <w:rFonts w:eastAsia="Times New Roman"/>
        </w:rPr>
        <w:fldChar w:fldCharType="begin" w:fldLock="1"/>
      </w:r>
      <w:r w:rsidR="000F3EB5">
        <w:rPr>
          <w:rFonts w:eastAsia="Times New Roman"/>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evolution","type":"paper-conference","volume":"2018-Janua"},"uris":["http://www.mendeley.com/documents/?uuid=4ce74daf-bcff-4e2f-b656-532ab7cac876"]},{"id":"ITEM-2","itemData":{"DOI":"10.1109/JITRE.2015.7330171","ISBN":"9781509001194","abstract":"Requirements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Proceedings","id":"ITEM-2","issued":{"date-parts":[["2015","11"]]},"page":"5-8","publisher":"Institute of Electrical and Electronics Engineers Inc.","title":"Time-constrained requirements elicitation: Reusing GitHub content","type":"paper-conference"},"uris":["http://www.mendeley.com/documents/?uuid=bceba2a2-9eb5-46ef-b1a8-ff4827e2dc14"]},{"id":"ITEM-3","itemData":{"DOI":"10.1109/SEAA.2017.73","ISBN":"9781538621400","abstract":"Requirements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Computing","id":"ITEM-4","issued":{"date-parts":[["2016"]]},"page":"1270-1275","publisher":"Association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review","type":"paper-conference","volume":"04-08-Apri"},"uris":["http://www.mendeley.com/documents/?uuid=7c829d74-cbc8-45ea-836a-ed2418ad8971"]},{"id":"ITEM-5","itemData":{"DOI":"10.1049/iet-sen.2017.0144","ISSN":"17518806","abstract":"Requirements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Software","id":"ITEM-5","issue":"4","issued":{"date-parts":[["2018","8","1"]]},"page":"365-378","publisher":"Institution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techniques","type":"article-journal","volume":"12"},"uris":["http://www.mendeley.com/documents/?uuid=0b3ec88a-ff2f-4c14-9af1-1df0aeec24ce"]}],"mendeley":{"formattedCitation":"[1], [4]–[7]","plainTextFormattedCitation":"[1], [4]–[7]","previouslyFormattedCitation":"[1], [4]–[7]"},"properties":{"noteIndex":0},"schema":"https://github.com/citation-style-language/schema/raw/master/csl-citation.json"}</w:instrText>
      </w:r>
      <w:r w:rsidR="000F3EB5">
        <w:rPr>
          <w:rFonts w:eastAsia="Times New Roman"/>
        </w:rPr>
        <w:fldChar w:fldCharType="separate"/>
      </w:r>
      <w:r w:rsidR="000F3EB5" w:rsidRPr="000F3EB5">
        <w:rPr>
          <w:rFonts w:eastAsia="Times New Roman"/>
          <w:noProof/>
        </w:rPr>
        <w:t>[1], [4]–[7]</w:t>
      </w:r>
      <w:r w:rsidR="000F3EB5">
        <w:rPr>
          <w:rFonts w:eastAsia="Times New Roman"/>
        </w:rPr>
        <w:fldChar w:fldCharType="end"/>
      </w:r>
      <w:r w:rsidRPr="00137875">
        <w:rPr>
          <w:rFonts w:eastAsia="Times New Roman"/>
        </w:rPr>
        <w:t>.</w:t>
      </w:r>
    </w:p>
    <w:p w14:paraId="10E8140D" w14:textId="660F0988" w:rsidR="00513D76" w:rsidRPr="00756378" w:rsidRDefault="00756378" w:rsidP="00756378">
      <w:pPr>
        <w:pStyle w:val="Textoindependiente"/>
        <w:rPr>
          <w:rFonts w:eastAsia="Times New Roman"/>
        </w:rPr>
      </w:pPr>
      <w:r>
        <w:rPr>
          <w:rFonts w:eastAsia="Times New Roman"/>
        </w:rPr>
        <w:t>Los principales errores que comenten los estudiantes son la mala gestión y definición de los requisitos, esto debido a que</w:t>
      </w:r>
      <w:r w:rsidRPr="00756378">
        <w:rPr>
          <w:rFonts w:eastAsia="Times New Roman"/>
        </w:rPr>
        <w:t xml:space="preserve"> la educación en ingeniería de requisitos en las universidades es sorprendentemente difícil. Los estudiantes universitarios encuentran dificultades para comprender el papel de los requisitos y aplicar los métodos pertinentes para abordarlos de manera adecuada. Una posible causa puede ser la falta de autenticidad, es decir, entornos que son demasiado artificiales para reflejar adecuadamente la complejidad de las situaciones del mundo real</w:t>
      </w:r>
      <w:r w:rsidR="000F3EB5">
        <w:rPr>
          <w:rFonts w:eastAsia="Times New Roman"/>
        </w:rPr>
        <w:t xml:space="preserve"> </w:t>
      </w:r>
      <w:r w:rsidR="00203547">
        <w:rPr>
          <w:rFonts w:eastAsia="Times New Roman"/>
        </w:rPr>
        <w:fldChar w:fldCharType="begin" w:fldLock="1"/>
      </w:r>
      <w:r w:rsidR="000F3EB5">
        <w:rPr>
          <w:rFonts w:eastAsia="Times New Roman"/>
        </w:rPr>
        <w:instrText>ADDIN CSL_CITATION {"citationItems":[{"id":"ITEM-1","itemData":{"DOI":"10.1145/3059009.3059011","ISBN":"9781450347044","ISSN":"1942647X","abstract":"Requirements are of paramount importance for the quality of software systems. Yet, requirements engineering education at universities is surprisingly hard. University students encounter difficulties in understanding the role of requirements and applying relevant methods to deal with requirements appropriately. One potential cause may be a lack of authenticity, i.e. settings that are too artificial to mirror the complexity of real-world situations adequately. This paper presents an innovative and integrated didactical approach for teaching requirements engineering that was devised in a goaland competence-oriented manner to avoid some of these shortcomings, in particular by including requirements elicitation with real customers into an integrated didactic step-by-step approach. Obviously, requirements engineering education is far more than assembling technical knowledge. Rather, it involves many non-technical skills that obtain a specific flavor in requirements engineering. Our didactic approach also addresses these skills, while resting on a sound pedagogical underpinning. The paper also summarizes indications for the success of this approach, in particular by participants' self-evaluations.","author":[{"dropping-particle":"","family":"Sedelmaier","given":"Yvonne","non-dropping-particle":"","parse-names":false,"suffix":""},{"dropping-particle":"","family":"Landes","given":"Dieter","non-dropping-particle":"","parse-names":false,"suffix":""}],"container-title":"Annual Conference on Innovation and Technology in Computer Science Education, ITiCSE","id":"ITEM-1","issued":{"date-parts":[["2017","6","28"]]},"page":"116-121","publisher":"Association for Computing Machinery","publisher-place":"New York, NY, USA","title":"Experiences in teaching and learning requirements engineering on a sound didactical basis","type":"paper-conference","volume":"Part F1286"},"uris":["http://www.mendeley.com/documents/?uuid=614af951-982b-4132-91b1-468e4ea0ce4f"]}],"mendeley":{"formattedCitation":"[8]","plainTextFormattedCitation":"[8]","previouslyFormattedCitation":"[8]"},"properties":{"noteIndex":0},"schema":"https://github.com/citation-style-language/schema/raw/master/csl-citation.json"}</w:instrText>
      </w:r>
      <w:r w:rsidR="00203547">
        <w:rPr>
          <w:rFonts w:eastAsia="Times New Roman"/>
        </w:rPr>
        <w:fldChar w:fldCharType="separate"/>
      </w:r>
      <w:r w:rsidR="000F3EB5" w:rsidRPr="000F3EB5">
        <w:rPr>
          <w:rFonts w:eastAsia="Times New Roman"/>
          <w:noProof/>
        </w:rPr>
        <w:t>[8]</w:t>
      </w:r>
      <w:r w:rsidR="00203547">
        <w:rPr>
          <w:rFonts w:eastAsia="Times New Roman"/>
        </w:rPr>
        <w:fldChar w:fldCharType="end"/>
      </w:r>
      <w:r w:rsidR="000F3EB5">
        <w:rPr>
          <w:rFonts w:eastAsia="Times New Roman"/>
        </w:rPr>
        <w:t>.</w:t>
      </w:r>
    </w:p>
    <w:p w14:paraId="4BD9E709" w14:textId="5AADDCB4" w:rsidR="004B4786" w:rsidRDefault="0043603B" w:rsidP="00D55A94">
      <w:pPr>
        <w:pStyle w:val="Textoindependiente"/>
        <w:rPr>
          <w:rFonts w:eastAsia="Times New Roman"/>
        </w:rPr>
      </w:pPr>
      <w:r w:rsidRPr="00513D76">
        <w:rPr>
          <w:rFonts w:eastAsia="Times New Roman"/>
        </w:rPr>
        <w:t>Por lo tanto, el presente documento presenta un</w:t>
      </w:r>
      <w:r w:rsidR="004668A9">
        <w:rPr>
          <w:rFonts w:eastAsia="Times New Roman"/>
        </w:rPr>
        <w:t>a</w:t>
      </w:r>
      <w:r w:rsidRPr="00513D76">
        <w:rPr>
          <w:rFonts w:eastAsia="Times New Roman"/>
        </w:rPr>
        <w:t xml:space="preserve"> </w:t>
      </w:r>
      <w:r w:rsidR="004668A9">
        <w:rPr>
          <w:rFonts w:eastAsia="Times New Roman"/>
        </w:rPr>
        <w:t>Revisión Sistemática de Literatura</w:t>
      </w:r>
      <w:r w:rsidR="00AD2138">
        <w:rPr>
          <w:rFonts w:eastAsia="Times New Roman"/>
        </w:rPr>
        <w:t xml:space="preserve"> </w:t>
      </w:r>
      <w:r w:rsidR="004668A9">
        <w:rPr>
          <w:rFonts w:eastAsia="Times New Roman"/>
        </w:rPr>
        <w:t>(RSL)</w:t>
      </w:r>
      <w:r w:rsidRPr="00513D76">
        <w:rPr>
          <w:rFonts w:eastAsia="Times New Roman"/>
        </w:rPr>
        <w:t xml:space="preserve"> que aborda las diferentes metodologías utilizadas para </w:t>
      </w:r>
      <w:r w:rsidR="004668A9">
        <w:rPr>
          <w:rFonts w:eastAsia="Times New Roman"/>
        </w:rPr>
        <w:t>la elicitación de requisitos</w:t>
      </w:r>
      <w:r w:rsidR="004B4786">
        <w:rPr>
          <w:rFonts w:eastAsia="Times New Roman"/>
        </w:rPr>
        <w:t>, las mismas que consisten en el uso de una serie de técnicas, herramientas y pasos para la extracción exitosa de las necesidades que genera el cliente.</w:t>
      </w:r>
    </w:p>
    <w:p w14:paraId="0E8D7A2A" w14:textId="0F3FA38C" w:rsidR="0043603B" w:rsidRPr="00513D76" w:rsidRDefault="00103EFA" w:rsidP="00D55A94">
      <w:pPr>
        <w:pStyle w:val="Textoindependiente"/>
      </w:pPr>
      <w:r w:rsidRPr="00513D76">
        <w:rPr>
          <w:rFonts w:eastAsia="Times New Roman"/>
        </w:rPr>
        <w:t>Para finalizar, el documento</w:t>
      </w:r>
      <w:r w:rsidR="0043603B" w:rsidRPr="00513D76">
        <w:rPr>
          <w:rFonts w:eastAsia="Times New Roman"/>
        </w:rPr>
        <w:t xml:space="preserve"> </w:t>
      </w:r>
      <w:r w:rsidRPr="00513D76">
        <w:rPr>
          <w:rFonts w:eastAsia="Times New Roman"/>
        </w:rPr>
        <w:t>se estructura en secciones. L</w:t>
      </w:r>
      <w:r w:rsidR="0043603B" w:rsidRPr="00513D76">
        <w:rPr>
          <w:rFonts w:eastAsia="Times New Roman"/>
        </w:rPr>
        <w:t xml:space="preserve">a sección 2 presenta la metodología para desarrollar la revisión sistemática. En la sección 3 se presenta los resultados obtenidos. En la sección 4 se presenta la discusión de las preguntas de investigación. </w:t>
      </w:r>
      <w:r w:rsidR="00FB74BA" w:rsidRPr="00513D76">
        <w:rPr>
          <w:rFonts w:eastAsia="Times New Roman"/>
        </w:rPr>
        <w:t>Para finalizar, e</w:t>
      </w:r>
      <w:r w:rsidR="0043603B" w:rsidRPr="00513D76">
        <w:rPr>
          <w:rFonts w:eastAsia="Times New Roman"/>
        </w:rPr>
        <w:t>n la sección 5 se define las conclusiones del presente artículo</w:t>
      </w:r>
      <w:r w:rsidR="0043603B" w:rsidRPr="00513D76">
        <w:t>.</w:t>
      </w:r>
    </w:p>
    <w:p w14:paraId="69FBFB49" w14:textId="481F29DD" w:rsidR="00ED13D6" w:rsidRPr="00513D76" w:rsidRDefault="0043603B" w:rsidP="00B57A1C">
      <w:pPr>
        <w:pStyle w:val="Ttulo11"/>
        <w:rPr>
          <w:noProof w:val="0"/>
        </w:rPr>
      </w:pPr>
      <w:r w:rsidRPr="00513D76">
        <w:rPr>
          <w:rFonts w:eastAsia="Times New Roman"/>
          <w:noProof w:val="0"/>
        </w:rPr>
        <w:t>M</w:t>
      </w:r>
      <w:r w:rsidR="007E6EF8" w:rsidRPr="00513D76">
        <w:rPr>
          <w:rFonts w:eastAsia="Times New Roman"/>
          <w:noProof w:val="0"/>
        </w:rPr>
        <w:t>étodo</w:t>
      </w:r>
      <w:r w:rsidRPr="00513D76">
        <w:rPr>
          <w:rFonts w:eastAsia="Times New Roman"/>
          <w:noProof w:val="0"/>
          <w:color w:val="000000"/>
        </w:rPr>
        <w:t xml:space="preserve"> </w:t>
      </w:r>
      <w:r w:rsidR="007E6EF8" w:rsidRPr="00513D76">
        <w:rPr>
          <w:rFonts w:eastAsia="Times New Roman"/>
          <w:noProof w:val="0"/>
          <w:color w:val="000000"/>
        </w:rPr>
        <w:t>de</w:t>
      </w:r>
      <w:r w:rsidRPr="00513D76">
        <w:rPr>
          <w:rFonts w:eastAsia="Times New Roman"/>
          <w:noProof w:val="0"/>
          <w:color w:val="000000"/>
        </w:rPr>
        <w:t xml:space="preserve"> I</w:t>
      </w:r>
      <w:r w:rsidR="007E6EF8" w:rsidRPr="00513D76">
        <w:rPr>
          <w:rFonts w:eastAsia="Times New Roman"/>
          <w:noProof w:val="0"/>
          <w:color w:val="000000"/>
        </w:rPr>
        <w:t>nvestigación</w:t>
      </w:r>
    </w:p>
    <w:p w14:paraId="1D5DBC40" w14:textId="0B63E3FA" w:rsidR="0043603B" w:rsidRPr="00513D76" w:rsidRDefault="0043603B" w:rsidP="0043603B">
      <w:pPr>
        <w:pStyle w:val="Ttulo11"/>
        <w:numPr>
          <w:ilvl w:val="0"/>
          <w:numId w:val="0"/>
        </w:numPr>
        <w:jc w:val="both"/>
        <w:rPr>
          <w:rStyle w:val="hps"/>
          <w:rFonts w:eastAsia="Times New Roman"/>
          <w:smallCaps w:val="0"/>
          <w:noProof w:val="0"/>
          <w:spacing w:val="-1"/>
        </w:rPr>
      </w:pPr>
      <w:r w:rsidRPr="00513D76">
        <w:rPr>
          <w:rFonts w:eastAsia="Times New Roman"/>
          <w:smallCaps w:val="0"/>
          <w:noProof w:val="0"/>
          <w:spacing w:val="-1"/>
        </w:rPr>
        <w:tab/>
      </w:r>
      <w:r w:rsidR="005A59AF">
        <w:rPr>
          <w:rFonts w:eastAsia="Times New Roman"/>
          <w:smallCaps w:val="0"/>
          <w:noProof w:val="0"/>
          <w:spacing w:val="-1"/>
        </w:rPr>
        <w:t>T</w:t>
      </w:r>
      <w:r w:rsidRPr="00513D76">
        <w:rPr>
          <w:rFonts w:eastAsia="Times New Roman"/>
          <w:smallCaps w:val="0"/>
          <w:noProof w:val="0"/>
          <w:spacing w:val="-1"/>
        </w:rPr>
        <w:t xml:space="preserve">oda investigación debe estar basada en evidencias que permitan identificar cómo ha sido abordado </w:t>
      </w:r>
      <w:r w:rsidR="001919DF" w:rsidRPr="00513D76">
        <w:rPr>
          <w:rFonts w:eastAsia="Times New Roman"/>
          <w:smallCaps w:val="0"/>
          <w:noProof w:val="0"/>
          <w:spacing w:val="-1"/>
        </w:rPr>
        <w:t>el objeto</w:t>
      </w:r>
      <w:r w:rsidRPr="00513D76">
        <w:rPr>
          <w:rFonts w:eastAsia="Times New Roman"/>
          <w:smallCaps w:val="0"/>
          <w:noProof w:val="0"/>
          <w:spacing w:val="-1"/>
        </w:rPr>
        <w:t xml:space="preserve"> de investigación por otros autores. Sin embargo, es necesario buscar y agregar evidencias usando estudios secundarios como son las RSL y estudios de mapeo sistemático</w:t>
      </w:r>
      <w:r w:rsidR="000F3EB5">
        <w:rPr>
          <w:rFonts w:eastAsia="Times New Roman"/>
          <w:smallCaps w:val="0"/>
          <w:noProof w:val="0"/>
          <w:spacing w:val="-1"/>
        </w:rPr>
        <w:t xml:space="preserve"> </w:t>
      </w:r>
      <w:r w:rsidR="000F3EB5">
        <w:rPr>
          <w:rFonts w:eastAsia="Times New Roman"/>
          <w:smallCaps w:val="0"/>
          <w:noProof w:val="0"/>
          <w:spacing w:val="-1"/>
        </w:rPr>
        <w:fldChar w:fldCharType="begin" w:fldLock="1"/>
      </w:r>
      <w:r w:rsidR="000F3EB5">
        <w:rPr>
          <w:rFonts w:eastAsia="Times New Roman"/>
          <w:smallCaps w:val="0"/>
          <w:noProof w:val="0"/>
          <w:spacing w:val="-1"/>
        </w:rPr>
        <w:instrText>ADDIN CSL_CITATION {"citationItems":[{"id":"ITEM-1","itemData":{"DOI":"10.1016/j.infsof.2010.12.011","ISSN":"09505849","abstract":"Context: We are strong advocates of evidence-based software engineering (EBSE) in general and systematic literature reviews (SLRs) in particular. We believe it is essential that the SLR methodology is used constructively to support software engineering research. Objective: This study aims to assess the value of mapping studies which are a form of SLR that aims to identify and categorise the available research on a broad software engineering topic. Method: We used a multi-case, participant-observer case study using five examples of studies that were based on preceding mapping studies. We also validated our results by contacting two other researchers who had undertaken studies based on preceding mapping studies and by assessing review comments related to our follow-on studies. Results: Our original case study identified 11 unique benefits that can accrue from basing research on a preceding mapping study of which only two were case specific. We also identified nine problems associated with using preceding mapping studies of which two were case specific. These results were consistent with the information obtained from the validation activities. We did not find an example of an independent research group making use of a mapping study produced by other researchers. Conclusion: Mapping studies can save time and effort for researchers and provide baselines to assist new research efforts. However, they must be of high quality in terms of completeness and rigour if they are to be a reliable basis for follow-on research. © 2010 Elsevier B.V. All rights reserved.","author":[{"dropping-particle":"","family":"Kitchenham","given":"Barbara A.","non-dropping-particle":"","parse-names":false,"suffix":""},{"dropping-particle":"","family":"Budgen","given":"David","non-dropping-particle":"","parse-names":false,"suffix":""},{"dropping-particle":"","family":"Pearl Brereton","given":"O.","non-dropping-particle":"","parse-names":false,"suffix":""}],"container-title":"Information and Software Technology","id":"ITEM-1","issue":"6","issued":{"date-parts":[["2011","6"]]},"page":"638-651","title":"Using mapping studies as the basis for further research - A participant-observer case study","type":"article-journal","volume":"53"},"uris":["http://www.mendeley.com/documents/?uuid=cc96c812-6c9e-37da-9ed6-b7052fa76670"]}],"mendeley":{"formattedCitation":"[9]","plainTextFormattedCitation":"[9]","previouslyFormattedCitation":"[9]"},"properties":{"noteIndex":0},"schema":"https://github.com/citation-style-language/schema/raw/master/csl-citation.json"}</w:instrText>
      </w:r>
      <w:r w:rsidR="000F3EB5">
        <w:rPr>
          <w:rFonts w:eastAsia="Times New Roman"/>
          <w:smallCaps w:val="0"/>
          <w:noProof w:val="0"/>
          <w:spacing w:val="-1"/>
        </w:rPr>
        <w:fldChar w:fldCharType="separate"/>
      </w:r>
      <w:r w:rsidR="000F3EB5" w:rsidRPr="000F3EB5">
        <w:rPr>
          <w:rFonts w:eastAsia="Times New Roman"/>
          <w:smallCaps w:val="0"/>
          <w:spacing w:val="-1"/>
        </w:rPr>
        <w:t>[9]</w:t>
      </w:r>
      <w:r w:rsidR="000F3EB5">
        <w:rPr>
          <w:rFonts w:eastAsia="Times New Roman"/>
          <w:smallCaps w:val="0"/>
          <w:noProof w:val="0"/>
          <w:spacing w:val="-1"/>
        </w:rPr>
        <w:fldChar w:fldCharType="end"/>
      </w:r>
      <w:r w:rsidRPr="00513D76">
        <w:rPr>
          <w:rFonts w:eastAsia="Times New Roman"/>
          <w:smallCaps w:val="0"/>
          <w:noProof w:val="0"/>
          <w:spacing w:val="-1"/>
        </w:rPr>
        <w:t xml:space="preserve">. Para esta investigación se utilizó el protocolo definido por </w:t>
      </w:r>
      <w:r w:rsidR="000F3EB5">
        <w:rPr>
          <w:rFonts w:eastAsia="Times New Roman"/>
          <w:smallCaps w:val="0"/>
          <w:noProof w:val="0"/>
          <w:spacing w:val="-1"/>
        </w:rPr>
        <w:fldChar w:fldCharType="begin" w:fldLock="1"/>
      </w:r>
      <w:r w:rsidR="000F3EB5">
        <w:rPr>
          <w:rFonts w:eastAsia="Times New Roman"/>
          <w:smallCaps w:val="0"/>
          <w:noProof w:val="0"/>
          <w:spacing w:val="-1"/>
        </w:rPr>
        <w:instrText>ADDIN CSL_CITATION {"citationItems":[{"id":"ITEM-1","itemData":{"DOI":"10.1016/j.jss.2006.07.009","ISSN":"01641212","abstract":"A consequence of the growing number of empirical studies in software engineering is the need to adopt systematic approaches to assessing and aggregating research outcomes in order to provide a balanced and objective summary of research evidence for a particular topic. The paper reports experiences with applying one such approach, the practice of systematic literature review, to the published studies relevant to topics within the software engineering domain. The systematic literature review process is summarised, a number of reviews being undertaken by the authors and others are described and some lessons about the applicability of this practice to software engineering are extracted. The basic systematic literature review process seems appropriate to software engineering and the preparation and validation of a review protocol in advance of a review activity is especially valuable. The paper highlights areas where some adaptation of the process to accommodate the domain-specific characteristics of software engineering is needed as well as areas where improvements to current software engineering infrastructure and practices would enhance its applicability. In particular, infrastructure support provided by software engineering indexing databases is inadequate. Also, the quality of abstracts is poor; it is usually not possible to judge the relevance of a study from a review of the abstract alone. © 2006 Elsevier Inc. All rights reserved.","author":[{"dropping-particle":"","family":"Brereton","given":"Pearl","non-dropping-particle":"","parse-names":false,"suffix":""},{"dropping-particle":"","family":"Kitchenham","given":"Barbara A.","non-dropping-particle":"","parse-names":false,"suffix":""},{"dropping-particle":"","family":"Budgen","given":"David","non-dropping-particle":"","parse-names":false,"suffix":""},{"dropping-particle":"","family":"Turner","given":"Mark","non-dropping-particle":"","parse-names":false,"suffix":""},{"dropping-particle":"","family":"Khalil","given":"Mohamed","non-dropping-particle":"","parse-names":false,"suffix":""}],"container-title":"Journal of Systems and Software","id":"ITEM-1","issue":"4","issued":{"date-parts":[["2007","4"]]},"page":"571-583","title":"Lessons from applying the systematic literature review process within the software engineering domain","type":"article-journal","volume":"80"},"uris":["http://www.mendeley.com/documents/?uuid=97210b31-0fdb-342e-8e2a-bad0040af696"]}],"mendeley":{"formattedCitation":"[10]","plainTextFormattedCitation":"[10]","previouslyFormattedCitation":"[10]"},"properties":{"noteIndex":0},"schema":"https://github.com/citation-style-language/schema/raw/master/csl-citation.json"}</w:instrText>
      </w:r>
      <w:r w:rsidR="000F3EB5">
        <w:rPr>
          <w:rFonts w:eastAsia="Times New Roman"/>
          <w:smallCaps w:val="0"/>
          <w:noProof w:val="0"/>
          <w:spacing w:val="-1"/>
        </w:rPr>
        <w:fldChar w:fldCharType="separate"/>
      </w:r>
      <w:r w:rsidR="000F3EB5" w:rsidRPr="000F3EB5">
        <w:rPr>
          <w:rFonts w:eastAsia="Times New Roman"/>
          <w:smallCaps w:val="0"/>
          <w:spacing w:val="-1"/>
        </w:rPr>
        <w:t>[10]</w:t>
      </w:r>
      <w:r w:rsidR="000F3EB5">
        <w:rPr>
          <w:rFonts w:eastAsia="Times New Roman"/>
          <w:smallCaps w:val="0"/>
          <w:noProof w:val="0"/>
          <w:spacing w:val="-1"/>
        </w:rPr>
        <w:fldChar w:fldCharType="end"/>
      </w:r>
      <w:r w:rsidR="00103EFA" w:rsidRPr="00513D76">
        <w:rPr>
          <w:rFonts w:eastAsia="Times New Roman"/>
          <w:smallCaps w:val="0"/>
          <w:noProof w:val="0"/>
          <w:spacing w:val="-1"/>
        </w:rPr>
        <w:t xml:space="preserve"> y se estructuró el documento</w:t>
      </w:r>
      <w:r w:rsidRPr="00513D76">
        <w:rPr>
          <w:rFonts w:eastAsia="Times New Roman"/>
          <w:smallCaps w:val="0"/>
          <w:noProof w:val="0"/>
          <w:spacing w:val="-1"/>
        </w:rPr>
        <w:t xml:space="preserve"> </w:t>
      </w:r>
      <w:r w:rsidR="00103EFA" w:rsidRPr="00513D76">
        <w:rPr>
          <w:rFonts w:eastAsia="Times New Roman"/>
          <w:smallCaps w:val="0"/>
          <w:noProof w:val="0"/>
          <w:spacing w:val="-1"/>
        </w:rPr>
        <w:t>en referencia a</w:t>
      </w:r>
      <w:r w:rsidR="000F3EB5">
        <w:rPr>
          <w:rFonts w:eastAsia="Times New Roman"/>
          <w:smallCaps w:val="0"/>
          <w:noProof w:val="0"/>
          <w:spacing w:val="-1"/>
        </w:rPr>
        <w:t xml:space="preserve"> </w:t>
      </w:r>
      <w:r w:rsidR="000F3EB5">
        <w:rPr>
          <w:rFonts w:eastAsia="Times New Roman"/>
          <w:smallCaps w:val="0"/>
          <w:noProof w:val="0"/>
          <w:spacing w:val="-1"/>
        </w:rPr>
        <w:fldChar w:fldCharType="begin" w:fldLock="1"/>
      </w:r>
      <w:r w:rsidR="000F3EB5">
        <w:rPr>
          <w:rFonts w:eastAsia="Times New Roman"/>
          <w:smallCaps w:val="0"/>
          <w:noProof w:val="0"/>
          <w:spacing w:val="-1"/>
        </w:rPr>
        <w:instrText>ADDIN CSL_CITATION {"citationItems":[{"id":"ITEM-1","itemData":{"DOI":"10.1016/j.infsof.2015.12.013","ISSN":"09505849","abstract":"Context: Many researchers have argued that providing interoperability support only considering the format and meaning (i.e. syntax and semantic) of data exchange is not enough to achieve complete, effective and meaningful collaboration. Pragmatic interoperability has been highlighted as a key requirement to enhance collaboration. However, fulfilling this requirement is not a trivial task and there is a lack of works discussing solutions to achieve this level of interoperability. Objectives: The aim of this study is to present a systematic review and mapping of the literature in order to identify, analyse and classify the published solutions to achieve pragmatic interoperability. Method: To conduct a systematic review and mapping in accordance with the guidelines proposed in the evidence-based software engineering literature. Results: Our study identified 13 papers reporting pragmatic interoperability computational solutions. The first paper in our set of selected papers was published in 2004; the main strategies used to address pragmatic interoperability issues were service discovery, composition and/or selection and ontologies. The application domain of the identified solutions was mainly e-business. In addition, most of the identified solutions were software architectures. Conclusion: Mature proposals addressing pragmatic interoperability are still rare in the literature. Although many works have discussed the importance of pragmatic interoperability, it is necessary that researchers report solutions that implement and evaluate pragmatic interoperability in order to make progress in this area.","author":[{"dropping-particle":"","family":"Neiva","given":"Frâncila Weidt","non-dropping-particle":"","parse-names":false,"suffix":""},{"dropping-particle":"","family":"David","given":"José Maria N.","non-dropping-particle":"","parse-names":false,"suffix":""},{"dropping-particle":"","family":"Braga","given":"Regina","non-dropping-particle":"","parse-names":false,"suffix":""},{"dropping-particle":"","family":"Campos","given":"Fernanda","non-dropping-particle":"","parse-names":false,"suffix":""}],"container-title":"Information and Software Technology","id":"ITEM-1","issued":{"date-parts":[["2016","4","1"]]},"page":"137-150","publisher":"Elsevier","title":"Towards pragmatic interoperability to support collaboration: A systematic review and mapping of the literature","type":"article-journal","volume":"72"},"uris":["http://www.mendeley.com/documents/?uuid=ad5882b5-7e61-3ff4-b89b-b021f66e4089"]},{"id":"ITEM-2","itemData":{"DOI":"10.1016/j.infsof.2014.07.010","ISSN":"09505849","abstract":"Context: Cross-site scripting (XSS) is a security vulnerability that affects web applications. It occurs due to improper or lack of sanitization of user inputs. The security vulnerability caused many problems for users and server applications. Objective: To conduct a systematic literature review on the studies done on XSS vulnerabilities and attacks. Method: We followed the standard guidelines for systematic literature review as documented by Barbara Kitchenham and reviewed a total of 115 studies related to cross-site scripting from various journals and conference proceedings. Results: Research on XSS is still very active with publications across many conference proceedings and journals. Attack prevention and vulnerability detection are the areas focused on by most of the studies. Dynamic analysis techniques form the majority among the solutions proposed by the various studies. The type of XSS addressed the most is reflected XSS. Conclusion: XSS still remains a big problem for web applications, despite the bulk of solutions provided so far. There is no single solution that can effectively mitigate XSS attacks. More research is needed in the area of vulnerability removal from the source code of the applications before deployment.","author":[{"dropping-particle":"","family":"Hydara","given":"Isatou","non-dropping-particle":"","parse-names":false,"suffix":""},{"dropping-particle":"","family":"Sultan","given":"Abu Bakar Md","non-dropping-particle":"","parse-names":false,"suffix":""},{"dropping-particle":"","family":"Zulzalil","given":"Hazura","non-dropping-particle":"","parse-names":false,"suffix":""},{"dropping-particle":"","family":"Admodisastro","given":"Novia","non-dropping-particle":"","parse-names":false,"suffix":""}],"container-title":"Information and Software Technology","id":"ITEM-2","issued":{"date-parts":[["2015","2","1"]]},"page":"170-186","publisher":"Elsevier","title":"Current state of research on cross-site scripting (XSS) - A systematic literature review","type":"article","volume":"58"},"uris":["http://www.mendeley.com/documents/?uuid=008e35c9-81fb-333b-9e26-6d833dab5d1f"]}],"mendeley":{"formattedCitation":"[11], [12]","plainTextFormattedCitation":"[11], [12]","previouslyFormattedCitation":"[11], [12]"},"properties":{"noteIndex":0},"schema":"https://github.com/citation-style-language/schema/raw/master/csl-citation.json"}</w:instrText>
      </w:r>
      <w:r w:rsidR="000F3EB5">
        <w:rPr>
          <w:rFonts w:eastAsia="Times New Roman"/>
          <w:smallCaps w:val="0"/>
          <w:noProof w:val="0"/>
          <w:spacing w:val="-1"/>
        </w:rPr>
        <w:fldChar w:fldCharType="separate"/>
      </w:r>
      <w:r w:rsidR="000F3EB5" w:rsidRPr="000F3EB5">
        <w:rPr>
          <w:rFonts w:eastAsia="Times New Roman"/>
          <w:smallCaps w:val="0"/>
          <w:spacing w:val="-1"/>
        </w:rPr>
        <w:t>[11], [12]</w:t>
      </w:r>
      <w:r w:rsidR="000F3EB5">
        <w:rPr>
          <w:rFonts w:eastAsia="Times New Roman"/>
          <w:smallCaps w:val="0"/>
          <w:noProof w:val="0"/>
          <w:spacing w:val="-1"/>
        </w:rPr>
        <w:fldChar w:fldCharType="end"/>
      </w:r>
      <w:r w:rsidRPr="00513D76">
        <w:rPr>
          <w:rFonts w:eastAsia="Times New Roman"/>
          <w:smallCaps w:val="0"/>
          <w:noProof w:val="0"/>
          <w:spacing w:val="-1"/>
        </w:rPr>
        <w:t>.</w:t>
      </w:r>
    </w:p>
    <w:p w14:paraId="02E4043A" w14:textId="39746FB4" w:rsidR="00ED13D6" w:rsidRPr="00513D76" w:rsidRDefault="0043603B" w:rsidP="00B57A1C">
      <w:pPr>
        <w:pStyle w:val="Ttulo21"/>
        <w:rPr>
          <w:noProof w:val="0"/>
        </w:rPr>
      </w:pPr>
      <w:r w:rsidRPr="00513D76">
        <w:rPr>
          <w:rStyle w:val="hps"/>
          <w:noProof w:val="0"/>
        </w:rPr>
        <w:t>Preguntas de Investigación</w:t>
      </w:r>
    </w:p>
    <w:p w14:paraId="0082DD58" w14:textId="2F1C8844" w:rsidR="00ED13D6" w:rsidRPr="00513D76" w:rsidRDefault="004B4786" w:rsidP="00B96E9F">
      <w:pPr>
        <w:pStyle w:val="Textoindependiente"/>
      </w:pPr>
      <w:r w:rsidRPr="004B4786">
        <w:rPr>
          <w:rFonts w:eastAsia="Times New Roman"/>
        </w:rPr>
        <w:t>A partir de la temática central denominada “Metodología para la Elicitación de Requisitos” se planteó siete preguntas de investigación clasificadas en preguntas para el mapeo sistemático (MQ) y la revisión sistemática (RQ)</w:t>
      </w:r>
      <w:r w:rsidR="0043603B" w:rsidRPr="00513D76">
        <w:rPr>
          <w:rFonts w:eastAsia="Times New Roman"/>
        </w:rPr>
        <w:t>:</w:t>
      </w:r>
    </w:p>
    <w:p w14:paraId="4BC5628D" w14:textId="6ACFDA07" w:rsidR="0043603B" w:rsidRPr="00513D76" w:rsidRDefault="0043603B" w:rsidP="00BC79F2">
      <w:pPr>
        <w:pStyle w:val="bulletlist"/>
      </w:pPr>
      <w:r w:rsidRPr="00513D76">
        <w:t xml:space="preserve">MQ1: </w:t>
      </w:r>
      <w:r w:rsidR="00512BF6" w:rsidRPr="00512BF6">
        <w:t>¿Cuántos estudios se publicaron a lo largo de los años en el área de Ingeniería de Requisitos?</w:t>
      </w:r>
    </w:p>
    <w:p w14:paraId="56B85B96" w14:textId="6A5D8039" w:rsidR="0043603B" w:rsidRDefault="00812D01" w:rsidP="00BC79F2">
      <w:pPr>
        <w:pStyle w:val="bulletlist"/>
      </w:pPr>
      <w:r w:rsidRPr="00513D76">
        <w:t>MQ2</w:t>
      </w:r>
      <w:r w:rsidR="0043603B" w:rsidRPr="00513D76">
        <w:t xml:space="preserve">: </w:t>
      </w:r>
      <w:r w:rsidR="00512BF6" w:rsidRPr="00512BF6">
        <w:t>¿Quiénes son los autores más relevantes y activos en esta área?</w:t>
      </w:r>
    </w:p>
    <w:p w14:paraId="200D0451" w14:textId="6EC3E84E" w:rsidR="00512BF6" w:rsidRPr="00513D76" w:rsidRDefault="00512BF6" w:rsidP="00BC79F2">
      <w:pPr>
        <w:pStyle w:val="bulletlist"/>
      </w:pPr>
      <w:r w:rsidRPr="00512BF6">
        <w:t>MQ3: ¿Cuáles son las revistas y congresos que se han publicado en el área mencionada?</w:t>
      </w:r>
    </w:p>
    <w:p w14:paraId="2B17F4FF" w14:textId="77777777" w:rsidR="00512BF6" w:rsidRDefault="00512BF6" w:rsidP="00BC79F2">
      <w:pPr>
        <w:pStyle w:val="bulletlist"/>
      </w:pPr>
      <w:r w:rsidRPr="00512BF6">
        <w:t>RQ1: ¿Cuáles son las metodologías utilizadas para la elicitación de requisitos?</w:t>
      </w:r>
    </w:p>
    <w:p w14:paraId="72B437CC" w14:textId="2625823C" w:rsidR="0043603B" w:rsidRDefault="00512BF6" w:rsidP="00BC79F2">
      <w:pPr>
        <w:pStyle w:val="bulletlist"/>
      </w:pPr>
      <w:r w:rsidRPr="00512BF6">
        <w:t>RQ2: ¿Qué efecto tiene el uso de una metodología en el proceso de elicitación de requisitos?</w:t>
      </w:r>
    </w:p>
    <w:p w14:paraId="0801F71E" w14:textId="5CD70035" w:rsidR="00512BF6" w:rsidRDefault="00512BF6" w:rsidP="00BC79F2">
      <w:pPr>
        <w:pStyle w:val="bulletlist"/>
      </w:pPr>
      <w:r w:rsidRPr="00512BF6">
        <w:t>RQ3: ¿Qué problemas existen en la elicitación de requisitos?</w:t>
      </w:r>
    </w:p>
    <w:p w14:paraId="3F2FE71E" w14:textId="3F0C1EE7" w:rsidR="00512BF6" w:rsidRPr="00513D76" w:rsidRDefault="00512BF6" w:rsidP="00BC79F2">
      <w:pPr>
        <w:pStyle w:val="bulletlist"/>
      </w:pPr>
      <w:r w:rsidRPr="00512BF6">
        <w:lastRenderedPageBreak/>
        <w:t>RQ4: ¿Cuáles son las herramientas de software que se utilizan para la elicitación de requisitos?</w:t>
      </w:r>
    </w:p>
    <w:p w14:paraId="37723C42" w14:textId="45A2761B" w:rsidR="00B96E9F" w:rsidRPr="00513D76" w:rsidRDefault="00BC79F2" w:rsidP="00B57A1C">
      <w:pPr>
        <w:pStyle w:val="Ttulo21"/>
        <w:rPr>
          <w:rStyle w:val="hps"/>
          <w:noProof w:val="0"/>
        </w:rPr>
      </w:pPr>
      <w:r w:rsidRPr="00513D76">
        <w:rPr>
          <w:rStyle w:val="hps"/>
          <w:noProof w:val="0"/>
        </w:rPr>
        <w:t>Proceso de Búsqueda</w:t>
      </w:r>
    </w:p>
    <w:p w14:paraId="643C52CC" w14:textId="10211362" w:rsidR="00BC79F2" w:rsidRPr="00513D76" w:rsidRDefault="00103EFA" w:rsidP="00B35292">
      <w:pPr>
        <w:spacing w:before="240"/>
        <w:ind w:firstLine="288"/>
        <w:jc w:val="both"/>
        <w:rPr>
          <w:rFonts w:eastAsia="Times New Roman"/>
          <w:spacing w:val="-1"/>
        </w:rPr>
      </w:pPr>
      <w:r w:rsidRPr="00513D76">
        <w:rPr>
          <w:rFonts w:eastAsia="Times New Roman"/>
          <w:spacing w:val="-1"/>
        </w:rPr>
        <w:t>Se determinaron</w:t>
      </w:r>
      <w:r w:rsidR="00BC79F2" w:rsidRPr="00513D76">
        <w:rPr>
          <w:rFonts w:eastAsia="Times New Roman"/>
          <w:spacing w:val="-1"/>
        </w:rPr>
        <w:t xml:space="preserve"> </w:t>
      </w:r>
      <w:r w:rsidRPr="00513D76">
        <w:rPr>
          <w:rFonts w:eastAsia="Times New Roman"/>
          <w:spacing w:val="-1"/>
        </w:rPr>
        <w:t>un</w:t>
      </w:r>
      <w:r w:rsidR="00BC79F2" w:rsidRPr="00513D76">
        <w:rPr>
          <w:rFonts w:eastAsia="Times New Roman"/>
          <w:spacing w:val="-1"/>
        </w:rPr>
        <w:t xml:space="preserve"> conjunto de términos basados en las preguntas de investigación para construir la cadena de búsqueda. Se utilizó el método </w:t>
      </w:r>
      <w:proofErr w:type="spellStart"/>
      <w:r w:rsidR="00BC79F2" w:rsidRPr="00513D76">
        <w:rPr>
          <w:rFonts w:eastAsia="Times New Roman"/>
          <w:spacing w:val="-1"/>
        </w:rPr>
        <w:t>Picoc</w:t>
      </w:r>
      <w:proofErr w:type="spellEnd"/>
      <w:r w:rsidR="00BC79F2" w:rsidRPr="00513D76">
        <w:rPr>
          <w:rFonts w:eastAsia="Times New Roman"/>
          <w:spacing w:val="-1"/>
        </w:rPr>
        <w:t xml:space="preserve"> propuesto por </w:t>
      </w:r>
      <w:r w:rsidR="000F3EB5">
        <w:rPr>
          <w:rFonts w:eastAsia="Times New Roman"/>
          <w:spacing w:val="-1"/>
        </w:rPr>
        <w:fldChar w:fldCharType="begin" w:fldLock="1"/>
      </w:r>
      <w:r w:rsidR="009F03F6">
        <w:rPr>
          <w:rFonts w:eastAsia="Times New Roman"/>
          <w:spacing w:val="-1"/>
        </w:rPr>
        <w:instrText>ADDIN CSL_CITATION {"citationItems":[{"id":"ITEM-1","itemData":{"author":[{"dropping-particle":"","family":"Petticrew","given":"Mark","non-dropping-particle":"","parse-names":false,"suffix":""},{"dropping-particle":"","family":"Roberts","given":"Helen","non-dropping-particle":"","parse-names":false,"suffix":""}],"id":"ITEM-1","issued":{"date-parts":[["0"]]},"title":"Systematic Reviews in the Social Sciences A PRACTICAL GUIDE","type":"report"},"uris":["http://www.mendeley.com/documents/?uuid=93f70c0e-fa82-3bef-bfbd-2c9d0ee8695a"]}],"mendeley":{"formattedCitation":"[13]","plainTextFormattedCitation":"[13]","previouslyFormattedCitation":"[13]"},"properties":{"noteIndex":0},"schema":"https://github.com/citation-style-language/schema/raw/master/csl-citation.json"}</w:instrText>
      </w:r>
      <w:r w:rsidR="000F3EB5">
        <w:rPr>
          <w:rFonts w:eastAsia="Times New Roman"/>
          <w:spacing w:val="-1"/>
        </w:rPr>
        <w:fldChar w:fldCharType="separate"/>
      </w:r>
      <w:r w:rsidR="009F03F6" w:rsidRPr="009F03F6">
        <w:rPr>
          <w:rFonts w:eastAsia="Times New Roman"/>
          <w:noProof/>
          <w:spacing w:val="-1"/>
        </w:rPr>
        <w:t>[13]</w:t>
      </w:r>
      <w:r w:rsidR="000F3EB5">
        <w:rPr>
          <w:rFonts w:eastAsia="Times New Roman"/>
          <w:spacing w:val="-1"/>
        </w:rPr>
        <w:fldChar w:fldCharType="end"/>
      </w:r>
      <w:r w:rsidR="00BC79F2" w:rsidRPr="00513D76">
        <w:rPr>
          <w:rFonts w:eastAsia="Times New Roman"/>
          <w:spacing w:val="-1"/>
        </w:rPr>
        <w:t xml:space="preserve"> para definir el ámbito de la RSL:</w:t>
      </w:r>
    </w:p>
    <w:p w14:paraId="321EED0C" w14:textId="556EDF9D" w:rsidR="00BC79F2" w:rsidRPr="00513D76" w:rsidRDefault="00BC79F2" w:rsidP="00BC79F2">
      <w:pPr>
        <w:pStyle w:val="bulletlist"/>
      </w:pPr>
      <w:r w:rsidRPr="00513D76">
        <w:t>Población (P): “</w:t>
      </w:r>
      <w:proofErr w:type="spellStart"/>
      <w:r w:rsidR="00512BF6" w:rsidRPr="00512BF6">
        <w:t>Requirements</w:t>
      </w:r>
      <w:proofErr w:type="spellEnd"/>
      <w:r w:rsidR="00512BF6" w:rsidRPr="00512BF6">
        <w:t xml:space="preserve"> </w:t>
      </w:r>
      <w:proofErr w:type="spellStart"/>
      <w:r w:rsidR="00512BF6" w:rsidRPr="00512BF6">
        <w:t>Engineering</w:t>
      </w:r>
      <w:proofErr w:type="spellEnd"/>
      <w:r w:rsidRPr="00513D76">
        <w:t>”.</w:t>
      </w:r>
    </w:p>
    <w:p w14:paraId="6778C08C" w14:textId="2326C27B" w:rsidR="00BC79F2" w:rsidRPr="00513D76" w:rsidRDefault="00BC79F2" w:rsidP="00BC79F2">
      <w:pPr>
        <w:pStyle w:val="bulletlist"/>
      </w:pPr>
      <w:r w:rsidRPr="00513D76">
        <w:t>Intervención (I): “</w:t>
      </w:r>
      <w:proofErr w:type="spellStart"/>
      <w:r w:rsidR="00512BF6" w:rsidRPr="00512BF6">
        <w:t>Elicitation</w:t>
      </w:r>
      <w:proofErr w:type="spellEnd"/>
      <w:r w:rsidRPr="00513D76">
        <w:t>”.</w:t>
      </w:r>
    </w:p>
    <w:p w14:paraId="1E7F96E0" w14:textId="6541113F" w:rsidR="00BC79F2" w:rsidRPr="00513D76" w:rsidRDefault="00BC79F2" w:rsidP="00BC79F2">
      <w:pPr>
        <w:pStyle w:val="bulletlist"/>
      </w:pPr>
      <w:r w:rsidRPr="00513D76">
        <w:t>Comparación (C): “</w:t>
      </w:r>
      <w:r w:rsidR="00512BF6" w:rsidRPr="00512BF6">
        <w:t>N/A</w:t>
      </w:r>
      <w:r w:rsidRPr="00513D76">
        <w:t>”.</w:t>
      </w:r>
    </w:p>
    <w:p w14:paraId="1FCBC4F3" w14:textId="15841164" w:rsidR="00BC79F2" w:rsidRPr="00513D76" w:rsidRDefault="00BC79F2" w:rsidP="00BC79F2">
      <w:pPr>
        <w:pStyle w:val="bulletlist"/>
      </w:pPr>
      <w:r w:rsidRPr="00513D76">
        <w:t xml:space="preserve">Resultados (O): </w:t>
      </w:r>
      <w:r w:rsidR="00512BF6" w:rsidRPr="00512BF6">
        <w:t>“</w:t>
      </w:r>
      <w:proofErr w:type="spellStart"/>
      <w:r w:rsidR="00512BF6" w:rsidRPr="00512BF6">
        <w:t>Methodology</w:t>
      </w:r>
      <w:proofErr w:type="spellEnd"/>
      <w:r w:rsidR="00512BF6" w:rsidRPr="00512BF6">
        <w:t>”, “</w:t>
      </w:r>
      <w:proofErr w:type="spellStart"/>
      <w:r w:rsidR="00512BF6" w:rsidRPr="00512BF6">
        <w:t>Techniques</w:t>
      </w:r>
      <w:proofErr w:type="spellEnd"/>
      <w:r w:rsidR="00512BF6" w:rsidRPr="00512BF6">
        <w:t>”, “Software”.</w:t>
      </w:r>
    </w:p>
    <w:p w14:paraId="75D976D5" w14:textId="7899AD0A" w:rsidR="00BC79F2" w:rsidRPr="00513D76" w:rsidRDefault="00BC79F2" w:rsidP="00BC79F2">
      <w:pPr>
        <w:pStyle w:val="bulletlist"/>
      </w:pPr>
      <w:r w:rsidRPr="00513D76">
        <w:t xml:space="preserve">Contexto (C): </w:t>
      </w:r>
      <w:r w:rsidR="00512BF6" w:rsidRPr="00512BF6">
        <w:t>“</w:t>
      </w:r>
      <w:proofErr w:type="spellStart"/>
      <w:r w:rsidR="00512BF6" w:rsidRPr="00512BF6">
        <w:t>Requirements</w:t>
      </w:r>
      <w:proofErr w:type="spellEnd"/>
      <w:r w:rsidR="00512BF6" w:rsidRPr="00512BF6">
        <w:t xml:space="preserve"> </w:t>
      </w:r>
      <w:proofErr w:type="spellStart"/>
      <w:r w:rsidR="00512BF6" w:rsidRPr="00512BF6">
        <w:t>Engineering</w:t>
      </w:r>
      <w:proofErr w:type="spellEnd"/>
      <w:r w:rsidR="00512BF6" w:rsidRPr="00512BF6">
        <w:t>”</w:t>
      </w:r>
      <w:r w:rsidRPr="00513D76">
        <w:t>.</w:t>
      </w:r>
    </w:p>
    <w:p w14:paraId="18B55E9A" w14:textId="0D23DAD5" w:rsidR="00BC79F2" w:rsidRPr="00513D76" w:rsidRDefault="00BC79F2" w:rsidP="00BC79F2">
      <w:pPr>
        <w:pStyle w:val="Ttulo21"/>
        <w:rPr>
          <w:rStyle w:val="hps"/>
          <w:noProof w:val="0"/>
        </w:rPr>
      </w:pPr>
      <w:r w:rsidRPr="00513D76">
        <w:rPr>
          <w:rStyle w:val="hps"/>
          <w:noProof w:val="0"/>
        </w:rPr>
        <w:t>Definición de los criterios de inclusión y exclusión</w:t>
      </w:r>
    </w:p>
    <w:p w14:paraId="4727BBA6" w14:textId="77777777" w:rsidR="00512BF6" w:rsidRDefault="00512BF6" w:rsidP="00BC79F2">
      <w:pPr>
        <w:pStyle w:val="Textoindependiente"/>
        <w:rPr>
          <w:rFonts w:eastAsia="Times New Roman"/>
          <w:color w:val="000000"/>
        </w:rPr>
      </w:pPr>
      <w:r w:rsidRPr="00512BF6">
        <w:rPr>
          <w:rFonts w:eastAsia="Times New Roman"/>
          <w:color w:val="000000"/>
        </w:rPr>
        <w:t xml:space="preserve">Se especificaron 6 criterios de inclusión (IC): </w:t>
      </w:r>
    </w:p>
    <w:p w14:paraId="638F3F35" w14:textId="77777777" w:rsidR="00512BF6" w:rsidRPr="00512BF6" w:rsidRDefault="00512BF6" w:rsidP="00BC79F2">
      <w:pPr>
        <w:pStyle w:val="bulletlist"/>
      </w:pPr>
      <w:r w:rsidRPr="00512BF6">
        <w:rPr>
          <w:rFonts w:eastAsia="Times New Roman"/>
          <w:color w:val="000000"/>
        </w:rPr>
        <w:t>ICI: Artículos que hayan sido publicados desde el 2015 en adelante AND .</w:t>
      </w:r>
    </w:p>
    <w:p w14:paraId="6EF5D2EF" w14:textId="77777777" w:rsidR="00512BF6" w:rsidRDefault="00512BF6" w:rsidP="00BC79F2">
      <w:pPr>
        <w:pStyle w:val="bulletlist"/>
      </w:pPr>
      <w:r w:rsidRPr="00512BF6">
        <w:rPr>
          <w:rFonts w:eastAsia="Times New Roman"/>
          <w:color w:val="000000"/>
        </w:rPr>
        <w:t>IC2: Los artículos deben contener información sobre metodologías utilizadas en el proceso de elicitación de requisitos, AND</w:t>
      </w:r>
      <w:r w:rsidRPr="00513D76">
        <w:t xml:space="preserve"> </w:t>
      </w:r>
    </w:p>
    <w:p w14:paraId="4471989D" w14:textId="77777777" w:rsidR="00512BF6" w:rsidRPr="00512BF6" w:rsidRDefault="00512BF6" w:rsidP="00BC79F2">
      <w:pPr>
        <w:pStyle w:val="bulletlist"/>
      </w:pPr>
      <w:r w:rsidRPr="00512BF6">
        <w:rPr>
          <w:rFonts w:eastAsia="Times New Roman"/>
          <w:color w:val="000000"/>
        </w:rPr>
        <w:t xml:space="preserve">IC3: Los artículos deben estar escritos en inglés OR español AND </w:t>
      </w:r>
    </w:p>
    <w:p w14:paraId="217E543E" w14:textId="77777777" w:rsidR="00512BF6" w:rsidRDefault="00512BF6" w:rsidP="00BC79F2">
      <w:pPr>
        <w:pStyle w:val="bulletlist"/>
      </w:pPr>
      <w:r w:rsidRPr="00512BF6">
        <w:rPr>
          <w:rFonts w:eastAsia="Times New Roman"/>
          <w:color w:val="000000"/>
        </w:rPr>
        <w:t>IC4: Los artículos deben estar relacionados con técnicas que surgen en la elicitación de requisitos AND</w:t>
      </w:r>
      <w:r w:rsidRPr="00513D76">
        <w:t xml:space="preserve"> </w:t>
      </w:r>
    </w:p>
    <w:p w14:paraId="5AD826F1" w14:textId="77777777" w:rsidR="00512BF6" w:rsidRPr="00512BF6" w:rsidRDefault="00512BF6" w:rsidP="00BC79F2">
      <w:pPr>
        <w:pStyle w:val="bulletlist"/>
      </w:pPr>
      <w:r w:rsidRPr="00512BF6">
        <w:rPr>
          <w:rFonts w:eastAsia="Times New Roman"/>
          <w:color w:val="000000"/>
        </w:rPr>
        <w:t>IC5: Los artículos deben estar relacionados con los problemas que surgen en la elicitación de requisitos AND</w:t>
      </w:r>
    </w:p>
    <w:p w14:paraId="4A2546B5" w14:textId="39BE894C" w:rsidR="00512BF6" w:rsidRPr="00513D76" w:rsidRDefault="00512BF6" w:rsidP="00512BF6">
      <w:pPr>
        <w:pStyle w:val="bulletlist"/>
      </w:pPr>
      <w:r w:rsidRPr="00512BF6">
        <w:rPr>
          <w:rFonts w:eastAsia="Times New Roman"/>
          <w:color w:val="000000"/>
        </w:rPr>
        <w:t>IC6: Los artículos deben incluir información acerca de software usado en el proceso de elicitación de requisitos AND</w:t>
      </w:r>
    </w:p>
    <w:p w14:paraId="39875B35" w14:textId="14B0F667" w:rsidR="00BC79F2" w:rsidRPr="00513D76" w:rsidRDefault="00BC79F2" w:rsidP="00BC79F2">
      <w:pPr>
        <w:pStyle w:val="Textoindependiente"/>
        <w:rPr>
          <w:rFonts w:eastAsia="Times New Roman"/>
          <w:color w:val="000000"/>
        </w:rPr>
      </w:pPr>
      <w:r w:rsidRPr="00513D76">
        <w:rPr>
          <w:rFonts w:eastAsia="Times New Roman"/>
          <w:color w:val="000000"/>
        </w:rPr>
        <w:t xml:space="preserve">Se especificaron </w:t>
      </w:r>
      <w:r w:rsidR="00512BF6">
        <w:rPr>
          <w:rFonts w:eastAsia="Times New Roman"/>
          <w:color w:val="000000"/>
        </w:rPr>
        <w:t>5</w:t>
      </w:r>
      <w:r w:rsidRPr="00513D76">
        <w:rPr>
          <w:rFonts w:eastAsia="Times New Roman"/>
          <w:color w:val="000000"/>
        </w:rPr>
        <w:t xml:space="preserve"> criterios de exclusión (EC):</w:t>
      </w:r>
    </w:p>
    <w:p w14:paraId="3CAF7BE8" w14:textId="77777777" w:rsidR="00512BF6" w:rsidRDefault="00512BF6" w:rsidP="00512BF6">
      <w:pPr>
        <w:pStyle w:val="bulletlist"/>
      </w:pPr>
      <w:r w:rsidRPr="00512BF6">
        <w:t xml:space="preserve">EC1: Los artículos que no contesten a las preguntas de investigación referente a las metodologías utilizadas en el proceso de elicitación de requisitos. OR.  </w:t>
      </w:r>
    </w:p>
    <w:p w14:paraId="0C0820E6" w14:textId="77777777" w:rsidR="00512BF6" w:rsidRDefault="00512BF6" w:rsidP="00512BF6">
      <w:pPr>
        <w:pStyle w:val="bulletlist"/>
      </w:pPr>
      <w:r w:rsidRPr="00512BF6">
        <w:t xml:space="preserve">EC2: Los artículos que no estén relacionados a las metodologías utilizadas en el proceso de elicitación de requisitos. OR. </w:t>
      </w:r>
    </w:p>
    <w:p w14:paraId="1C4C4A3E" w14:textId="77777777" w:rsidR="00512BF6" w:rsidRDefault="00512BF6" w:rsidP="00512BF6">
      <w:pPr>
        <w:pStyle w:val="bulletlist"/>
      </w:pPr>
      <w:r w:rsidRPr="00512BF6">
        <w:t xml:space="preserve">EC3: Los artículos en los que no se encuentren palabras claves referente a las metodologías usadas en el proceso de elicitación de requisitos. OR </w:t>
      </w:r>
    </w:p>
    <w:p w14:paraId="2A9FEE5E" w14:textId="77777777" w:rsidR="00512BF6" w:rsidRDefault="00512BF6" w:rsidP="00512BF6">
      <w:pPr>
        <w:pStyle w:val="bulletlist"/>
      </w:pPr>
      <w:r w:rsidRPr="00512BF6">
        <w:t xml:space="preserve">EC4: Los artículos que haber sido publicados no posean el autor correspondiente. </w:t>
      </w:r>
    </w:p>
    <w:p w14:paraId="4811084B" w14:textId="28E00278" w:rsidR="00BC79F2" w:rsidRPr="00512BF6" w:rsidRDefault="00512BF6" w:rsidP="00512BF6">
      <w:pPr>
        <w:pStyle w:val="bulletlist"/>
      </w:pPr>
      <w:r w:rsidRPr="00512BF6">
        <w:t>EC5: Artículos que hayan sido publicados antes del 2015 OR</w:t>
      </w:r>
    </w:p>
    <w:p w14:paraId="3F9703B4" w14:textId="523153A0" w:rsidR="00BC79F2" w:rsidRPr="00513D76" w:rsidRDefault="00673188" w:rsidP="00BC79F2">
      <w:pPr>
        <w:pStyle w:val="Ttulo21"/>
        <w:rPr>
          <w:rStyle w:val="hps"/>
          <w:noProof w:val="0"/>
        </w:rPr>
      </w:pPr>
      <w:r w:rsidRPr="00513D76">
        <w:rPr>
          <w:rStyle w:val="hps"/>
          <w:noProof w:val="0"/>
        </w:rPr>
        <w:t>Cadenas de Búsquedas</w:t>
      </w:r>
    </w:p>
    <w:p w14:paraId="1F75EE6E" w14:textId="09B38209" w:rsidR="00BC79F2" w:rsidRPr="00513D76" w:rsidRDefault="00673188" w:rsidP="00BC79F2">
      <w:pPr>
        <w:pStyle w:val="Textoindependiente"/>
        <w:rPr>
          <w:rFonts w:eastAsia="Times New Roman"/>
        </w:rPr>
      </w:pPr>
      <w:r w:rsidRPr="00513D76">
        <w:rPr>
          <w:rFonts w:eastAsia="Times New Roman"/>
        </w:rPr>
        <w:t xml:space="preserve">Se definieron palabras clave </w:t>
      </w:r>
      <w:r w:rsidR="00512BF6" w:rsidRPr="00512BF6">
        <w:rPr>
          <w:rFonts w:eastAsia="Times New Roman"/>
        </w:rPr>
        <w:t xml:space="preserve">que permitieron realizar una cadena de búsqueda usando operadores lógicos “OR” para los </w:t>
      </w:r>
      <w:r w:rsidR="00512BF6" w:rsidRPr="00512BF6">
        <w:rPr>
          <w:rFonts w:eastAsia="Times New Roman"/>
        </w:rPr>
        <w:t>conceptos similares, “AND” para los conceptos complementarios y “NOT” para los términos excluyentes. Las búsquedas aplicadas en las bases de datos seleccionadas fueron las siguientes:</w:t>
      </w:r>
    </w:p>
    <w:p w14:paraId="0D68C907" w14:textId="77777777" w:rsidR="00673188" w:rsidRPr="00513D76" w:rsidRDefault="00673188" w:rsidP="00673188">
      <w:pPr>
        <w:jc w:val="both"/>
        <w:rPr>
          <w:rFonts w:eastAsia="Times New Roman"/>
        </w:rPr>
      </w:pPr>
      <w:r w:rsidRPr="00513D76">
        <w:rPr>
          <w:rFonts w:eastAsia="Times New Roman"/>
          <w:b/>
        </w:rPr>
        <w:t>IEEE Library</w:t>
      </w:r>
      <w:r w:rsidRPr="00513D76">
        <w:rPr>
          <w:rFonts w:eastAsia="Times New Roman"/>
        </w:rPr>
        <w:t xml:space="preserve">: </w:t>
      </w:r>
    </w:p>
    <w:p w14:paraId="039D5E6B" w14:textId="00C8D0C2" w:rsidR="00673188" w:rsidRPr="00513D76" w:rsidRDefault="00535F11" w:rsidP="00673188">
      <w:pPr>
        <w:pStyle w:val="bulletlist"/>
      </w:pPr>
      <w:r w:rsidRPr="00535F11">
        <w:t>("</w:t>
      </w:r>
      <w:proofErr w:type="spellStart"/>
      <w:r w:rsidRPr="00535F11">
        <w:t>Requirements</w:t>
      </w:r>
      <w:proofErr w:type="spellEnd"/>
      <w:r w:rsidRPr="00535F11">
        <w:t xml:space="preserve"> </w:t>
      </w:r>
      <w:proofErr w:type="spellStart"/>
      <w:r w:rsidRPr="00535F11">
        <w:t>Engineering</w:t>
      </w:r>
      <w:proofErr w:type="spellEnd"/>
      <w:r w:rsidRPr="00535F11">
        <w:t>") AND ("</w:t>
      </w:r>
      <w:proofErr w:type="spellStart"/>
      <w:r w:rsidRPr="00535F11">
        <w:t>Requirements</w:t>
      </w:r>
      <w:proofErr w:type="spellEnd"/>
      <w:r w:rsidRPr="00535F11">
        <w:t xml:space="preserve"> </w:t>
      </w:r>
      <w:proofErr w:type="spellStart"/>
      <w:r w:rsidRPr="00535F11">
        <w:t>Elicitation</w:t>
      </w:r>
      <w:proofErr w:type="spellEnd"/>
      <w:r w:rsidRPr="00535F11">
        <w:t>" OR "</w:t>
      </w:r>
      <w:proofErr w:type="spellStart"/>
      <w:r w:rsidRPr="00535F11">
        <w:t>Obtaining</w:t>
      </w:r>
      <w:proofErr w:type="spellEnd"/>
      <w:r w:rsidRPr="00535F11">
        <w:t xml:space="preserve"> </w:t>
      </w:r>
      <w:proofErr w:type="spellStart"/>
      <w:r w:rsidRPr="00535F11">
        <w:t>Requirements</w:t>
      </w:r>
      <w:proofErr w:type="spellEnd"/>
      <w:r w:rsidRPr="00535F11">
        <w:t>") AND ("</w:t>
      </w:r>
      <w:proofErr w:type="spellStart"/>
      <w:r w:rsidRPr="00535F11">
        <w:t>Methodology</w:t>
      </w:r>
      <w:proofErr w:type="spellEnd"/>
      <w:r w:rsidRPr="00535F11">
        <w:t>" OR "</w:t>
      </w:r>
      <w:proofErr w:type="spellStart"/>
      <w:r w:rsidRPr="00535F11">
        <w:t>Methodological</w:t>
      </w:r>
      <w:proofErr w:type="spellEnd"/>
      <w:r w:rsidRPr="00535F11">
        <w:t>" OR "</w:t>
      </w:r>
      <w:proofErr w:type="spellStart"/>
      <w:r w:rsidRPr="00535F11">
        <w:t>Methods</w:t>
      </w:r>
      <w:proofErr w:type="spellEnd"/>
      <w:r w:rsidRPr="00535F11">
        <w:t>" OR "Software" OR "</w:t>
      </w:r>
      <w:proofErr w:type="spellStart"/>
      <w:r w:rsidRPr="00535F11">
        <w:t>System</w:t>
      </w:r>
      <w:proofErr w:type="spellEnd"/>
      <w:r w:rsidRPr="00535F11">
        <w:t>" OR "</w:t>
      </w:r>
      <w:proofErr w:type="spellStart"/>
      <w:r w:rsidRPr="00535F11">
        <w:t>Techniques</w:t>
      </w:r>
      <w:proofErr w:type="spellEnd"/>
      <w:r w:rsidRPr="00535F11">
        <w:t>" OR "</w:t>
      </w:r>
      <w:proofErr w:type="spellStart"/>
      <w:r w:rsidRPr="00535F11">
        <w:t>Method</w:t>
      </w:r>
      <w:proofErr w:type="spellEnd"/>
      <w:r w:rsidRPr="00535F11">
        <w:t>")</w:t>
      </w:r>
    </w:p>
    <w:p w14:paraId="35A557BF" w14:textId="77777777" w:rsidR="00673188" w:rsidRPr="00513D76" w:rsidRDefault="00673188" w:rsidP="00673188">
      <w:pPr>
        <w:jc w:val="both"/>
        <w:rPr>
          <w:rFonts w:eastAsia="Times New Roman"/>
          <w:b/>
        </w:rPr>
      </w:pPr>
      <w:proofErr w:type="spellStart"/>
      <w:r w:rsidRPr="00513D76">
        <w:rPr>
          <w:rFonts w:eastAsia="Times New Roman"/>
          <w:b/>
        </w:rPr>
        <w:t>ScienceDirect</w:t>
      </w:r>
      <w:proofErr w:type="spellEnd"/>
      <w:r w:rsidRPr="00513D76">
        <w:rPr>
          <w:rFonts w:eastAsia="Times New Roman"/>
          <w:b/>
        </w:rPr>
        <w:t xml:space="preserve">: </w:t>
      </w:r>
    </w:p>
    <w:p w14:paraId="4CBAAD61" w14:textId="77777777" w:rsidR="00535F11" w:rsidRPr="00513D76" w:rsidRDefault="00535F11" w:rsidP="00535F11">
      <w:pPr>
        <w:pStyle w:val="bulletlist"/>
      </w:pPr>
      <w:r w:rsidRPr="00535F11">
        <w:t>("</w:t>
      </w:r>
      <w:proofErr w:type="spellStart"/>
      <w:r w:rsidRPr="00535F11">
        <w:t>Requirements</w:t>
      </w:r>
      <w:proofErr w:type="spellEnd"/>
      <w:r w:rsidRPr="00535F11">
        <w:t xml:space="preserve"> </w:t>
      </w:r>
      <w:proofErr w:type="spellStart"/>
      <w:r w:rsidRPr="00535F11">
        <w:t>Engineering</w:t>
      </w:r>
      <w:proofErr w:type="spellEnd"/>
      <w:r w:rsidRPr="00535F11">
        <w:t>") AND ("</w:t>
      </w:r>
      <w:proofErr w:type="spellStart"/>
      <w:r w:rsidRPr="00535F11">
        <w:t>Requirements</w:t>
      </w:r>
      <w:proofErr w:type="spellEnd"/>
      <w:r w:rsidRPr="00535F11">
        <w:t xml:space="preserve"> </w:t>
      </w:r>
      <w:proofErr w:type="spellStart"/>
      <w:r w:rsidRPr="00535F11">
        <w:t>Elicitation</w:t>
      </w:r>
      <w:proofErr w:type="spellEnd"/>
      <w:r w:rsidRPr="00535F11">
        <w:t>" OR "</w:t>
      </w:r>
      <w:proofErr w:type="spellStart"/>
      <w:r w:rsidRPr="00535F11">
        <w:t>Obtaining</w:t>
      </w:r>
      <w:proofErr w:type="spellEnd"/>
      <w:r w:rsidRPr="00535F11">
        <w:t xml:space="preserve"> </w:t>
      </w:r>
      <w:proofErr w:type="spellStart"/>
      <w:r w:rsidRPr="00535F11">
        <w:t>Requirements</w:t>
      </w:r>
      <w:proofErr w:type="spellEnd"/>
      <w:r w:rsidRPr="00535F11">
        <w:t>") AND ("</w:t>
      </w:r>
      <w:proofErr w:type="spellStart"/>
      <w:r w:rsidRPr="00535F11">
        <w:t>Methodology</w:t>
      </w:r>
      <w:proofErr w:type="spellEnd"/>
      <w:r w:rsidRPr="00535F11">
        <w:t>" OR "</w:t>
      </w:r>
      <w:proofErr w:type="spellStart"/>
      <w:r w:rsidRPr="00535F11">
        <w:t>Methodological</w:t>
      </w:r>
      <w:proofErr w:type="spellEnd"/>
      <w:r w:rsidRPr="00535F11">
        <w:t>" OR "</w:t>
      </w:r>
      <w:proofErr w:type="spellStart"/>
      <w:r w:rsidRPr="00535F11">
        <w:t>Methods</w:t>
      </w:r>
      <w:proofErr w:type="spellEnd"/>
      <w:r w:rsidRPr="00535F11">
        <w:t>" OR "Software" OR "</w:t>
      </w:r>
      <w:proofErr w:type="spellStart"/>
      <w:r w:rsidRPr="00535F11">
        <w:t>System</w:t>
      </w:r>
      <w:proofErr w:type="spellEnd"/>
      <w:r w:rsidRPr="00535F11">
        <w:t>" OR "</w:t>
      </w:r>
      <w:proofErr w:type="spellStart"/>
      <w:r w:rsidRPr="00535F11">
        <w:t>Techniques</w:t>
      </w:r>
      <w:proofErr w:type="spellEnd"/>
      <w:r w:rsidRPr="00535F11">
        <w:t>" OR "</w:t>
      </w:r>
      <w:proofErr w:type="spellStart"/>
      <w:r w:rsidRPr="00535F11">
        <w:t>Method</w:t>
      </w:r>
      <w:proofErr w:type="spellEnd"/>
      <w:r w:rsidRPr="00535F11">
        <w:t>")</w:t>
      </w:r>
    </w:p>
    <w:p w14:paraId="099F97A1" w14:textId="77777777" w:rsidR="00673188" w:rsidRPr="00513D76" w:rsidRDefault="00673188" w:rsidP="00673188">
      <w:pPr>
        <w:jc w:val="both"/>
        <w:rPr>
          <w:rFonts w:eastAsia="Times New Roman"/>
        </w:rPr>
      </w:pPr>
      <w:r w:rsidRPr="00513D76">
        <w:rPr>
          <w:rFonts w:eastAsia="Times New Roman"/>
          <w:b/>
        </w:rPr>
        <w:t>ACM Digital Library:</w:t>
      </w:r>
    </w:p>
    <w:p w14:paraId="2CA33D06" w14:textId="7F4A7383" w:rsidR="00673188" w:rsidRPr="00513D76" w:rsidRDefault="00535F11" w:rsidP="00535F11">
      <w:pPr>
        <w:pStyle w:val="bulletlist"/>
      </w:pPr>
      <w:r w:rsidRPr="00535F11">
        <w:t>("</w:t>
      </w:r>
      <w:proofErr w:type="spellStart"/>
      <w:r w:rsidRPr="00535F11">
        <w:t>Requirements</w:t>
      </w:r>
      <w:proofErr w:type="spellEnd"/>
      <w:r w:rsidRPr="00535F11">
        <w:t xml:space="preserve"> </w:t>
      </w:r>
      <w:proofErr w:type="spellStart"/>
      <w:r w:rsidRPr="00535F11">
        <w:t>Engineering</w:t>
      </w:r>
      <w:proofErr w:type="spellEnd"/>
      <w:r w:rsidRPr="00535F11">
        <w:t>") AND ("</w:t>
      </w:r>
      <w:proofErr w:type="spellStart"/>
      <w:r w:rsidRPr="00535F11">
        <w:t>Requirements</w:t>
      </w:r>
      <w:proofErr w:type="spellEnd"/>
      <w:r w:rsidRPr="00535F11">
        <w:t xml:space="preserve"> </w:t>
      </w:r>
      <w:proofErr w:type="spellStart"/>
      <w:r w:rsidRPr="00535F11">
        <w:t>Elicitation</w:t>
      </w:r>
      <w:proofErr w:type="spellEnd"/>
      <w:r w:rsidRPr="00535F11">
        <w:t>" OR "</w:t>
      </w:r>
      <w:proofErr w:type="spellStart"/>
      <w:r w:rsidRPr="00535F11">
        <w:t>Obtaining</w:t>
      </w:r>
      <w:proofErr w:type="spellEnd"/>
      <w:r w:rsidRPr="00535F11">
        <w:t xml:space="preserve"> </w:t>
      </w:r>
      <w:proofErr w:type="spellStart"/>
      <w:r w:rsidRPr="00535F11">
        <w:t>Requirements</w:t>
      </w:r>
      <w:proofErr w:type="spellEnd"/>
      <w:r w:rsidRPr="00535F11">
        <w:t>") AND ("</w:t>
      </w:r>
      <w:proofErr w:type="spellStart"/>
      <w:r w:rsidRPr="00535F11">
        <w:t>Methodology</w:t>
      </w:r>
      <w:proofErr w:type="spellEnd"/>
      <w:r w:rsidRPr="00535F11">
        <w:t>" OR "</w:t>
      </w:r>
      <w:proofErr w:type="spellStart"/>
      <w:r w:rsidRPr="00535F11">
        <w:t>Methodological</w:t>
      </w:r>
      <w:proofErr w:type="spellEnd"/>
      <w:r w:rsidRPr="00535F11">
        <w:t>" OR "</w:t>
      </w:r>
      <w:proofErr w:type="spellStart"/>
      <w:r w:rsidRPr="00535F11">
        <w:t>Methods</w:t>
      </w:r>
      <w:proofErr w:type="spellEnd"/>
      <w:r w:rsidRPr="00535F11">
        <w:t>" OR "Software" OR "</w:t>
      </w:r>
      <w:proofErr w:type="spellStart"/>
      <w:r w:rsidRPr="00535F11">
        <w:t>System</w:t>
      </w:r>
      <w:proofErr w:type="spellEnd"/>
      <w:r w:rsidRPr="00535F11">
        <w:t>" OR "</w:t>
      </w:r>
      <w:proofErr w:type="spellStart"/>
      <w:r w:rsidRPr="00535F11">
        <w:t>Techniques</w:t>
      </w:r>
      <w:proofErr w:type="spellEnd"/>
      <w:r w:rsidRPr="00535F11">
        <w:t>" OR "</w:t>
      </w:r>
      <w:proofErr w:type="spellStart"/>
      <w:r w:rsidRPr="00535F11">
        <w:t>Method</w:t>
      </w:r>
      <w:proofErr w:type="spellEnd"/>
      <w:r w:rsidRPr="00535F11">
        <w:t>")</w:t>
      </w:r>
    </w:p>
    <w:p w14:paraId="6DE8B605" w14:textId="7900BCDC" w:rsidR="00BC79F2" w:rsidRPr="00513D76" w:rsidRDefault="00673188" w:rsidP="00BC79F2">
      <w:pPr>
        <w:pStyle w:val="Ttulo21"/>
        <w:rPr>
          <w:rStyle w:val="hps"/>
          <w:noProof w:val="0"/>
        </w:rPr>
      </w:pPr>
      <w:r w:rsidRPr="00513D76">
        <w:rPr>
          <w:rStyle w:val="hps"/>
          <w:noProof w:val="0"/>
        </w:rPr>
        <w:t>Evaluación de Calidad</w:t>
      </w:r>
    </w:p>
    <w:p w14:paraId="139BE058" w14:textId="78433297" w:rsidR="00BC79F2" w:rsidRPr="00513D76" w:rsidRDefault="00673188" w:rsidP="00BC79F2">
      <w:pPr>
        <w:pStyle w:val="Textoindependiente"/>
        <w:rPr>
          <w:rStyle w:val="hps"/>
        </w:rPr>
      </w:pPr>
      <w:r w:rsidRPr="00513D76">
        <w:rPr>
          <w:rFonts w:eastAsia="Times New Roman"/>
        </w:rPr>
        <w:t xml:space="preserve">Definida la cadena de búsqueda es imprescindible realizar la evaluación de calidad de los documentos seleccionado. Cada artículo es evaluado siguiendo los criterios de la Base de Datos de Resúmenes de Revisiones de Efectos (DARE) del Centro para Revisiones de Difusión (CRD) de la Universidad de York, según lo explicado por </w:t>
      </w:r>
      <w:r w:rsidR="009F03F6">
        <w:rPr>
          <w:rFonts w:eastAsia="Times New Roman"/>
        </w:rPr>
        <w:fldChar w:fldCharType="begin" w:fldLock="1"/>
      </w:r>
      <w:r w:rsidR="009F03F6">
        <w:rPr>
          <w:rFonts w:eastAsia="Times New Roman"/>
        </w:rPr>
        <w:instrText>ADDIN CSL_CITATION {"citationItems":[{"id":"ITEM-1","itemData":{"DOI":"10.1016/j.jss.2006.07.009","ISSN":"01641212","abstract":"A consequence of the growing number of empirical studies in software engineering is the need to adopt systematic approaches to assessing and aggregating research outcomes in order to provide a balanced and objective summary of research evidence for a particular topic. The paper reports experiences with applying one such approach, the practice of systematic literature review, to the published studies relevant to topics within the software engineering domain. The systematic literature review process is summarised, a number of reviews being undertaken by the authors and others are described and some lessons about the applicability of this practice to software engineering are extracted. The basic systematic literature review process seems appropriate to software engineering and the preparation and validation of a review protocol in advance of a review activity is especially valuable. The paper highlights areas where some adaptation of the process to accommodate the domain-specific characteristics of software engineering is needed as well as areas where improvements to current software engineering infrastructure and practices would enhance its applicability. In particular, infrastructure support provided by software engineering indexing databases is inadequate. Also, the quality of abstracts is poor; it is usually not possible to judge the relevance of a study from a review of the abstract alone. © 2006 Elsevier Inc. All rights reserved.","author":[{"dropping-particle":"","family":"Brereton","given":"Pearl","non-dropping-particle":"","parse-names":false,"suffix":""},{"dropping-particle":"","family":"Kitchenham","given":"Barbara A.","non-dropping-particle":"","parse-names":false,"suffix":""},{"dropping-particle":"","family":"Budgen","given":"David","non-dropping-particle":"","parse-names":false,"suffix":""},{"dropping-particle":"","family":"Turner","given":"Mark","non-dropping-particle":"","parse-names":false,"suffix":""},{"dropping-particle":"","family":"Khalil","given":"Mohamed","non-dropping-particle":"","parse-names":false,"suffix":""}],"container-title":"Journal of Systems and Software","id":"ITEM-1","issue":"4","issued":{"date-parts":[["2007","4"]]},"page":"571-583","title":"Lessons from applying the systematic literature review process within the software engineering domain","type":"article-journal","volume":"80"},"uris":["http://www.mendeley.com/documents/?uuid=97210b31-0fdb-342e-8e2a-bad0040af696"]}],"mendeley":{"formattedCitation":"[10]","plainTextFormattedCitation":"[10]","previouslyFormattedCitation":"[10]"},"properties":{"noteIndex":0},"schema":"https://github.com/citation-style-language/schema/raw/master/csl-citation.json"}</w:instrText>
      </w:r>
      <w:r w:rsidR="009F03F6">
        <w:rPr>
          <w:rFonts w:eastAsia="Times New Roman"/>
        </w:rPr>
        <w:fldChar w:fldCharType="separate"/>
      </w:r>
      <w:r w:rsidR="009F03F6" w:rsidRPr="009F03F6">
        <w:rPr>
          <w:rFonts w:eastAsia="Times New Roman"/>
          <w:noProof/>
        </w:rPr>
        <w:t>[10]</w:t>
      </w:r>
      <w:r w:rsidR="009F03F6">
        <w:rPr>
          <w:rFonts w:eastAsia="Times New Roman"/>
        </w:rPr>
        <w:fldChar w:fldCharType="end"/>
      </w:r>
      <w:r w:rsidR="00BC79F2" w:rsidRPr="00513D76">
        <w:rPr>
          <w:rStyle w:val="hps"/>
        </w:rPr>
        <w:t>.</w:t>
      </w:r>
    </w:p>
    <w:p w14:paraId="5F0B9A18" w14:textId="2E81E593" w:rsidR="00673188" w:rsidRPr="00513D76" w:rsidRDefault="00673188" w:rsidP="00BC79F2">
      <w:pPr>
        <w:pStyle w:val="Textoindependiente"/>
        <w:rPr>
          <w:rFonts w:eastAsia="Times New Roman"/>
        </w:rPr>
      </w:pPr>
      <w:r w:rsidRPr="00513D76">
        <w:rPr>
          <w:rFonts w:eastAsia="Times New Roman"/>
        </w:rPr>
        <w:t xml:space="preserve">Las siguientes preguntas se establecieron para evaluar la calidad de los </w:t>
      </w:r>
      <w:r w:rsidR="005E51BB" w:rsidRPr="00513D76">
        <w:rPr>
          <w:rFonts w:eastAsia="Times New Roman"/>
        </w:rPr>
        <w:t>artículos preseleccionados</w:t>
      </w:r>
      <w:r w:rsidRPr="00513D76">
        <w:rPr>
          <w:rFonts w:eastAsia="Times New Roman"/>
        </w:rPr>
        <w:t>:</w:t>
      </w:r>
    </w:p>
    <w:p w14:paraId="08CD6B8A" w14:textId="77777777" w:rsidR="00535F11" w:rsidRDefault="00535F11" w:rsidP="00535F11">
      <w:pPr>
        <w:pStyle w:val="bulletlist"/>
      </w:pPr>
      <w:r>
        <w:t>QA1: ¿El autor menciona los problemas que surgen en la elicitación de requisitos?</w:t>
      </w:r>
    </w:p>
    <w:p w14:paraId="4BA3548A" w14:textId="454DB70C" w:rsidR="00535F11" w:rsidRDefault="00535F11" w:rsidP="00535F11">
      <w:pPr>
        <w:pStyle w:val="bulletlist"/>
      </w:pPr>
      <w:r>
        <w:t xml:space="preserve">QA2: ¿El autor brinda una lista sobre algunas de las herramientas software que sea posible usar para la elicitación de requisitos? </w:t>
      </w:r>
    </w:p>
    <w:p w14:paraId="53EF0FF1" w14:textId="711E9CB2" w:rsidR="00535F11" w:rsidRDefault="00535F11" w:rsidP="00535F11">
      <w:pPr>
        <w:pStyle w:val="bulletlist"/>
      </w:pPr>
      <w:r>
        <w:t>QA3: ¿El autor especifica los efectos positivos y negativos que se obtienen al hacer uso de una metodología en el proceso de elicitación de requisitos?</w:t>
      </w:r>
    </w:p>
    <w:p w14:paraId="37F14BBD" w14:textId="03032517" w:rsidR="00BC79F2" w:rsidRPr="00513D76" w:rsidRDefault="00535F11" w:rsidP="00535F11">
      <w:pPr>
        <w:pStyle w:val="bulletlist"/>
        <w:rPr>
          <w:rStyle w:val="hps"/>
        </w:rPr>
      </w:pPr>
      <w:r>
        <w:t xml:space="preserve">QA4: ¿En el documento, el autor </w:t>
      </w:r>
      <w:r w:rsidR="00966F12">
        <w:t>específica</w:t>
      </w:r>
      <w:r>
        <w:t xml:space="preserve"> y detalla las metodologías para la elicitación de requisitos?</w:t>
      </w:r>
    </w:p>
    <w:p w14:paraId="73D32223" w14:textId="529441A7" w:rsidR="00ED13D6" w:rsidRPr="00513D76" w:rsidRDefault="007E6EF8" w:rsidP="00B57A1C">
      <w:pPr>
        <w:pStyle w:val="Ttulo11"/>
        <w:rPr>
          <w:noProof w:val="0"/>
        </w:rPr>
      </w:pPr>
      <w:r w:rsidRPr="00513D76">
        <w:rPr>
          <w:noProof w:val="0"/>
        </w:rPr>
        <w:t>Resultados</w:t>
      </w:r>
    </w:p>
    <w:p w14:paraId="6E7AD425" w14:textId="77777777" w:rsidR="00B61E73" w:rsidRDefault="00B61E73" w:rsidP="00B61E73">
      <w:pPr>
        <w:pStyle w:val="Textoindependiente"/>
        <w:rPr>
          <w:rFonts w:eastAsia="Times New Roman"/>
        </w:rPr>
      </w:pPr>
      <w:r>
        <w:rPr>
          <w:rFonts w:eastAsia="Times New Roman"/>
        </w:rPr>
        <w:t>Los resultados obtenidos de la RSL en los siguientes pasos:</w:t>
      </w:r>
    </w:p>
    <w:p w14:paraId="79297078" w14:textId="77777777" w:rsidR="00B61E73" w:rsidRDefault="00B61E73" w:rsidP="00B61E73">
      <w:pPr>
        <w:pStyle w:val="Ttulo31"/>
        <w:rPr>
          <w:rStyle w:val="hps"/>
          <w:i w:val="0"/>
          <w:lang w:val="es-ES_tradnl"/>
        </w:rPr>
      </w:pPr>
      <w:r>
        <w:rPr>
          <w:rStyle w:val="hps"/>
          <w:i w:val="0"/>
          <w:lang w:val="es-ES_tradnl"/>
        </w:rPr>
        <w:t>Se ejecutó las cadenas de búsqueda en cada base de datos y se obtuvieron 1.075 artículos.</w:t>
      </w:r>
    </w:p>
    <w:p w14:paraId="45CCB47D" w14:textId="77777777" w:rsidR="00B61E73" w:rsidRDefault="00B61E73" w:rsidP="00B61E73">
      <w:pPr>
        <w:pStyle w:val="Ttulo31"/>
        <w:rPr>
          <w:rStyle w:val="hps"/>
          <w:i w:val="0"/>
          <w:lang w:val="es-ES_tradnl"/>
        </w:rPr>
      </w:pPr>
      <w:r>
        <w:rPr>
          <w:rStyle w:val="hps"/>
          <w:i w:val="0"/>
          <w:lang w:val="es-ES_tradnl"/>
        </w:rPr>
        <w:t>De los 1.075 documentos, se detectaron y eliminaron 151 artículos duplicados (14.05%), quedando 924 artículos por revisar.</w:t>
      </w:r>
    </w:p>
    <w:p w14:paraId="4C98B210" w14:textId="0A280CD7" w:rsidR="00A1125C" w:rsidRPr="007128C5" w:rsidRDefault="00B61E73" w:rsidP="007128C5">
      <w:pPr>
        <w:pStyle w:val="Ttulo31"/>
        <w:rPr>
          <w:i w:val="0"/>
          <w:lang w:val="es-ES_tradnl"/>
        </w:rPr>
      </w:pPr>
      <w:r>
        <w:rPr>
          <w:rStyle w:val="hps"/>
          <w:i w:val="0"/>
          <w:lang w:val="es-ES_tradnl"/>
        </w:rPr>
        <w:t xml:space="preserve">Los 924 artículos fueron revisados y analizados en su título y resumen, tomando en consideración los criterios de inclusión y exclusión. Del total se eliminaron 708 artículos (76.62%) que son irrelevantes al objeto de estudio, además se </w:t>
      </w:r>
      <w:r>
        <w:rPr>
          <w:rStyle w:val="hps"/>
          <w:i w:val="0"/>
          <w:lang w:val="es-ES_tradnl"/>
        </w:rPr>
        <w:lastRenderedPageBreak/>
        <w:t>descartaron porque la información que proveen con respeco al tema de Metodologías para la elicitación de Requisitos es insuficiente, provocando que las preguntas de investigación planteadas no sean contestadas de manera clara ni precisa. En la Tabla I se detalla el proceso de selección de los estudios, de los cuales se seleccionó 216 documentos para evaluarlos a través de los criterios de calidad.</w:t>
      </w:r>
    </w:p>
    <w:p w14:paraId="5F7BE73B" w14:textId="77777777" w:rsidR="00B61E73" w:rsidRDefault="00B61E73" w:rsidP="00B61E73">
      <w:pPr>
        <w:pStyle w:val="Ttulo11"/>
        <w:numPr>
          <w:ilvl w:val="0"/>
          <w:numId w:val="0"/>
        </w:numPr>
        <w:ind w:left="216"/>
        <w:rPr>
          <w:lang w:val="en-US"/>
        </w:rPr>
      </w:pPr>
      <w:r>
        <w:t xml:space="preserve">Tabla I </w:t>
      </w:r>
      <w:r>
        <w:rPr>
          <w:rStyle w:val="hps"/>
          <w:sz w:val="16"/>
          <w:szCs w:val="16"/>
          <w:lang w:val="es-ES"/>
        </w:rPr>
        <w:t>ARTÍCULOS REVISADOS</w:t>
      </w:r>
    </w:p>
    <w:tbl>
      <w:tblPr>
        <w:tblW w:w="4905" w:type="dxa"/>
        <w:jc w:val="center"/>
        <w:tblLayout w:type="fixed"/>
        <w:tblLook w:val="0400" w:firstRow="0" w:lastRow="0" w:firstColumn="0" w:lastColumn="0" w:noHBand="0" w:noVBand="1"/>
      </w:tblPr>
      <w:tblGrid>
        <w:gridCol w:w="782"/>
        <w:gridCol w:w="850"/>
        <w:gridCol w:w="709"/>
        <w:gridCol w:w="851"/>
        <w:gridCol w:w="708"/>
        <w:gridCol w:w="1005"/>
      </w:tblGrid>
      <w:tr w:rsidR="00B61E73" w14:paraId="2F9FF962" w14:textId="77777777" w:rsidTr="00B61E73">
        <w:trPr>
          <w:jc w:val="center"/>
        </w:trPr>
        <w:tc>
          <w:tcPr>
            <w:tcW w:w="782" w:type="dxa"/>
            <w:vMerge w:val="restart"/>
            <w:tcBorders>
              <w:top w:val="single" w:sz="4" w:space="0" w:color="000000"/>
              <w:left w:val="single" w:sz="4" w:space="0" w:color="000000"/>
              <w:bottom w:val="nil"/>
              <w:right w:val="single" w:sz="4" w:space="0" w:color="000000"/>
            </w:tcBorders>
            <w:shd w:val="clear" w:color="auto" w:fill="FFFFFF"/>
            <w:vAlign w:val="center"/>
            <w:hideMark/>
          </w:tcPr>
          <w:p w14:paraId="2F62B7FF" w14:textId="77777777" w:rsidR="00B61E73" w:rsidRDefault="00B61E73">
            <w:pPr>
              <w:pStyle w:val="tablecolhead"/>
              <w:rPr>
                <w:lang w:val="pt-PT"/>
              </w:rPr>
            </w:pPr>
            <w:r>
              <w:rPr>
                <w:lang w:val="pt-PT"/>
              </w:rPr>
              <w:t>Base de Datos</w:t>
            </w:r>
          </w:p>
        </w:tc>
        <w:tc>
          <w:tcPr>
            <w:tcW w:w="4123"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14:paraId="79398B3F" w14:textId="77777777" w:rsidR="00B61E73" w:rsidRDefault="00B61E73">
            <w:pPr>
              <w:pStyle w:val="tablecolhead"/>
              <w:rPr>
                <w:lang w:val="pt-PT"/>
              </w:rPr>
            </w:pPr>
            <w:r>
              <w:rPr>
                <w:lang w:val="pt-PT"/>
              </w:rPr>
              <w:t>Artículos</w:t>
            </w:r>
          </w:p>
        </w:tc>
      </w:tr>
      <w:tr w:rsidR="00B61E73" w14:paraId="2E527AEA" w14:textId="77777777" w:rsidTr="00B61E73">
        <w:trPr>
          <w:trHeight w:val="525"/>
          <w:jc w:val="center"/>
        </w:trPr>
        <w:tc>
          <w:tcPr>
            <w:tcW w:w="782" w:type="dxa"/>
            <w:vMerge/>
            <w:tcBorders>
              <w:top w:val="single" w:sz="4" w:space="0" w:color="000000"/>
              <w:left w:val="single" w:sz="4" w:space="0" w:color="000000"/>
              <w:bottom w:val="nil"/>
              <w:right w:val="single" w:sz="4" w:space="0" w:color="000000"/>
            </w:tcBorders>
            <w:vAlign w:val="center"/>
            <w:hideMark/>
          </w:tcPr>
          <w:p w14:paraId="272EE411" w14:textId="77777777" w:rsidR="00B61E73" w:rsidRDefault="00B61E73">
            <w:pPr>
              <w:jc w:val="left"/>
              <w:rPr>
                <w:b/>
                <w:bCs/>
                <w:sz w:val="16"/>
                <w:szCs w:val="16"/>
                <w:lang w:val="pt-PT"/>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4CF0343F" w14:textId="77777777" w:rsidR="00B61E73" w:rsidRDefault="00B61E73">
            <w:pPr>
              <w:pStyle w:val="tablecolsubhead"/>
              <w:rPr>
                <w:b w:val="0"/>
                <w:lang w:val="en-US"/>
              </w:rPr>
            </w:pPr>
            <w:r>
              <w:rPr>
                <w:b w:val="0"/>
              </w:rPr>
              <w:t>Encontrados</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6112716" w14:textId="77777777" w:rsidR="00B61E73" w:rsidRDefault="00B61E73">
            <w:pPr>
              <w:pStyle w:val="tablecolsubhead"/>
              <w:rPr>
                <w:b w:val="0"/>
              </w:rPr>
            </w:pPr>
            <w:r>
              <w:rPr>
                <w:b w:val="0"/>
              </w:rPr>
              <w:t>Duplicados</w:t>
            </w:r>
          </w:p>
        </w:tc>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14:paraId="4B15346F" w14:textId="77777777" w:rsidR="00B61E73" w:rsidRDefault="00B61E73">
            <w:pPr>
              <w:pStyle w:val="tablecolsubhead"/>
              <w:rPr>
                <w:b w:val="0"/>
              </w:rPr>
            </w:pPr>
            <w:r>
              <w:rPr>
                <w:b w:val="0"/>
              </w:rPr>
              <w:t>Revisados</w:t>
            </w:r>
          </w:p>
        </w:tc>
        <w:tc>
          <w:tcPr>
            <w:tcW w:w="708" w:type="dxa"/>
            <w:tcBorders>
              <w:top w:val="single" w:sz="4" w:space="0" w:color="000000"/>
              <w:left w:val="single" w:sz="4" w:space="0" w:color="000000"/>
              <w:bottom w:val="single" w:sz="4" w:space="0" w:color="000000"/>
              <w:right w:val="single" w:sz="4" w:space="0" w:color="000000"/>
            </w:tcBorders>
            <w:shd w:val="clear" w:color="auto" w:fill="FFFFFF"/>
            <w:hideMark/>
          </w:tcPr>
          <w:p w14:paraId="07895E12" w14:textId="77777777" w:rsidR="00B61E73" w:rsidRDefault="00B61E73">
            <w:pPr>
              <w:pStyle w:val="tablecolsubhead"/>
              <w:rPr>
                <w:b w:val="0"/>
              </w:rPr>
            </w:pPr>
            <w:r>
              <w:rPr>
                <w:b w:val="0"/>
              </w:rPr>
              <w:t>Eliminados</w:t>
            </w:r>
          </w:p>
        </w:tc>
        <w:tc>
          <w:tcPr>
            <w:tcW w:w="1005" w:type="dxa"/>
            <w:tcBorders>
              <w:top w:val="single" w:sz="4" w:space="0" w:color="000000"/>
              <w:left w:val="single" w:sz="4" w:space="0" w:color="000000"/>
              <w:bottom w:val="single" w:sz="4" w:space="0" w:color="000000"/>
              <w:right w:val="single" w:sz="4" w:space="0" w:color="000000"/>
            </w:tcBorders>
            <w:shd w:val="clear" w:color="auto" w:fill="FFFFFF"/>
            <w:hideMark/>
          </w:tcPr>
          <w:p w14:paraId="3BEA808D" w14:textId="77777777" w:rsidR="00B61E73" w:rsidRDefault="00B61E73">
            <w:pPr>
              <w:pStyle w:val="tablecolsubhead"/>
              <w:rPr>
                <w:b w:val="0"/>
              </w:rPr>
            </w:pPr>
            <w:r>
              <w:rPr>
                <w:b w:val="0"/>
              </w:rPr>
              <w:t>Seleccionados</w:t>
            </w:r>
          </w:p>
        </w:tc>
      </w:tr>
      <w:tr w:rsidR="00B61E73" w14:paraId="1C8EDBF3" w14:textId="77777777" w:rsidTr="00B61E73">
        <w:trPr>
          <w:trHeight w:val="220"/>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D4226BF" w14:textId="77777777" w:rsidR="00B61E73" w:rsidRDefault="00B61E73">
            <w:pPr>
              <w:pStyle w:val="tablecopy"/>
            </w:pPr>
            <w:r>
              <w:t>IEEE</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5DD528A7" w14:textId="77777777" w:rsidR="00B61E73" w:rsidRDefault="00B61E73">
            <w:pPr>
              <w:rPr>
                <w:noProof/>
                <w:sz w:val="16"/>
                <w:szCs w:val="16"/>
              </w:rPr>
            </w:pPr>
            <w:r>
              <w:rPr>
                <w:noProof/>
                <w:sz w:val="16"/>
                <w:szCs w:val="16"/>
              </w:rPr>
              <w:t>397</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55858282" w14:textId="77777777" w:rsidR="00B61E73" w:rsidRDefault="00B61E73">
            <w:pPr>
              <w:rPr>
                <w:noProof/>
                <w:sz w:val="16"/>
                <w:szCs w:val="16"/>
              </w:rPr>
            </w:pPr>
            <w:r>
              <w:rPr>
                <w:noProof/>
                <w:sz w:val="16"/>
                <w:szCs w:val="16"/>
              </w:rPr>
              <w:t>43</w:t>
            </w:r>
          </w:p>
        </w:tc>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14:paraId="7DEC8805" w14:textId="77777777" w:rsidR="00B61E73" w:rsidRDefault="00B61E73">
            <w:pPr>
              <w:rPr>
                <w:noProof/>
                <w:sz w:val="16"/>
                <w:szCs w:val="16"/>
              </w:rPr>
            </w:pPr>
            <w:r>
              <w:rPr>
                <w:noProof/>
                <w:sz w:val="16"/>
                <w:szCs w:val="16"/>
              </w:rPr>
              <w:t>354</w:t>
            </w:r>
          </w:p>
        </w:tc>
        <w:tc>
          <w:tcPr>
            <w:tcW w:w="708" w:type="dxa"/>
            <w:tcBorders>
              <w:top w:val="single" w:sz="4" w:space="0" w:color="000000"/>
              <w:left w:val="single" w:sz="4" w:space="0" w:color="000000"/>
              <w:bottom w:val="single" w:sz="4" w:space="0" w:color="000000"/>
              <w:right w:val="single" w:sz="4" w:space="0" w:color="000000"/>
            </w:tcBorders>
            <w:shd w:val="clear" w:color="auto" w:fill="FFFFFF"/>
            <w:hideMark/>
          </w:tcPr>
          <w:p w14:paraId="762B1D00" w14:textId="77777777" w:rsidR="00B61E73" w:rsidRDefault="00B61E73">
            <w:pPr>
              <w:rPr>
                <w:noProof/>
                <w:sz w:val="16"/>
                <w:szCs w:val="16"/>
              </w:rPr>
            </w:pPr>
            <w:r>
              <w:rPr>
                <w:noProof/>
                <w:sz w:val="16"/>
                <w:szCs w:val="16"/>
              </w:rPr>
              <w:t>263</w:t>
            </w:r>
          </w:p>
        </w:tc>
        <w:tc>
          <w:tcPr>
            <w:tcW w:w="1005" w:type="dxa"/>
            <w:tcBorders>
              <w:top w:val="single" w:sz="4" w:space="0" w:color="000000"/>
              <w:left w:val="single" w:sz="4" w:space="0" w:color="000000"/>
              <w:bottom w:val="single" w:sz="4" w:space="0" w:color="000000"/>
              <w:right w:val="single" w:sz="4" w:space="0" w:color="000000"/>
            </w:tcBorders>
            <w:shd w:val="clear" w:color="auto" w:fill="FFFFFF"/>
            <w:hideMark/>
          </w:tcPr>
          <w:p w14:paraId="6F048C7F" w14:textId="77777777" w:rsidR="00B61E73" w:rsidRDefault="00B61E73">
            <w:pPr>
              <w:rPr>
                <w:noProof/>
                <w:sz w:val="16"/>
                <w:szCs w:val="16"/>
              </w:rPr>
            </w:pPr>
            <w:r>
              <w:rPr>
                <w:noProof/>
                <w:sz w:val="16"/>
                <w:szCs w:val="16"/>
              </w:rPr>
              <w:t>91</w:t>
            </w:r>
          </w:p>
        </w:tc>
      </w:tr>
      <w:tr w:rsidR="00B61E73" w14:paraId="08D8DA50" w14:textId="77777777" w:rsidTr="00B61E73">
        <w:trPr>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hideMark/>
          </w:tcPr>
          <w:p w14:paraId="2F98BDD7" w14:textId="77777777" w:rsidR="00B61E73" w:rsidRDefault="00B61E73">
            <w:pPr>
              <w:pStyle w:val="tablecopy"/>
            </w:pPr>
            <w:r>
              <w:t>Science Direct</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11B79C4D" w14:textId="77777777" w:rsidR="00B61E73" w:rsidRDefault="00B61E73">
            <w:pPr>
              <w:rPr>
                <w:noProof/>
                <w:sz w:val="16"/>
                <w:szCs w:val="16"/>
              </w:rPr>
            </w:pPr>
            <w:r>
              <w:rPr>
                <w:noProof/>
                <w:sz w:val="16"/>
                <w:szCs w:val="16"/>
              </w:rPr>
              <w:t>38</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4BF3FC7B" w14:textId="77777777" w:rsidR="00B61E73" w:rsidRDefault="00B61E73">
            <w:pPr>
              <w:rPr>
                <w:noProof/>
                <w:sz w:val="16"/>
                <w:szCs w:val="16"/>
              </w:rPr>
            </w:pPr>
            <w:r>
              <w:rPr>
                <w:noProof/>
                <w:sz w:val="16"/>
                <w:szCs w:val="16"/>
              </w:rPr>
              <w:t>1</w:t>
            </w:r>
          </w:p>
        </w:tc>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14:paraId="6A29D199" w14:textId="77777777" w:rsidR="00B61E73" w:rsidRDefault="00B61E73">
            <w:pPr>
              <w:rPr>
                <w:noProof/>
                <w:sz w:val="16"/>
                <w:szCs w:val="16"/>
              </w:rPr>
            </w:pPr>
            <w:r>
              <w:rPr>
                <w:noProof/>
                <w:sz w:val="16"/>
                <w:szCs w:val="16"/>
              </w:rPr>
              <w:t>37</w:t>
            </w:r>
          </w:p>
        </w:tc>
        <w:tc>
          <w:tcPr>
            <w:tcW w:w="708" w:type="dxa"/>
            <w:tcBorders>
              <w:top w:val="single" w:sz="4" w:space="0" w:color="000000"/>
              <w:left w:val="single" w:sz="4" w:space="0" w:color="000000"/>
              <w:bottom w:val="single" w:sz="4" w:space="0" w:color="000000"/>
              <w:right w:val="single" w:sz="4" w:space="0" w:color="000000"/>
            </w:tcBorders>
            <w:shd w:val="clear" w:color="auto" w:fill="FFFFFF"/>
            <w:hideMark/>
          </w:tcPr>
          <w:p w14:paraId="615ACF65" w14:textId="77777777" w:rsidR="00B61E73" w:rsidRDefault="00B61E73">
            <w:pPr>
              <w:rPr>
                <w:noProof/>
                <w:sz w:val="16"/>
                <w:szCs w:val="16"/>
              </w:rPr>
            </w:pPr>
            <w:r>
              <w:rPr>
                <w:noProof/>
                <w:sz w:val="16"/>
                <w:szCs w:val="16"/>
              </w:rPr>
              <w:t>25</w:t>
            </w:r>
          </w:p>
        </w:tc>
        <w:tc>
          <w:tcPr>
            <w:tcW w:w="1005" w:type="dxa"/>
            <w:tcBorders>
              <w:top w:val="single" w:sz="4" w:space="0" w:color="000000"/>
              <w:left w:val="single" w:sz="4" w:space="0" w:color="000000"/>
              <w:bottom w:val="single" w:sz="4" w:space="0" w:color="000000"/>
              <w:right w:val="single" w:sz="4" w:space="0" w:color="000000"/>
            </w:tcBorders>
            <w:shd w:val="clear" w:color="auto" w:fill="FFFFFF"/>
            <w:hideMark/>
          </w:tcPr>
          <w:p w14:paraId="73D33659" w14:textId="77777777" w:rsidR="00B61E73" w:rsidRDefault="00B61E73">
            <w:pPr>
              <w:rPr>
                <w:noProof/>
                <w:sz w:val="16"/>
                <w:szCs w:val="16"/>
              </w:rPr>
            </w:pPr>
            <w:r>
              <w:rPr>
                <w:noProof/>
                <w:sz w:val="16"/>
                <w:szCs w:val="16"/>
              </w:rPr>
              <w:t>12</w:t>
            </w:r>
          </w:p>
        </w:tc>
      </w:tr>
      <w:tr w:rsidR="00B61E73" w14:paraId="0CDD070A" w14:textId="77777777" w:rsidTr="00B61E73">
        <w:trPr>
          <w:trHeight w:val="201"/>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3BEAC9" w14:textId="77777777" w:rsidR="00B61E73" w:rsidRDefault="00B61E73">
            <w:pPr>
              <w:pStyle w:val="tablecopy"/>
            </w:pPr>
            <w:r>
              <w:t xml:space="preserve">ACM </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4FAACB94" w14:textId="77777777" w:rsidR="00B61E73" w:rsidRDefault="00B61E73">
            <w:pPr>
              <w:rPr>
                <w:noProof/>
                <w:sz w:val="16"/>
                <w:szCs w:val="16"/>
              </w:rPr>
            </w:pPr>
            <w:r>
              <w:rPr>
                <w:noProof/>
                <w:sz w:val="16"/>
                <w:szCs w:val="16"/>
              </w:rPr>
              <w:t>640</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6650CD33" w14:textId="77777777" w:rsidR="00B61E73" w:rsidRDefault="00B61E73">
            <w:pPr>
              <w:rPr>
                <w:noProof/>
                <w:sz w:val="16"/>
                <w:szCs w:val="16"/>
              </w:rPr>
            </w:pPr>
            <w:r>
              <w:rPr>
                <w:noProof/>
                <w:sz w:val="16"/>
                <w:szCs w:val="16"/>
              </w:rPr>
              <w:t>107</w:t>
            </w:r>
          </w:p>
        </w:tc>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14:paraId="44DD059A" w14:textId="77777777" w:rsidR="00B61E73" w:rsidRDefault="00B61E73">
            <w:pPr>
              <w:rPr>
                <w:noProof/>
                <w:sz w:val="16"/>
                <w:szCs w:val="16"/>
              </w:rPr>
            </w:pPr>
            <w:r>
              <w:rPr>
                <w:noProof/>
                <w:sz w:val="16"/>
                <w:szCs w:val="16"/>
              </w:rPr>
              <w:t>533</w:t>
            </w:r>
          </w:p>
        </w:tc>
        <w:tc>
          <w:tcPr>
            <w:tcW w:w="708" w:type="dxa"/>
            <w:tcBorders>
              <w:top w:val="single" w:sz="4" w:space="0" w:color="000000"/>
              <w:left w:val="single" w:sz="4" w:space="0" w:color="000000"/>
              <w:bottom w:val="single" w:sz="4" w:space="0" w:color="000000"/>
              <w:right w:val="single" w:sz="4" w:space="0" w:color="000000"/>
            </w:tcBorders>
            <w:shd w:val="clear" w:color="auto" w:fill="FFFFFF"/>
            <w:hideMark/>
          </w:tcPr>
          <w:p w14:paraId="6E2CCA3F" w14:textId="77777777" w:rsidR="00B61E73" w:rsidRDefault="00B61E73">
            <w:pPr>
              <w:rPr>
                <w:noProof/>
                <w:sz w:val="16"/>
                <w:szCs w:val="16"/>
              </w:rPr>
            </w:pPr>
            <w:r>
              <w:rPr>
                <w:noProof/>
                <w:sz w:val="16"/>
                <w:szCs w:val="16"/>
              </w:rPr>
              <w:t>420</w:t>
            </w:r>
          </w:p>
        </w:tc>
        <w:tc>
          <w:tcPr>
            <w:tcW w:w="1005" w:type="dxa"/>
            <w:tcBorders>
              <w:top w:val="single" w:sz="4" w:space="0" w:color="000000"/>
              <w:left w:val="single" w:sz="4" w:space="0" w:color="000000"/>
              <w:bottom w:val="single" w:sz="4" w:space="0" w:color="000000"/>
              <w:right w:val="single" w:sz="4" w:space="0" w:color="000000"/>
            </w:tcBorders>
            <w:shd w:val="clear" w:color="auto" w:fill="FFFFFF"/>
            <w:hideMark/>
          </w:tcPr>
          <w:p w14:paraId="4757C2E8" w14:textId="77777777" w:rsidR="00B61E73" w:rsidRDefault="00B61E73">
            <w:pPr>
              <w:rPr>
                <w:noProof/>
                <w:sz w:val="16"/>
                <w:szCs w:val="16"/>
              </w:rPr>
            </w:pPr>
            <w:r>
              <w:rPr>
                <w:noProof/>
                <w:sz w:val="16"/>
                <w:szCs w:val="16"/>
              </w:rPr>
              <w:t>113</w:t>
            </w:r>
          </w:p>
        </w:tc>
      </w:tr>
      <w:tr w:rsidR="00B61E73" w14:paraId="4F0EB68E" w14:textId="77777777" w:rsidTr="00B61E73">
        <w:trPr>
          <w:trHeight w:val="201"/>
          <w:jc w:val="center"/>
        </w:trPr>
        <w:tc>
          <w:tcPr>
            <w:tcW w:w="7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663CC6C" w14:textId="77777777" w:rsidR="00B61E73" w:rsidRDefault="00B61E73">
            <w:pPr>
              <w:pStyle w:val="tablecopy"/>
            </w:pPr>
            <w:r>
              <w:t>Total</w:t>
            </w:r>
          </w:p>
        </w:tc>
        <w:tc>
          <w:tcPr>
            <w:tcW w:w="850" w:type="dxa"/>
            <w:tcBorders>
              <w:top w:val="single" w:sz="4" w:space="0" w:color="000000"/>
              <w:left w:val="single" w:sz="4" w:space="0" w:color="000000"/>
              <w:bottom w:val="single" w:sz="4" w:space="0" w:color="000000"/>
              <w:right w:val="single" w:sz="4" w:space="0" w:color="000000"/>
            </w:tcBorders>
            <w:shd w:val="clear" w:color="auto" w:fill="FFFFFF"/>
            <w:hideMark/>
          </w:tcPr>
          <w:p w14:paraId="0DA61125" w14:textId="77777777" w:rsidR="00B61E73" w:rsidRDefault="00B61E73">
            <w:pPr>
              <w:rPr>
                <w:b/>
                <w:noProof/>
                <w:sz w:val="16"/>
                <w:szCs w:val="16"/>
              </w:rPr>
            </w:pPr>
            <w:r>
              <w:rPr>
                <w:b/>
                <w:noProof/>
                <w:sz w:val="16"/>
                <w:szCs w:val="16"/>
              </w:rPr>
              <w:t>1075</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6EC7DFA" w14:textId="77777777" w:rsidR="00B61E73" w:rsidRDefault="00B61E73">
            <w:pPr>
              <w:rPr>
                <w:b/>
                <w:noProof/>
                <w:sz w:val="16"/>
                <w:szCs w:val="16"/>
              </w:rPr>
            </w:pPr>
            <w:r>
              <w:rPr>
                <w:b/>
                <w:noProof/>
                <w:sz w:val="16"/>
                <w:szCs w:val="16"/>
              </w:rPr>
              <w:t>151</w:t>
            </w:r>
          </w:p>
        </w:tc>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14:paraId="29A9A8E1" w14:textId="77777777" w:rsidR="00B61E73" w:rsidRDefault="00B61E73">
            <w:pPr>
              <w:rPr>
                <w:b/>
                <w:noProof/>
                <w:sz w:val="16"/>
                <w:szCs w:val="16"/>
              </w:rPr>
            </w:pPr>
            <w:r>
              <w:rPr>
                <w:b/>
                <w:noProof/>
                <w:sz w:val="16"/>
                <w:szCs w:val="16"/>
              </w:rPr>
              <w:t>924</w:t>
            </w:r>
          </w:p>
        </w:tc>
        <w:tc>
          <w:tcPr>
            <w:tcW w:w="708" w:type="dxa"/>
            <w:tcBorders>
              <w:top w:val="single" w:sz="4" w:space="0" w:color="000000"/>
              <w:left w:val="single" w:sz="4" w:space="0" w:color="000000"/>
              <w:bottom w:val="single" w:sz="4" w:space="0" w:color="000000"/>
              <w:right w:val="single" w:sz="4" w:space="0" w:color="000000"/>
            </w:tcBorders>
            <w:shd w:val="clear" w:color="auto" w:fill="FFFFFF"/>
            <w:hideMark/>
          </w:tcPr>
          <w:p w14:paraId="6CC07708" w14:textId="77777777" w:rsidR="00B61E73" w:rsidRDefault="00B61E73">
            <w:pPr>
              <w:rPr>
                <w:b/>
                <w:noProof/>
                <w:sz w:val="16"/>
                <w:szCs w:val="16"/>
              </w:rPr>
            </w:pPr>
            <w:r>
              <w:rPr>
                <w:b/>
                <w:noProof/>
                <w:sz w:val="16"/>
                <w:szCs w:val="16"/>
              </w:rPr>
              <w:t>708</w:t>
            </w:r>
          </w:p>
        </w:tc>
        <w:tc>
          <w:tcPr>
            <w:tcW w:w="1005" w:type="dxa"/>
            <w:tcBorders>
              <w:top w:val="single" w:sz="4" w:space="0" w:color="000000"/>
              <w:left w:val="single" w:sz="4" w:space="0" w:color="000000"/>
              <w:bottom w:val="single" w:sz="4" w:space="0" w:color="000000"/>
              <w:right w:val="single" w:sz="4" w:space="0" w:color="000000"/>
            </w:tcBorders>
            <w:shd w:val="clear" w:color="auto" w:fill="FFFFFF"/>
            <w:hideMark/>
          </w:tcPr>
          <w:p w14:paraId="2EA3700F" w14:textId="77777777" w:rsidR="00B61E73" w:rsidRDefault="00B61E73">
            <w:pPr>
              <w:rPr>
                <w:b/>
                <w:noProof/>
                <w:sz w:val="16"/>
                <w:szCs w:val="16"/>
              </w:rPr>
            </w:pPr>
            <w:r>
              <w:rPr>
                <w:b/>
                <w:noProof/>
                <w:sz w:val="16"/>
                <w:szCs w:val="16"/>
              </w:rPr>
              <w:t>216</w:t>
            </w:r>
          </w:p>
        </w:tc>
      </w:tr>
    </w:tbl>
    <w:p w14:paraId="027E4DE4" w14:textId="77777777" w:rsidR="00B61E73" w:rsidRDefault="00B61E73" w:rsidP="00B61E73">
      <w:pPr>
        <w:rPr>
          <w:lang w:val="es-ES_tradnl"/>
        </w:rPr>
      </w:pPr>
    </w:p>
    <w:p w14:paraId="05D1843E" w14:textId="33C5EEF7" w:rsidR="00B96E9F" w:rsidRPr="00B61E73" w:rsidRDefault="00B61E73" w:rsidP="00B61E73">
      <w:pPr>
        <w:pStyle w:val="Ttulo31"/>
        <w:rPr>
          <w:lang w:val="es-ES_tradnl"/>
        </w:rPr>
      </w:pPr>
      <w:r>
        <w:rPr>
          <w:rStyle w:val="hps"/>
          <w:i w:val="0"/>
          <w:lang w:val="es-ES_tradnl"/>
        </w:rPr>
        <w:t xml:space="preserve">Cada una de las preguntas planteadas para el desarrollo del control de calidad tiene un puntaje de 1 si se califica con “Si”, 0.5 si la respuesta es “Probablemente” y 0 si la respuesta se evaluó con “No”. Cada artículo obtuvo un puntaje de 0 a 4 puntos. Si un artículo tiene un puntaje igual o superior a 2.5, será seleccionado para extraer su información. </w:t>
      </w:r>
      <w:r w:rsidRPr="00B61E73">
        <w:rPr>
          <w:rFonts w:eastAsia="Times New Roman"/>
          <w:i w:val="0"/>
          <w:iCs w:val="0"/>
        </w:rPr>
        <w:t>Los artículos que cumplieron con los criterios de calidad son 4</w:t>
      </w:r>
      <w:r w:rsidR="00991BC5">
        <w:rPr>
          <w:rFonts w:eastAsia="Times New Roman"/>
          <w:i w:val="0"/>
          <w:iCs w:val="0"/>
        </w:rPr>
        <w:t>6</w:t>
      </w:r>
      <w:r w:rsidRPr="00B61E73">
        <w:rPr>
          <w:rFonts w:eastAsia="Times New Roman"/>
          <w:i w:val="0"/>
          <w:iCs w:val="0"/>
        </w:rPr>
        <w:t>.</w:t>
      </w:r>
    </w:p>
    <w:p w14:paraId="4EDA3B55" w14:textId="35279131" w:rsidR="00116A3C" w:rsidRPr="00116A3C" w:rsidRDefault="00044BEA" w:rsidP="00116A3C">
      <w:pPr>
        <w:pStyle w:val="Ttulo21"/>
        <w:numPr>
          <w:ilvl w:val="1"/>
          <w:numId w:val="34"/>
        </w:numPr>
        <w:rPr>
          <w:noProof w:val="0"/>
        </w:rPr>
      </w:pPr>
      <w:r w:rsidRPr="00513D76">
        <w:rPr>
          <w:rStyle w:val="hps"/>
          <w:noProof w:val="0"/>
        </w:rPr>
        <w:t>Informe del mapeo sistemático</w:t>
      </w:r>
    </w:p>
    <w:p w14:paraId="30F79F1D" w14:textId="77777777" w:rsidR="007368F1" w:rsidRDefault="00044BEA" w:rsidP="00991BC5">
      <w:pPr>
        <w:pStyle w:val="Textoindependiente"/>
        <w:rPr>
          <w:rStyle w:val="hps"/>
        </w:rPr>
      </w:pPr>
      <w:r w:rsidRPr="00513D76">
        <w:rPr>
          <w:rStyle w:val="hps"/>
          <w:b/>
        </w:rPr>
        <w:t xml:space="preserve">MQ1 “¿Cuántos estudios se publicaron a lo largo de los años en el área del análisis </w:t>
      </w:r>
      <w:r w:rsidR="00116A3C" w:rsidRPr="00116A3C">
        <w:rPr>
          <w:b/>
          <w:bCs/>
        </w:rPr>
        <w:t>de Ingeniería de Requisitos</w:t>
      </w:r>
      <w:r w:rsidRPr="00513D76">
        <w:rPr>
          <w:rStyle w:val="hps"/>
          <w:b/>
        </w:rPr>
        <w:t>?”</w:t>
      </w:r>
      <w:r w:rsidRPr="00513D76">
        <w:rPr>
          <w:rStyle w:val="hps"/>
        </w:rPr>
        <w:t xml:space="preserve">  </w:t>
      </w:r>
      <w:r w:rsidR="00991BC5" w:rsidRPr="00991BC5">
        <w:rPr>
          <w:rStyle w:val="hps"/>
        </w:rPr>
        <w:t xml:space="preserve">En lo que respecto a los años 2015 - 2020, se han publicado un total de </w:t>
      </w:r>
      <w:r w:rsidR="00991BC5">
        <w:rPr>
          <w:rStyle w:val="hps"/>
        </w:rPr>
        <w:t>46</w:t>
      </w:r>
      <w:r w:rsidR="00991BC5" w:rsidRPr="00991BC5">
        <w:rPr>
          <w:rStyle w:val="hps"/>
        </w:rPr>
        <w:t xml:space="preserve"> artículos que cumplen con los parámetros para la obtención de información. Como se puede observar en la Figura </w:t>
      </w:r>
      <w:r w:rsidR="00991BC5">
        <w:rPr>
          <w:rStyle w:val="hps"/>
        </w:rPr>
        <w:t>1</w:t>
      </w:r>
      <w:r w:rsidR="00991BC5" w:rsidRPr="00991BC5">
        <w:rPr>
          <w:rStyle w:val="hps"/>
        </w:rPr>
        <w:t>, existe distinta cantidad de artículos publicados en cada año, destacando por mucho el año 2017, en el cual se ha publicado mayor cantidad de artículos</w:t>
      </w:r>
      <w:r w:rsidR="007368F1">
        <w:rPr>
          <w:rStyle w:val="hps"/>
        </w:rPr>
        <w:t>.</w:t>
      </w:r>
    </w:p>
    <w:p w14:paraId="6A31F158" w14:textId="701D594C" w:rsidR="00044BEA" w:rsidRPr="00513D76" w:rsidRDefault="00FF7DF5" w:rsidP="00991BC5">
      <w:pPr>
        <w:pStyle w:val="Textoindependiente"/>
      </w:pPr>
      <w:r>
        <w:rPr>
          <w:noProof/>
        </w:rPr>
        <w:drawing>
          <wp:inline distT="0" distB="0" distL="0" distR="0" wp14:anchorId="57F06503" wp14:editId="3D05B1B4">
            <wp:extent cx="3202305" cy="1645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2305" cy="1645285"/>
                    </a:xfrm>
                    <a:prstGeom prst="rect">
                      <a:avLst/>
                    </a:prstGeom>
                    <a:noFill/>
                    <a:ln>
                      <a:noFill/>
                    </a:ln>
                  </pic:spPr>
                </pic:pic>
              </a:graphicData>
            </a:graphic>
          </wp:inline>
        </w:drawing>
      </w:r>
    </w:p>
    <w:p w14:paraId="110D14A4" w14:textId="756FADA5" w:rsidR="00044BEA" w:rsidRPr="00513D76" w:rsidRDefault="00044BEA" w:rsidP="00044BEA">
      <w:pPr>
        <w:pStyle w:val="figurecaption"/>
        <w:rPr>
          <w:rStyle w:val="hps"/>
          <w:noProof w:val="0"/>
          <w:lang w:val="es-EC"/>
        </w:rPr>
      </w:pPr>
      <w:r w:rsidRPr="00513D76">
        <w:rPr>
          <w:rStyle w:val="hps"/>
          <w:noProof w:val="0"/>
          <w:lang w:val="es-EC"/>
        </w:rPr>
        <w:t xml:space="preserve"> Publicaciones por año</w:t>
      </w:r>
    </w:p>
    <w:p w14:paraId="6D141814" w14:textId="77777777" w:rsidR="00116A3C" w:rsidRDefault="00116A3C" w:rsidP="00B57A1C">
      <w:pPr>
        <w:pStyle w:val="Textoindependiente"/>
        <w:rPr>
          <w:rFonts w:eastAsia="Times New Roman"/>
          <w:b/>
        </w:rPr>
      </w:pPr>
    </w:p>
    <w:p w14:paraId="1A48F4F4" w14:textId="1781CD3C" w:rsidR="000104C7" w:rsidRPr="000104C7" w:rsidRDefault="00116A3C" w:rsidP="000104C7">
      <w:pPr>
        <w:pStyle w:val="Ttulo11"/>
        <w:numPr>
          <w:ilvl w:val="0"/>
          <w:numId w:val="0"/>
        </w:numPr>
        <w:ind w:left="216"/>
        <w:jc w:val="both"/>
        <w:rPr>
          <w:rFonts w:eastAsia="Times New Roman"/>
          <w:bCs/>
          <w:smallCaps w:val="0"/>
          <w:noProof w:val="0"/>
          <w:spacing w:val="-1"/>
        </w:rPr>
      </w:pPr>
      <w:r w:rsidRPr="00116A3C">
        <w:rPr>
          <w:rFonts w:eastAsia="Times New Roman"/>
          <w:b/>
          <w:smallCaps w:val="0"/>
          <w:noProof w:val="0"/>
          <w:spacing w:val="-1"/>
        </w:rPr>
        <w:t>M</w:t>
      </w:r>
      <w:r>
        <w:rPr>
          <w:rFonts w:eastAsia="Times New Roman"/>
          <w:b/>
          <w:smallCaps w:val="0"/>
          <w:noProof w:val="0"/>
          <w:spacing w:val="-1"/>
        </w:rPr>
        <w:t>Q</w:t>
      </w:r>
      <w:r w:rsidRPr="00116A3C">
        <w:rPr>
          <w:rFonts w:eastAsia="Times New Roman"/>
          <w:b/>
          <w:smallCaps w:val="0"/>
          <w:noProof w:val="0"/>
          <w:spacing w:val="-1"/>
        </w:rPr>
        <w:t xml:space="preserve">2: </w:t>
      </w:r>
      <w:r>
        <w:rPr>
          <w:rFonts w:eastAsia="Times New Roman"/>
          <w:b/>
          <w:smallCaps w:val="0"/>
          <w:noProof w:val="0"/>
          <w:spacing w:val="-1"/>
        </w:rPr>
        <w:t>“</w:t>
      </w:r>
      <w:r w:rsidRPr="00116A3C">
        <w:rPr>
          <w:rFonts w:eastAsia="Times New Roman"/>
          <w:b/>
          <w:smallCaps w:val="0"/>
          <w:noProof w:val="0"/>
          <w:spacing w:val="-1"/>
        </w:rPr>
        <w:t>¿Quiénes Son Los Autores Más Relevantes Y Activos En Esta Área?</w:t>
      </w:r>
      <w:r>
        <w:rPr>
          <w:rFonts w:eastAsia="Times New Roman"/>
          <w:b/>
          <w:smallCaps w:val="0"/>
          <w:noProof w:val="0"/>
          <w:spacing w:val="-1"/>
        </w:rPr>
        <w:t>”</w:t>
      </w:r>
      <w:r w:rsidRPr="00116A3C">
        <w:rPr>
          <w:rFonts w:eastAsia="Times New Roman"/>
          <w:bCs/>
          <w:smallCaps w:val="0"/>
          <w:noProof w:val="0"/>
          <w:spacing w:val="-1"/>
        </w:rPr>
        <w:t>,</w:t>
      </w:r>
      <w:r>
        <w:rPr>
          <w:rFonts w:eastAsia="Times New Roman"/>
          <w:b/>
          <w:smallCaps w:val="0"/>
          <w:noProof w:val="0"/>
          <w:spacing w:val="-1"/>
        </w:rPr>
        <w:t xml:space="preserve"> </w:t>
      </w:r>
      <w:r w:rsidR="00FF7DF5">
        <w:rPr>
          <w:rFonts w:eastAsia="Times New Roman"/>
          <w:bCs/>
          <w:smallCaps w:val="0"/>
          <w:noProof w:val="0"/>
          <w:spacing w:val="-1"/>
        </w:rPr>
        <w:t xml:space="preserve">los autores </w:t>
      </w:r>
      <w:r w:rsidR="00991BC5">
        <w:rPr>
          <w:rFonts w:eastAsia="Times New Roman"/>
          <w:bCs/>
          <w:smallCaps w:val="0"/>
          <w:noProof w:val="0"/>
          <w:spacing w:val="-1"/>
        </w:rPr>
        <w:t>más</w:t>
      </w:r>
      <w:r w:rsidR="00FF7DF5">
        <w:rPr>
          <w:rFonts w:eastAsia="Times New Roman"/>
          <w:bCs/>
          <w:smallCaps w:val="0"/>
          <w:noProof w:val="0"/>
          <w:spacing w:val="-1"/>
        </w:rPr>
        <w:t xml:space="preserve"> relevantes en esta área son </w:t>
      </w:r>
      <w:proofErr w:type="spellStart"/>
      <w:r w:rsidR="00FF7DF5" w:rsidRPr="00FF7DF5">
        <w:rPr>
          <w:rFonts w:eastAsia="Times New Roman"/>
          <w:bCs/>
          <w:smallCaps w:val="0"/>
          <w:noProof w:val="0"/>
          <w:spacing w:val="-1"/>
        </w:rPr>
        <w:t>Wichai</w:t>
      </w:r>
      <w:proofErr w:type="spellEnd"/>
      <w:r w:rsidR="00FF7DF5">
        <w:rPr>
          <w:rFonts w:eastAsia="Times New Roman"/>
          <w:bCs/>
          <w:smallCaps w:val="0"/>
          <w:noProof w:val="0"/>
          <w:spacing w:val="-1"/>
        </w:rPr>
        <w:t xml:space="preserve"> </w:t>
      </w:r>
      <w:proofErr w:type="spellStart"/>
      <w:r w:rsidR="00FF7DF5" w:rsidRPr="00FF7DF5">
        <w:rPr>
          <w:rFonts w:eastAsia="Times New Roman"/>
          <w:bCs/>
          <w:smallCaps w:val="0"/>
          <w:noProof w:val="0"/>
          <w:spacing w:val="-1"/>
        </w:rPr>
        <w:t>Puarungroj</w:t>
      </w:r>
      <w:proofErr w:type="spellEnd"/>
      <w:r w:rsidR="00FF7DF5" w:rsidRPr="00FF7DF5">
        <w:rPr>
          <w:rFonts w:eastAsia="Times New Roman"/>
          <w:bCs/>
          <w:smallCaps w:val="0"/>
          <w:noProof w:val="0"/>
          <w:spacing w:val="-1"/>
        </w:rPr>
        <w:t xml:space="preserve"> </w:t>
      </w:r>
      <w:r w:rsidR="00FF7DF5">
        <w:rPr>
          <w:rFonts w:eastAsia="Times New Roman"/>
          <w:bCs/>
          <w:smallCaps w:val="0"/>
          <w:noProof w:val="0"/>
          <w:spacing w:val="-1"/>
        </w:rPr>
        <w:t xml:space="preserve">y </w:t>
      </w:r>
      <w:r w:rsidR="00FF7DF5" w:rsidRPr="00FF7DF5">
        <w:rPr>
          <w:rFonts w:eastAsia="Times New Roman"/>
          <w:bCs/>
          <w:smallCaps w:val="0"/>
          <w:noProof w:val="0"/>
          <w:spacing w:val="-1"/>
        </w:rPr>
        <w:t>João</w:t>
      </w:r>
      <w:r w:rsidR="00FF7DF5">
        <w:rPr>
          <w:rFonts w:eastAsia="Times New Roman"/>
          <w:bCs/>
          <w:smallCaps w:val="0"/>
          <w:noProof w:val="0"/>
          <w:spacing w:val="-1"/>
        </w:rPr>
        <w:t xml:space="preserve"> </w:t>
      </w:r>
      <w:r w:rsidR="00FF7DF5" w:rsidRPr="00FF7DF5">
        <w:rPr>
          <w:rFonts w:eastAsia="Times New Roman"/>
          <w:bCs/>
          <w:smallCaps w:val="0"/>
          <w:noProof w:val="0"/>
          <w:spacing w:val="-1"/>
        </w:rPr>
        <w:t>Araújo</w:t>
      </w:r>
      <w:r w:rsidR="000104C7">
        <w:rPr>
          <w:rFonts w:eastAsia="Times New Roman"/>
          <w:bCs/>
          <w:smallCaps w:val="0"/>
          <w:noProof w:val="0"/>
          <w:spacing w:val="-1"/>
        </w:rPr>
        <w:t>, cada autor cuenta con 2 artículos cada uno.</w:t>
      </w:r>
      <w:r w:rsidR="00FF7DF5" w:rsidRPr="00FF7DF5">
        <w:rPr>
          <w:rFonts w:eastAsia="Times New Roman"/>
          <w:bCs/>
          <w:smallCaps w:val="0"/>
          <w:noProof w:val="0"/>
          <w:spacing w:val="-1"/>
        </w:rPr>
        <w:t xml:space="preserve"> </w:t>
      </w:r>
    </w:p>
    <w:p w14:paraId="3C653D11" w14:textId="120D092F" w:rsidR="00044BEA" w:rsidRPr="00513D76" w:rsidRDefault="00812D01" w:rsidP="00B57A1C">
      <w:pPr>
        <w:pStyle w:val="Textoindependiente"/>
        <w:rPr>
          <w:rFonts w:eastAsia="Times New Roman"/>
        </w:rPr>
      </w:pPr>
      <w:r w:rsidRPr="00513D76">
        <w:rPr>
          <w:rFonts w:eastAsia="Times New Roman"/>
          <w:b/>
        </w:rPr>
        <w:t>MQ</w:t>
      </w:r>
      <w:r w:rsidR="00116A3C">
        <w:rPr>
          <w:rFonts w:eastAsia="Times New Roman"/>
          <w:b/>
        </w:rPr>
        <w:t>3</w:t>
      </w:r>
      <w:r w:rsidR="00CC531D" w:rsidRPr="00513D76">
        <w:rPr>
          <w:rFonts w:eastAsia="Times New Roman"/>
          <w:b/>
        </w:rPr>
        <w:t xml:space="preserve"> “¿Cuáles son las revistas y congresos que se han publicado en el área mencionada?</w:t>
      </w:r>
      <w:r w:rsidR="00CC531D" w:rsidRPr="00513D76">
        <w:rPr>
          <w:rFonts w:eastAsia="Times New Roman"/>
        </w:rPr>
        <w:t xml:space="preserve">”, </w:t>
      </w:r>
      <w:r w:rsidR="00FF2D35" w:rsidRPr="00513D76">
        <w:rPr>
          <w:rFonts w:eastAsia="Times New Roman"/>
        </w:rPr>
        <w:t xml:space="preserve">en </w:t>
      </w:r>
      <w:r w:rsidR="00CC531D" w:rsidRPr="00513D76">
        <w:rPr>
          <w:rFonts w:eastAsia="Times New Roman"/>
        </w:rPr>
        <w:t>la Fig. 2</w:t>
      </w:r>
      <w:r w:rsidR="00FF2D35" w:rsidRPr="00513D76">
        <w:rPr>
          <w:rFonts w:eastAsia="Times New Roman"/>
        </w:rPr>
        <w:t>, se detalla</w:t>
      </w:r>
      <w:r w:rsidR="00CC531D" w:rsidRPr="00513D76">
        <w:rPr>
          <w:rFonts w:eastAsia="Times New Roman"/>
        </w:rPr>
        <w:t xml:space="preserve"> cuántos artículos se han publicado en conferencias y revistas</w:t>
      </w:r>
    </w:p>
    <w:p w14:paraId="7686EBC9" w14:textId="24AA6EFC" w:rsidR="00CC531D" w:rsidRPr="00513D76" w:rsidRDefault="00FF7DF5" w:rsidP="00CC531D">
      <w:pPr>
        <w:keepNext/>
        <w:pBdr>
          <w:top w:val="nil"/>
          <w:left w:val="nil"/>
          <w:bottom w:val="nil"/>
          <w:right w:val="nil"/>
          <w:between w:val="nil"/>
        </w:pBdr>
        <w:spacing w:before="240"/>
      </w:pPr>
      <w:r>
        <w:rPr>
          <w:noProof/>
        </w:rPr>
        <w:drawing>
          <wp:inline distT="0" distB="0" distL="0" distR="0" wp14:anchorId="4A14E1D9" wp14:editId="398663AF">
            <wp:extent cx="3202305" cy="18275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305" cy="1827530"/>
                    </a:xfrm>
                    <a:prstGeom prst="rect">
                      <a:avLst/>
                    </a:prstGeom>
                    <a:noFill/>
                    <a:ln>
                      <a:noFill/>
                    </a:ln>
                  </pic:spPr>
                </pic:pic>
              </a:graphicData>
            </a:graphic>
          </wp:inline>
        </w:drawing>
      </w:r>
    </w:p>
    <w:p w14:paraId="31106845" w14:textId="794C4315" w:rsidR="00CC531D" w:rsidRPr="00513D76" w:rsidRDefault="00CC531D" w:rsidP="00CC531D">
      <w:pPr>
        <w:pStyle w:val="figurecaption"/>
        <w:rPr>
          <w:rStyle w:val="hps"/>
          <w:noProof w:val="0"/>
          <w:lang w:val="es-EC"/>
        </w:rPr>
      </w:pPr>
      <w:r w:rsidRPr="00513D76">
        <w:rPr>
          <w:rStyle w:val="hps"/>
          <w:noProof w:val="0"/>
          <w:lang w:val="es-EC"/>
        </w:rPr>
        <w:t>Lugar de publicación de artículos</w:t>
      </w:r>
    </w:p>
    <w:p w14:paraId="16776711" w14:textId="3D813A18" w:rsidR="00584882" w:rsidRPr="007128C5" w:rsidRDefault="00812D01" w:rsidP="007128C5">
      <w:pPr>
        <w:pStyle w:val="Textoindependiente"/>
        <w:rPr>
          <w:rFonts w:eastAsia="Times New Roman"/>
        </w:rPr>
      </w:pPr>
      <w:r w:rsidRPr="00513D76">
        <w:rPr>
          <w:rFonts w:eastAsia="Times New Roman"/>
        </w:rPr>
        <w:t>En la Tabla I</w:t>
      </w:r>
      <w:r w:rsidR="004105D0" w:rsidRPr="00513D76">
        <w:rPr>
          <w:rFonts w:eastAsia="Times New Roman"/>
        </w:rPr>
        <w:t>I</w:t>
      </w:r>
      <w:r w:rsidR="00CC531D" w:rsidRPr="00513D76">
        <w:rPr>
          <w:rFonts w:eastAsia="Times New Roman"/>
        </w:rPr>
        <w:t xml:space="preserve"> se presenta los </w:t>
      </w:r>
      <w:r w:rsidR="000104C7">
        <w:rPr>
          <w:rFonts w:eastAsia="Times New Roman"/>
        </w:rPr>
        <w:t>46</w:t>
      </w:r>
      <w:r w:rsidR="00CC531D" w:rsidRPr="00513D76">
        <w:rPr>
          <w:rFonts w:eastAsia="Times New Roman"/>
        </w:rPr>
        <w:t xml:space="preserve"> artículos seleccionados donde se detalla la información por, el título, el año de publicación y su fuente de publicación (nombre del congreso o revista) para identificar posibles escenarios de publicación.</w:t>
      </w:r>
    </w:p>
    <w:p w14:paraId="43F9CDF8" w14:textId="615F7537" w:rsidR="00FF2085" w:rsidRPr="00FF2085" w:rsidRDefault="00812D01" w:rsidP="00FF2085">
      <w:pPr>
        <w:pStyle w:val="Textoindependiente"/>
        <w:jc w:val="center"/>
        <w:rPr>
          <w:rFonts w:eastAsia="Times New Roman"/>
        </w:rPr>
      </w:pPr>
      <w:r w:rsidRPr="00513D76">
        <w:t xml:space="preserve">Tabla </w:t>
      </w:r>
      <w:r w:rsidR="004105D0" w:rsidRPr="00513D76">
        <w:t>II ARTÍCULOS EVALUADOS</w:t>
      </w:r>
      <w:r w:rsidR="00116A3C">
        <w:rPr>
          <w:rFonts w:eastAsia="Times New Roman"/>
        </w:rPr>
        <w:tab/>
      </w:r>
    </w:p>
    <w:tbl>
      <w:tblPr>
        <w:tblW w:w="5031" w:type="dxa"/>
        <w:tblCellMar>
          <w:top w:w="15" w:type="dxa"/>
          <w:left w:w="15" w:type="dxa"/>
          <w:bottom w:w="15" w:type="dxa"/>
          <w:right w:w="15" w:type="dxa"/>
        </w:tblCellMar>
        <w:tblLook w:val="04A0" w:firstRow="1" w:lastRow="0" w:firstColumn="1" w:lastColumn="0" w:noHBand="0" w:noVBand="1"/>
      </w:tblPr>
      <w:tblGrid>
        <w:gridCol w:w="2542"/>
        <w:gridCol w:w="2489"/>
      </w:tblGrid>
      <w:tr w:rsidR="00FF2085" w:rsidRPr="00FF2085" w14:paraId="1488BA99"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A954A5" w14:textId="77777777" w:rsidR="00FF2085" w:rsidRPr="00FF2085" w:rsidRDefault="00FF2085" w:rsidP="00FF2085">
            <w:pPr>
              <w:rPr>
                <w:rFonts w:eastAsia="Times New Roman"/>
                <w:sz w:val="16"/>
                <w:szCs w:val="16"/>
                <w:lang w:eastAsia="es-EC"/>
              </w:rPr>
            </w:pPr>
            <w:r w:rsidRPr="00FF2085">
              <w:rPr>
                <w:rFonts w:eastAsia="Times New Roman"/>
                <w:b/>
                <w:bCs/>
                <w:color w:val="000000"/>
                <w:sz w:val="16"/>
                <w:szCs w:val="16"/>
                <w:lang w:eastAsia="es-EC"/>
              </w:rPr>
              <w:t>Título</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1DFF" w14:textId="77777777" w:rsidR="00FF2085" w:rsidRPr="00FF2085" w:rsidRDefault="00FF2085" w:rsidP="00FF2085">
            <w:pPr>
              <w:rPr>
                <w:rFonts w:eastAsia="Times New Roman"/>
                <w:sz w:val="16"/>
                <w:szCs w:val="16"/>
                <w:lang w:eastAsia="es-EC"/>
              </w:rPr>
            </w:pPr>
            <w:r w:rsidRPr="00FF2085">
              <w:rPr>
                <w:rFonts w:eastAsia="Times New Roman"/>
                <w:b/>
                <w:bCs/>
                <w:color w:val="000000"/>
                <w:sz w:val="16"/>
                <w:szCs w:val="16"/>
                <w:lang w:eastAsia="es-EC"/>
              </w:rPr>
              <w:t>Año/Revista/Congreso</w:t>
            </w:r>
          </w:p>
        </w:tc>
      </w:tr>
      <w:tr w:rsidR="00FF2085" w:rsidRPr="00FF2085" w14:paraId="5E10049B"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B35D4" w14:textId="527BBFD9" w:rsidR="00FF2085" w:rsidRPr="00FF2085" w:rsidRDefault="00DD2EED" w:rsidP="00FF2085">
            <w:pPr>
              <w:jc w:val="left"/>
              <w:rPr>
                <w:rFonts w:eastAsia="Times New Roman"/>
                <w:sz w:val="16"/>
                <w:szCs w:val="16"/>
                <w:lang w:eastAsia="es-EC"/>
              </w:rPr>
            </w:pPr>
            <w:proofErr w:type="spellStart"/>
            <w:r w:rsidRPr="00FF2085">
              <w:rPr>
                <w:rFonts w:eastAsia="Times New Roman"/>
                <w:color w:val="000000"/>
                <w:sz w:val="16"/>
                <w:szCs w:val="16"/>
                <w:lang w:eastAsia="es-EC"/>
              </w:rPr>
              <w:t>Experiences</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Teaching</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Learning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Sound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Didactical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Basis</w:t>
            </w:r>
            <w:proofErr w:type="spellEnd"/>
            <w:r w:rsidR="009F03F6">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{"citationItems":[{"id":"ITEM-1","itemData":{"DOI":"10.1145/3059009.3059011","ISBN":"9781450347044","ISSN":"1942647X","abstract":"Requirements are of paramount importance for the quality of software systems. Yet, requirements engineering education at universities is surprisingly hard. University students encounter difficulties in understanding the role of requirements and applying relevant methods to deal with requirements appropriately. One potential cause may be a lack of authenticity, i.e. settings that are too artificial to mirror the complexity of real-world situations adequately. This paper presents an innovative and integrated didactical approach for teaching requirements engineering that was devised in a goaland competence-oriented manner to avoid some of these shortcomings, in particular by including requirements elicitation with real customers into an integrated didactic step-by-step approach. Obviously, requirements engineering education is far more than assembling technical knowledge. Rather, it involves many non-technical skills that obtain a specific flavor in requirements engineering. Our didactic approach also addresses these skills, while resting on a sound pedagogical underpinning. The paper also summarizes indications for the success of this approach, in particular by participants' self-evaluations.","author":[{"dropping-particle":"","family":"Sedelmaier","given":"Yvonne","non-dropping-particle":"","parse-names":false,"suffix":""},{"dropping-particle":"","family":"Landes","given":"Dieter","non-dropping-particle":"","parse-names":false,"suffix":""}],"container-title":"Annual Conference on Innovation and Technology in Computer Science Education, ITiCSE","id":"ITEM-1","issued":{"date-parts":[["2017","6","28"]]},"page":"116-121","publisher":"Association for Computing Machinery","publisher-place":"New York, NY, USA","title":"Experiences in teaching and learning requirements engineering on a sound didactical basis","type":"paper-conference","volume":"Part F1286"},"uris":["http://www.mendeley.com/documents/?uuid=614af951-982b-4132-91b1-468e4ea0ce4f"]}],"mendeley":{"formattedCitation":"[8]","plainTextFormattedCitation":"[8]","previouslyFormattedCitation":"[8]"},"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[8]</w:t>
            </w:r>
            <w:r w:rsidR="009F03F6">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FCF357"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Innovation</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Techmology</w:t>
            </w:r>
            <w:proofErr w:type="spellEnd"/>
          </w:p>
        </w:tc>
      </w:tr>
      <w:tr w:rsidR="00FF2085" w:rsidRPr="00FF2085" w14:paraId="2012E96F"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D8A66" w14:textId="3B45DA2B"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Multioracle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Coevolutionary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Learning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Specifications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from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Examples</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On-The-Fly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Markets</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mendeley":{"formattedCitation":"[14]","plainTextFormattedCitation":"[14]","previouslyFormattedCitation":"[14]"},"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[14]</w:t>
            </w:r>
            <w:r w:rsidR="009F03F6">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032798"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2019/</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w:t>
            </w:r>
            <w:proofErr w:type="spellStart"/>
            <w:r w:rsidRPr="00FF2085">
              <w:rPr>
                <w:rFonts w:eastAsia="Times New Roman"/>
                <w:color w:val="000000"/>
                <w:sz w:val="16"/>
                <w:szCs w:val="16"/>
                <w:lang w:eastAsia="es-EC"/>
              </w:rPr>
              <w:t>Evolutionary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Compulation</w:t>
            </w:r>
            <w:proofErr w:type="spellEnd"/>
            <w:r w:rsidRPr="00FF2085">
              <w:rPr>
                <w:rFonts w:eastAsia="Times New Roman"/>
                <w:color w:val="000000"/>
                <w:sz w:val="16"/>
                <w:szCs w:val="16"/>
                <w:lang w:eastAsia="es-EC"/>
              </w:rPr>
              <w:t xml:space="preserve"> Just </w:t>
            </w:r>
            <w:proofErr w:type="spellStart"/>
            <w:r w:rsidRPr="00FF2085">
              <w:rPr>
                <w:rFonts w:eastAsia="Times New Roman"/>
                <w:color w:val="000000"/>
                <w:sz w:val="16"/>
                <w:szCs w:val="16"/>
                <w:lang w:eastAsia="es-EC"/>
              </w:rPr>
              <w:t>Accepted</w:t>
            </w:r>
            <w:proofErr w:type="spellEnd"/>
            <w:r w:rsidRPr="00FF2085">
              <w:rPr>
                <w:rFonts w:eastAsia="Times New Roman"/>
                <w:color w:val="000000"/>
                <w:sz w:val="16"/>
                <w:szCs w:val="16"/>
                <w:lang w:eastAsia="es-EC"/>
              </w:rPr>
              <w:t xml:space="preserve"> MS</w:t>
            </w:r>
          </w:p>
        </w:tc>
      </w:tr>
      <w:tr w:rsidR="00FF2085" w:rsidRPr="00FF2085" w14:paraId="05752946"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91FA81" w14:textId="59D93646"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FDMD: </w:t>
            </w:r>
            <w:proofErr w:type="spellStart"/>
            <w:r w:rsidRPr="00FF2085">
              <w:rPr>
                <w:rFonts w:eastAsia="Times New Roman"/>
                <w:color w:val="000000"/>
                <w:sz w:val="16"/>
                <w:szCs w:val="16"/>
                <w:lang w:eastAsia="es-EC"/>
              </w:rPr>
              <w:t>Feature-Driven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Methodology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Development</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{"citationItems":[{"id":"ITEM-1","itemData":{"abstract":"Situational Method Engineering (SME) is a branch of software engineering which helps develop bespoke methodologies to fit the specific characteristics of the software project at hand. As in software development, SME too involves rigorous Requirements Engineering (RE), so much so that if requirements elicitation and definition is mishandled in any way, methodology development will most likely fail as a result. In this paper, we propose a Feature-driven methodology for SME; in this SME methodology, the requirements of the target methodology are captured as Features. First introduced in the agile FDD (Feature-Driven Development) methodology, Features are fully object-oriented and provide all the benefits that the object-oriented paradigm has to offer. Due to the object-oriented nature of Features and the rest of its deliverables, our proposed Feature-Driven Methodology Development (FDMD) process is fully seamless; this also facilitates the development of tool support for the methodology which is produced by applying FDMD.","author":[{"dropping-particle":"","family":"Mahdavi-Hezave","given":"R","non-dropping-particle":"","parse-names":false,"suffix":""},{"dropping-particle":"","family":"Ramsin","given":"R","non-dropping-particle":"","parse-names":false,"suffix":""}],"container-title":"2015 International Conference on Evaluation of Novel Approaches to Software Engineering (ENASE)","id":"ITEM-1","issued":{"date-parts":[["2015"]]},"page":"229-237","title":"FDMD: Feature-Driven Methodology Development","type":"paper-conference"},"uris":["http://www.mendeley.com/documents/?uuid=fa0e2ab1-29d5-4b97-bea7-8e8bdeae769b"]}],"mendeley":{"formattedCitation":"[15]","plainTextFormattedCitation":"[15]","previouslyFormattedCitation":"[15]"},"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[15]</w:t>
            </w:r>
            <w:r w:rsidR="009F03F6">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43DCA9"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2015/</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Inc./ENASE</w:t>
            </w:r>
          </w:p>
        </w:tc>
      </w:tr>
      <w:tr w:rsidR="00FF2085" w:rsidRPr="00FF2085" w14:paraId="4B6CA53D"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BD08CA" w14:textId="44889C52"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CRUISE: A </w:t>
            </w:r>
            <w:proofErr w:type="spellStart"/>
            <w:r w:rsidRPr="00FF2085">
              <w:rPr>
                <w:rFonts w:eastAsia="Times New Roman"/>
                <w:color w:val="000000"/>
                <w:sz w:val="16"/>
                <w:szCs w:val="16"/>
                <w:lang w:eastAsia="es-EC"/>
              </w:rPr>
              <w:t>platform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crowdsourcing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evolution</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mendeley":{"formattedCitation":"[4]","plainTextFormattedCitation":"[4]","previouslyFormattedCitation":"[4]"},"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[4]</w:t>
            </w:r>
            <w:r w:rsidR="009F03F6">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072D96"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w:t>
            </w:r>
            <w:proofErr w:type="spellStart"/>
            <w:r w:rsidRPr="00FF2085">
              <w:rPr>
                <w:rFonts w:eastAsia="Times New Roman"/>
                <w:color w:val="000000"/>
                <w:sz w:val="16"/>
                <w:szCs w:val="16"/>
                <w:lang w:eastAsia="es-EC"/>
              </w:rPr>
              <w:t>Proceedings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2017 </w:t>
            </w:r>
            <w:proofErr w:type="spellStart"/>
            <w:r w:rsidRPr="00FF2085">
              <w:rPr>
                <w:rFonts w:eastAsia="Times New Roman"/>
                <w:color w:val="000000"/>
                <w:sz w:val="16"/>
                <w:szCs w:val="16"/>
                <w:lang w:eastAsia="es-EC"/>
              </w:rPr>
              <w:t>Tenth</w:t>
            </w:r>
            <w:proofErr w:type="spellEnd"/>
            <w:r w:rsidRPr="00FF2085">
              <w:rPr>
                <w:rFonts w:eastAsia="Times New Roman"/>
                <w:color w:val="000000"/>
                <w:sz w:val="16"/>
                <w:szCs w:val="16"/>
                <w:lang w:eastAsia="es-EC"/>
              </w:rPr>
              <w:t xml:space="preserve">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Contemporary</w:t>
            </w:r>
            <w:proofErr w:type="spellEnd"/>
            <w:r w:rsidRPr="00FF2085">
              <w:rPr>
                <w:rFonts w:eastAsia="Times New Roman"/>
                <w:color w:val="000000"/>
                <w:sz w:val="16"/>
                <w:szCs w:val="16"/>
                <w:lang w:eastAsia="es-EC"/>
              </w:rPr>
              <w:t xml:space="preserve"> Computing</w:t>
            </w:r>
          </w:p>
        </w:tc>
      </w:tr>
      <w:tr w:rsidR="00FF2085" w:rsidRPr="00FF2085" w14:paraId="2B94305D"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BF585" w14:textId="780E7F0D"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Teaching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Motivational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Models</w:t>
            </w:r>
            <w:proofErr w:type="spellEnd"/>
            <w:r w:rsidRPr="00FF2085">
              <w:rPr>
                <w:rFonts w:eastAsia="Times New Roman"/>
                <w:color w:val="000000"/>
                <w:sz w:val="16"/>
                <w:szCs w:val="16"/>
                <w:lang w:eastAsia="es-EC"/>
              </w:rPr>
              <w:t xml:space="preserve"> in Agile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[16]</w:t>
            </w:r>
            <w:r w:rsidR="009F03F6">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D6B96C"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 International Workshop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Education</w:t>
            </w:r>
            <w:proofErr w:type="spellEnd"/>
            <w:r w:rsidRPr="00FF2085">
              <w:rPr>
                <w:rFonts w:eastAsia="Times New Roman"/>
                <w:color w:val="000000"/>
                <w:sz w:val="16"/>
                <w:szCs w:val="16"/>
                <w:lang w:eastAsia="es-EC"/>
              </w:rPr>
              <w:t xml:space="preserve"> and Training</w:t>
            </w:r>
          </w:p>
        </w:tc>
      </w:tr>
      <w:tr w:rsidR="00FF2085" w:rsidRPr="00FF2085" w14:paraId="32ACF504"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10283D" w14:textId="7E6515D7"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Supporting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Defect</w:t>
            </w:r>
            <w:proofErr w:type="spellEnd"/>
            <w:r w:rsidRPr="00FF2085">
              <w:rPr>
                <w:rFonts w:eastAsia="Times New Roman"/>
                <w:color w:val="000000"/>
                <w:sz w:val="16"/>
                <w:szCs w:val="16"/>
                <w:lang w:eastAsia="es-EC"/>
              </w:rPr>
              <w:t xml:space="preserve"> Causal </w:t>
            </w:r>
            <w:proofErr w:type="spellStart"/>
            <w:r w:rsidRPr="00FF2085">
              <w:rPr>
                <w:rFonts w:eastAsia="Times New Roman"/>
                <w:color w:val="000000"/>
                <w:sz w:val="16"/>
                <w:szCs w:val="16"/>
                <w:lang w:eastAsia="es-EC"/>
              </w:rPr>
              <w:t>Analysis</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Practice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with</w:t>
            </w:r>
            <w:proofErr w:type="spellEnd"/>
            <w:r w:rsidRPr="00FF2085">
              <w:rPr>
                <w:rFonts w:eastAsia="Times New Roman"/>
                <w:color w:val="000000"/>
                <w:sz w:val="16"/>
                <w:szCs w:val="16"/>
                <w:lang w:eastAsia="es-EC"/>
              </w:rPr>
              <w:t xml:space="preserve"> Cross-Company Data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Causes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Problems</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mendeley":{"formattedCitation":"[17]","plainTextFormattedCitation":"[17]","previouslyFormattedCitation":"[17]"},"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[17]</w:t>
            </w:r>
            <w:r w:rsidR="009F03F6">
              <w:rPr>
                <w:rFonts w:eastAsia="Times New Roman"/>
                <w:color w:val="000000"/>
                <w:sz w:val="16"/>
                <w:szCs w:val="16"/>
                <w:lang w:eastAsia="es-EC"/>
              </w:rPr>
              <w:fldChar w:fldCharType="end"/>
            </w:r>
            <w:r w:rsidR="009F03F6"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49ECD"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p>
        </w:tc>
      </w:tr>
      <w:tr w:rsidR="00FF2085" w:rsidRPr="00FF2085" w14:paraId="4E5ECC3E"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406C6D" w14:textId="616F82E2"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Process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Mining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Cloud-</w:t>
            </w:r>
            <w:proofErr w:type="spellStart"/>
            <w:r w:rsidRPr="00FF2085">
              <w:rPr>
                <w:rFonts w:eastAsia="Times New Roman"/>
                <w:color w:val="000000"/>
                <w:sz w:val="16"/>
                <w:szCs w:val="16"/>
                <w:lang w:eastAsia="es-EC"/>
              </w:rPr>
              <w:t>Based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Applications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Systematic</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Literature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Review</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{"citationItems":[{"id":"ITEM-1","itemData":{"DOI":"10.1109/REW.2019.00012","ISBN":"9781728151656","abstract":"Process mining uses event log data to discover processes, hence enabling multiple requirements elicitation activities. As the number of applications deployed on a cloud infrastructure is increasing, it becomes important to understand their processes and the ways these existing systems are actually used. However, the cloud brings new challenges to process mining that deserve special attention. This paper reports on a systematic literature review based on a selection of 27 papers. The aim is to assess the applicability of process mining techniques to cloud-based applications, to document the processes of these existing systems. We observe there is a growing interest in applying process mining to these areas, and we report on algorithms, tools, and validation approaches taken. We also report on many cloud-specific challenges for process mining, which require further attention from the research community.","author":[{"dropping-particle":"","family":"El-Gharib","given":"Najah Mary","non-dropping-particle":"","parse-names":false,"suffix":""},{"dropping-particle":"","family":"Amyot","given":"Daniel","non-dropping-particle":"","parse-names":false,"suffix":""}],"container-title":"Proceedings - 2019 IEEE 27th International Requirements Engineering Conference Workshops, REW 2019","id":"ITEM-1","issued":{"date-parts":[["2019","9"]]},"page":"34-43","publisher":"Institute of Electrical and Electronics Engineers Inc.","title":"Process mining for cloud-based applications: A systematic literature review","type":"paper-conference"},"uris":["http://www.mendeley.com/documents/?uuid=463fa029-df01-4b92-ba46-a0b7af5a6264"]}],"mendeley":{"formattedCitation":"[18]","plainTextFormattedCitation":"[18]","previouslyFormattedCitation":"[18]"},"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[18]</w:t>
            </w:r>
            <w:r w:rsidR="009F03F6">
              <w:rPr>
                <w:rFonts w:eastAsia="Times New Roman"/>
                <w:color w:val="000000"/>
                <w:sz w:val="16"/>
                <w:szCs w:val="16"/>
                <w:lang w:eastAsia="es-EC"/>
              </w:rPr>
              <w:fldChar w:fldCharType="end"/>
            </w:r>
            <w:r w:rsidR="009F03F6"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C6080"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2019/</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Coference</w:t>
            </w:r>
            <w:proofErr w:type="spellEnd"/>
            <w:r w:rsidRPr="00FF2085">
              <w:rPr>
                <w:rFonts w:eastAsia="Times New Roman"/>
                <w:color w:val="000000"/>
                <w:sz w:val="16"/>
                <w:szCs w:val="16"/>
                <w:lang w:eastAsia="es-EC"/>
              </w:rPr>
              <w:t xml:space="preserve"> Workshops</w:t>
            </w:r>
          </w:p>
        </w:tc>
      </w:tr>
      <w:tr w:rsidR="00FF2085" w:rsidRPr="00FF2085" w14:paraId="42774143"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CE33C7" w14:textId="67F4D4DF"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Dealing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with</w:t>
            </w:r>
            <w:proofErr w:type="spellEnd"/>
            <w:r w:rsidRPr="00FF2085">
              <w:rPr>
                <w:rFonts w:eastAsia="Times New Roman"/>
                <w:color w:val="000000"/>
                <w:sz w:val="16"/>
                <w:szCs w:val="16"/>
                <w:lang w:eastAsia="es-EC"/>
              </w:rPr>
              <w:t xml:space="preserve"> Change in Software </w:t>
            </w:r>
            <w:proofErr w:type="spellStart"/>
            <w:r w:rsidRPr="00FF2085">
              <w:rPr>
                <w:rFonts w:eastAsia="Times New Roman"/>
                <w:color w:val="000000"/>
                <w:sz w:val="16"/>
                <w:szCs w:val="16"/>
                <w:lang w:eastAsia="es-EC"/>
              </w:rPr>
              <w:t>Development</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Challenge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009F03F6">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Conference","id":"ITEM-1","issued":{"date-parts":[["2019"]]},"page":"1-5","publisher":"Institute of Electrical and Electronics Engineers Inc.","title":"Dealing with Change in Software Development: A Challenge for Requirements Engineering","type":"paper-conference"},"uris":["http://www.mendeley.com/documents/?uuid=631f207a-30bf-4c55-b337-c3315019447f"]}],"mendeley":{"formattedCitation":"[3]","plainTextFormattedCitation":"[3]","previouslyFormattedCitation":"[3]"},"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[3]</w:t>
            </w:r>
            <w:r w:rsidR="009F03F6">
              <w:rPr>
                <w:rFonts w:eastAsia="Times New Roman"/>
                <w:color w:val="000000"/>
                <w:sz w:val="16"/>
                <w:szCs w:val="16"/>
                <w:lang w:eastAsia="es-EC"/>
              </w:rPr>
              <w:fldChar w:fldCharType="end"/>
            </w:r>
            <w:r w:rsidR="009F03F6"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A5172E"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2019/</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w:t>
            </w:r>
            <w:proofErr w:type="spellStart"/>
            <w:r w:rsidRPr="00FF2085">
              <w:rPr>
                <w:rFonts w:eastAsia="Times New Roman"/>
                <w:color w:val="000000"/>
                <w:sz w:val="16"/>
                <w:szCs w:val="16"/>
                <w:lang w:eastAsia="es-EC"/>
              </w:rPr>
              <w:t>Technology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Innovation</w:t>
            </w:r>
            <w:proofErr w:type="spellEnd"/>
            <w:r w:rsidRPr="00FF2085">
              <w:rPr>
                <w:rFonts w:eastAsia="Times New Roman"/>
                <w:color w:val="000000"/>
                <w:sz w:val="16"/>
                <w:szCs w:val="16"/>
                <w:lang w:eastAsia="es-EC"/>
              </w:rPr>
              <w:t xml:space="preserve"> Management and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Science</w:t>
            </w:r>
            <w:proofErr w:type="spellEnd"/>
            <w:r w:rsidRPr="00FF2085">
              <w:rPr>
                <w:rFonts w:eastAsia="Times New Roman"/>
                <w:color w:val="000000"/>
                <w:sz w:val="16"/>
                <w:szCs w:val="16"/>
                <w:lang w:eastAsia="es-EC"/>
              </w:rPr>
              <w:t xml:space="preserve">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(TIMES-iCON2018)</w:t>
            </w:r>
          </w:p>
        </w:tc>
      </w:tr>
      <w:tr w:rsidR="00FF2085" w:rsidRPr="00FF2085" w14:paraId="1BF258B7"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0F836D" w14:textId="5CB4CB81"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lastRenderedPageBreak/>
              <w:t>Time-</w:t>
            </w:r>
            <w:proofErr w:type="spellStart"/>
            <w:r w:rsidRPr="00FF2085">
              <w:rPr>
                <w:rFonts w:eastAsia="Times New Roman"/>
                <w:color w:val="000000"/>
                <w:sz w:val="16"/>
                <w:szCs w:val="16"/>
                <w:lang w:eastAsia="es-EC"/>
              </w:rPr>
              <w:t>constrained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reusing</w:t>
            </w:r>
            <w:proofErr w:type="spellEnd"/>
            <w:r w:rsidRPr="00FF2085">
              <w:rPr>
                <w:rFonts w:eastAsia="Times New Roman"/>
                <w:color w:val="000000"/>
                <w:sz w:val="16"/>
                <w:szCs w:val="16"/>
                <w:lang w:eastAsia="es-EC"/>
              </w:rPr>
              <w:t xml:space="preserve"> GitHub </w:t>
            </w:r>
            <w:proofErr w:type="spellStart"/>
            <w:r w:rsidRPr="00FF2085">
              <w:rPr>
                <w:rFonts w:eastAsia="Times New Roman"/>
                <w:color w:val="000000"/>
                <w:sz w:val="16"/>
                <w:szCs w:val="16"/>
                <w:lang w:eastAsia="es-EC"/>
              </w:rPr>
              <w:t>content</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Proceedings","id":"ITEM-1","issued":{"date-parts":[["2015","11"]]},"page":"5-8","publisher":"Institute of Electrical and Electronics Engineers Inc.","title":"Time-constrained requirements elicitation: Reusing GitHub content","type":"paper-conference"},"uris":["http://www.mendeley.com/documents/?uuid=bceba2a2-9eb5-46ef-b1a8-ff4827e2dc14"]}],"mendeley":{"formattedCitation":"[5]","plainTextFormattedCitation":"[5]","previouslyFormattedCitation":"[5]"},"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[5]</w:t>
            </w:r>
            <w:r w:rsidR="009F03F6">
              <w:rPr>
                <w:rFonts w:eastAsia="Times New Roman"/>
                <w:color w:val="000000"/>
                <w:sz w:val="16"/>
                <w:szCs w:val="16"/>
                <w:lang w:eastAsia="es-EC"/>
              </w:rPr>
              <w:fldChar w:fldCharType="end"/>
            </w:r>
            <w:r w:rsidR="009F03F6"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1CF82"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2015/</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Inc./UFRRJ</w:t>
            </w:r>
          </w:p>
        </w:tc>
      </w:tr>
      <w:tr w:rsidR="00FF2085" w:rsidRPr="00FF2085" w14:paraId="29D42BC9"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21795" w14:textId="729901C8"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Comparison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Research</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Practice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Regarding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What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We</w:t>
            </w:r>
            <w:proofErr w:type="spellEnd"/>
            <w:r w:rsidRPr="00FF2085">
              <w:rPr>
                <w:rFonts w:eastAsia="Times New Roman"/>
                <w:color w:val="000000"/>
                <w:sz w:val="16"/>
                <w:szCs w:val="16"/>
                <w:lang w:eastAsia="es-EC"/>
              </w:rPr>
              <w:t xml:space="preserve"> Mean </w:t>
            </w:r>
            <w:proofErr w:type="spellStart"/>
            <w:r w:rsidRPr="00FF2085">
              <w:rPr>
                <w:rFonts w:eastAsia="Times New Roman"/>
                <w:color w:val="000000"/>
                <w:sz w:val="16"/>
                <w:szCs w:val="16"/>
                <w:lang w:eastAsia="es-EC"/>
              </w:rPr>
              <w:t>by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Right</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w:t>
            </w:r>
            <w:proofErr w:type="spellEnd"/>
            <w:r w:rsidRPr="00FF2085">
              <w:rPr>
                <w:rFonts w:eastAsia="Times New Roman"/>
                <w:color w:val="000000"/>
                <w:sz w:val="16"/>
                <w:szCs w:val="16"/>
                <w:lang w:eastAsia="es-EC"/>
              </w:rPr>
              <w:t xml:space="preserve">" </w:t>
            </w:r>
            <w:r w:rsidR="009F03F6">
              <w:rPr>
                <w:rFonts w:eastAsia="Times New Roman"/>
                <w:color w:val="000000"/>
                <w:sz w:val="16"/>
                <w:szCs w:val="16"/>
                <w:lang w:eastAsia="es-EC"/>
              </w:rPr>
              <w:fldChar w:fldCharType="begin" w:fldLock="1"/>
            </w:r>
            <w:r w:rsidR="009F03F6">
              <w:rPr>
                <w:rFonts w:eastAsia="Times New Roman"/>
                <w:color w:val="000000"/>
                <w:sz w:val="16"/>
                <w:szCs w:val="16"/>
                <w:lang w:eastAsia="es-EC"/>
              </w:rP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mendeley":{"formattedCitation":"[19]","plainTextFormattedCitation":"[19]","previouslyFormattedCitation":"[19]"},"properties":{"noteIndex":0},"schema":"https://github.com/citation-style-language/schema/raw/master/csl-citation.json"}</w:instrText>
            </w:r>
            <w:r w:rsidR="009F03F6">
              <w:rPr>
                <w:rFonts w:eastAsia="Times New Roman"/>
                <w:color w:val="000000"/>
                <w:sz w:val="16"/>
                <w:szCs w:val="16"/>
                <w:lang w:eastAsia="es-EC"/>
              </w:rPr>
              <w:fldChar w:fldCharType="separate"/>
            </w:r>
            <w:r w:rsidR="009F03F6" w:rsidRPr="009F03F6">
              <w:rPr>
                <w:rFonts w:eastAsia="Times New Roman"/>
                <w:noProof/>
                <w:color w:val="000000"/>
                <w:sz w:val="16"/>
                <w:szCs w:val="16"/>
                <w:lang w:eastAsia="es-EC"/>
              </w:rPr>
              <w:t>[19]</w:t>
            </w:r>
            <w:r w:rsidR="009F03F6">
              <w:rPr>
                <w:rFonts w:eastAsia="Times New Roman"/>
                <w:color w:val="000000"/>
                <w:sz w:val="16"/>
                <w:szCs w:val="16"/>
                <w:lang w:eastAsia="es-EC"/>
              </w:rPr>
              <w:fldChar w:fldCharType="end"/>
            </w:r>
            <w:r w:rsidR="009F03F6"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F8452"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Inc./10th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Quality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Communications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Technology</w:t>
            </w:r>
            <w:proofErr w:type="spellEnd"/>
          </w:p>
        </w:tc>
      </w:tr>
      <w:tr w:rsidR="00FF2085" w:rsidRPr="00FF2085" w14:paraId="56AAC04A"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08A5F" w14:textId="49BA2490"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Let’s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Hear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from</w:t>
            </w:r>
            <w:proofErr w:type="spellEnd"/>
            <w:r w:rsidRPr="00FF2085">
              <w:rPr>
                <w:rFonts w:eastAsia="Times New Roman"/>
                <w:color w:val="000000"/>
                <w:sz w:val="16"/>
                <w:szCs w:val="16"/>
                <w:lang w:eastAsia="es-EC"/>
              </w:rPr>
              <w:t xml:space="preserve"> RETTA: A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Tool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TrAffic</w:t>
            </w:r>
            <w:proofErr w:type="spellEnd"/>
            <w:r w:rsidRPr="00FF2085">
              <w:rPr>
                <w:rFonts w:eastAsia="Times New Roman"/>
                <w:color w:val="000000"/>
                <w:sz w:val="16"/>
                <w:szCs w:val="16"/>
                <w:lang w:eastAsia="es-EC"/>
              </w:rPr>
              <w:t xml:space="preserve"> Management </w:t>
            </w:r>
            <w:proofErr w:type="spellStart"/>
            <w:r w:rsidRPr="00FF2085">
              <w:rPr>
                <w:rFonts w:eastAsia="Times New Roman"/>
                <w:color w:val="000000"/>
                <w:sz w:val="16"/>
                <w:szCs w:val="16"/>
                <w:lang w:eastAsia="es-EC"/>
              </w:rPr>
              <w:t>Systems</w:t>
            </w:r>
            <w:proofErr w:type="spellEnd"/>
            <w:r w:rsidR="009F03F6">
              <w:rPr>
                <w:rFonts w:eastAsia="Times New Roman"/>
                <w:color w:val="000000"/>
                <w:sz w:val="16"/>
                <w:szCs w:val="16"/>
                <w:lang w:eastAsia="es-EC"/>
              </w:rPr>
              <w:t>.</w:t>
            </w:r>
            <w:r w:rsidR="002B2DAE">
              <w:rPr>
                <w:rFonts w:eastAsia="Times New Roman"/>
                <w:color w:val="000000"/>
                <w:sz w:val="16"/>
                <w:szCs w:val="16"/>
                <w:lang w:eastAsia="es-EC"/>
              </w:rPr>
              <w:fldChar w:fldCharType="begin" w:fldLock="1"/>
            </w:r>
            <w:r w:rsidR="002B2DAE">
              <w:rPr>
                <w:rFonts w:eastAsia="Times New Roman"/>
                <w:color w:val="000000"/>
                <w:sz w:val="16"/>
                <w:szCs w:val="16"/>
                <w:lang w:eastAsia="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2B2DAE">
              <w:rPr>
                <w:rFonts w:eastAsia="Times New Roman"/>
                <w:color w:val="000000"/>
                <w:sz w:val="16"/>
                <w:szCs w:val="16"/>
                <w:lang w:eastAsia="es-EC"/>
              </w:rPr>
              <w:fldChar w:fldCharType="separate"/>
            </w:r>
            <w:r w:rsidR="002B2DAE" w:rsidRPr="002B2DAE">
              <w:rPr>
                <w:rFonts w:eastAsia="Times New Roman"/>
                <w:noProof/>
                <w:color w:val="000000"/>
                <w:sz w:val="16"/>
                <w:szCs w:val="16"/>
                <w:lang w:eastAsia="es-EC"/>
              </w:rPr>
              <w:t>[2]</w:t>
            </w:r>
            <w:r w:rsidR="002B2DAE">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93BDF" w14:textId="26209BD2"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 25th International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p>
        </w:tc>
      </w:tr>
      <w:tr w:rsidR="00FF2085" w:rsidRPr="00FF2085" w14:paraId="7C2F1097"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FAE65" w14:textId="500AE60B"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Software </w:t>
            </w:r>
            <w:proofErr w:type="spellStart"/>
            <w:r w:rsidRPr="00FF2085">
              <w:rPr>
                <w:rFonts w:eastAsia="Times New Roman"/>
                <w:color w:val="000000"/>
                <w:sz w:val="16"/>
                <w:szCs w:val="16"/>
                <w:lang w:eastAsia="es-EC"/>
              </w:rPr>
              <w:t>prototypes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Enhancing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quality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process</w:t>
            </w:r>
            <w:proofErr w:type="spellEnd"/>
            <w:r w:rsidRPr="00FF2085">
              <w:rPr>
                <w:rFonts w:eastAsia="Times New Roman"/>
                <w:color w:val="000000"/>
                <w:sz w:val="16"/>
                <w:szCs w:val="16"/>
                <w:lang w:eastAsia="es-EC"/>
              </w:rPr>
              <w:t xml:space="preserve"> </w:t>
            </w:r>
            <w:r w:rsidR="009F03F6" w:rsidRPr="00FF2085">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{"citationItems":[{"id":"ITEM-1","itemData":{"DOI":"10.1109/ISTMET.2015.7359019","ISBN":"9781479917235","abstract":"Requirements engineering is the first and one of the most important stage in a software development process. The first step in requirements engineering is requirements elicitation and analysis where the software engineers gather, elicit and analyze the system requirements with the help from the stakeholders of the intended system. This step then followed by requirements validation which is aimed to validate whether the defined requirements actually represent a system with the services that the stakeholders want. This paper discuss about strategy for enhancing the quality of the requirements engineering process by using software prototypes. This strategy was enacted in a software project which was developing Student Marking System (SMS) in University XYZ. This paper will explain about how software engineers in the project combining low-fidelity and high-fidelity prototypes during the requirements engineering process.","author":[{"dropping-particle":"","family":"Suranto","given":"Beni","non-dropping-particle":"","parse-names":false,"suffix":""}],"container-title":"2nd International Symposium on Technology Management and Emerging Technologies, ISTMET 2015 - Proceeding","id":"ITEM-1","issued":{"date-parts":[["2015","12","16"]]},"page":"148-153","publisher":"Institute of Electrical and Electronics Engineers Inc.","title":"Software prototypes: Enhancing the quality of requirements engineering process","type":"paper-conference"},"uris":["http://www.mendeley.com/documents/?uuid=bda367b8-33de-3392-b96f-13d1266fb304"]}],"mendeley":{"formattedCitation":"[20]","plainTextFormattedCitation":"[20]","previouslyFormattedCitation":"[20]"},"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[20]</w:t>
            </w:r>
            <w:r w:rsidR="00BF0B23">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25EE3"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Symposium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Technology</w:t>
            </w:r>
            <w:proofErr w:type="spellEnd"/>
            <w:r w:rsidRPr="00FF2085">
              <w:rPr>
                <w:rFonts w:eastAsia="Times New Roman"/>
                <w:color w:val="000000"/>
                <w:sz w:val="16"/>
                <w:szCs w:val="16"/>
                <w:lang w:eastAsia="es-EC"/>
              </w:rPr>
              <w:t xml:space="preserve"> Management and </w:t>
            </w:r>
            <w:proofErr w:type="spellStart"/>
            <w:r w:rsidRPr="00FF2085">
              <w:rPr>
                <w:rFonts w:eastAsia="Times New Roman"/>
                <w:color w:val="000000"/>
                <w:sz w:val="16"/>
                <w:szCs w:val="16"/>
                <w:lang w:eastAsia="es-EC"/>
              </w:rPr>
              <w:t>Emerging</w:t>
            </w:r>
            <w:proofErr w:type="spellEnd"/>
            <w:r w:rsidRPr="00FF2085">
              <w:rPr>
                <w:rFonts w:eastAsia="Times New Roman"/>
                <w:color w:val="000000"/>
                <w:sz w:val="16"/>
                <w:szCs w:val="16"/>
                <w:lang w:eastAsia="es-EC"/>
              </w:rPr>
              <w:t xml:space="preserve"> Technologies (ISTMET)</w:t>
            </w:r>
          </w:p>
        </w:tc>
      </w:tr>
      <w:tr w:rsidR="00FF2085" w:rsidRPr="00FF2085" w14:paraId="4FA8621E"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C60CD" w14:textId="3C8B4787"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Applied</w:t>
            </w:r>
            <w:proofErr w:type="spellEnd"/>
            <w:r w:rsidRPr="00FF2085">
              <w:rPr>
                <w:rFonts w:eastAsia="Times New Roman"/>
                <w:color w:val="000000"/>
                <w:sz w:val="16"/>
                <w:szCs w:val="16"/>
                <w:lang w:eastAsia="es-EC"/>
              </w:rPr>
              <w:t xml:space="preserve"> in Software Startups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2017","id":"ITEM-1","issued":{"date-parts":[["2017","9"]]},"page":"141-144","publisher":"Institute of Electrical and Electronics Engineers Inc.","title":"Requirements elicitation techniques applied in software startups","type":"paper-conference"},"uris":["http://www.mendeley.com/documents/?uuid=804521ca-aca3-4ae1-b377-2a6b8226e15c"]}],"mendeley":{"formattedCitation":"[1]","plainTextFormattedCitation":"[1]","previouslyFormattedCitation":"[1]"},"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[1]</w:t>
            </w:r>
            <w:r w:rsidR="00BF0B23">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A5A55"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Inc./43rd </w:t>
            </w:r>
            <w:proofErr w:type="spellStart"/>
            <w:r w:rsidRPr="00FF2085">
              <w:rPr>
                <w:rFonts w:eastAsia="Times New Roman"/>
                <w:color w:val="000000"/>
                <w:sz w:val="16"/>
                <w:szCs w:val="16"/>
                <w:lang w:eastAsia="es-EC"/>
              </w:rPr>
              <w:t>Euromicro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Advanced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Applications</w:t>
            </w:r>
            <w:proofErr w:type="spellEnd"/>
          </w:p>
        </w:tc>
      </w:tr>
      <w:tr w:rsidR="00FF2085" w:rsidRPr="00FF2085" w14:paraId="27896FB7"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900D4" w14:textId="775523A3"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Role </w:t>
            </w:r>
            <w:proofErr w:type="spellStart"/>
            <w:r w:rsidRPr="00FF2085">
              <w:rPr>
                <w:rFonts w:eastAsia="Times New Roman"/>
                <w:color w:val="000000"/>
                <w:sz w:val="16"/>
                <w:szCs w:val="16"/>
                <w:lang w:eastAsia="es-EC"/>
              </w:rPr>
              <w:t>Clarity</w:t>
            </w:r>
            <w:proofErr w:type="spellEnd"/>
            <w:r w:rsidRPr="00FF2085">
              <w:rPr>
                <w:rFonts w:eastAsia="Times New Roman"/>
                <w:color w:val="000000"/>
                <w:sz w:val="16"/>
                <w:szCs w:val="16"/>
                <w:lang w:eastAsia="es-EC"/>
              </w:rPr>
              <w:t xml:space="preserve"> Framework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Improve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Gathering</w:t>
            </w:r>
            <w:proofErr w:type="spellEnd"/>
            <w:r w:rsidRPr="00FF2085">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{"citationItems":[{"id":"ITEM-1","itemData":{"DOI":"10.1145/3083726","ISSN":"21586578","abstract":"Incorrect and incomplete requirements have been reported as two of the top reasons for information systems (IS) project failures. In order to address these concerns, several IS analysis and design studies have focused on understanding the business needs and organizational factors prior to specifying the requirements. In this research, we add to the existing incremental solutions, such as the work system method and goal-oriented requirements engineering, by proposing the Role Clarity Framework drawn from the theories of “role dynamics” and “goal setting and task performance” in organization studies. The Role Clarity Framework consists of three main concepts related to any organizational role: expectations, activities, and consequences. Based on the interactions among different roles, this framework demonstrates how the business goals and activities of each role, as played out by IS users, are formed and/or changed in the organization. Finally, the Role Clarity Framework helps IS analysts to improve their communication with users and anticipate changes in their requirements, thus improving the gathering of requirements for IS design.","author":[{"dropping-particle":"","family":"Taghavi","given":"Atefeh","non-dropping-particle":"","parse-names":false,"suffix":""},{"dropping-particle":"","family":"Woo","given":"Carson","non-dropping-particle":"","parse-names":false,"suffix":""}],"container-title":"ACM Transactions on Management Information Systems","id":"ITEM-1","issue":"2-3","issued":{"date-parts":[["2017","6"]]},"page":"1-16","publisher":"Association for Computing Machinery","title":"The role clarity framework to improve requirements gathering","type":"article-journal","volume":"8"},"uris":["http://www.mendeley.com/documents/?uuid=57099c2f-abeb-4c79-bb21-6bb4ab71b799"]}],"mendeley":{"formattedCitation":"[21]","plainTextFormattedCitation":"[21]","previouslyFormattedCitation":"[21]"},"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[21]</w:t>
            </w:r>
            <w:r w:rsidR="00BF0B23">
              <w:rPr>
                <w:rFonts w:eastAsia="Times New Roman"/>
                <w:color w:val="000000"/>
                <w:sz w:val="16"/>
                <w:szCs w:val="16"/>
                <w:lang w:eastAsia="es-EC"/>
              </w:rPr>
              <w:fldChar w:fldCharType="end"/>
            </w:r>
            <w:r w:rsidR="00BF0B23"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17604"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w:t>
            </w:r>
            <w:proofErr w:type="spellStart"/>
            <w:r w:rsidRPr="00FF2085">
              <w:rPr>
                <w:rFonts w:eastAsia="Times New Roman"/>
                <w:color w:val="000000"/>
                <w:sz w:val="16"/>
                <w:szCs w:val="16"/>
                <w:lang w:eastAsia="es-EC"/>
              </w:rPr>
              <w:t>Transactions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Management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Systems</w:t>
            </w:r>
            <w:proofErr w:type="spellEnd"/>
          </w:p>
        </w:tc>
      </w:tr>
      <w:tr w:rsidR="00FF2085" w:rsidRPr="00FF2085" w14:paraId="117D0648"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8F877C" w14:textId="32B62413"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Volatility</w:t>
            </w:r>
            <w:proofErr w:type="spellEnd"/>
            <w:r w:rsidRPr="00FF2085">
              <w:rPr>
                <w:rFonts w:eastAsia="Times New Roman"/>
                <w:color w:val="000000"/>
                <w:sz w:val="16"/>
                <w:szCs w:val="16"/>
                <w:lang w:eastAsia="es-EC"/>
              </w:rPr>
              <w:t xml:space="preserve"> in Software </w:t>
            </w:r>
            <w:proofErr w:type="spellStart"/>
            <w:r w:rsidRPr="00FF2085">
              <w:rPr>
                <w:rFonts w:eastAsia="Times New Roman"/>
                <w:color w:val="000000"/>
                <w:sz w:val="16"/>
                <w:szCs w:val="16"/>
                <w:lang w:eastAsia="es-EC"/>
              </w:rPr>
              <w:t>Architecture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Design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Exploratory</w:t>
            </w:r>
            <w:proofErr w:type="spellEnd"/>
            <w:r w:rsidRPr="00FF2085">
              <w:rPr>
                <w:rFonts w:eastAsia="Times New Roman"/>
                <w:color w:val="000000"/>
                <w:sz w:val="16"/>
                <w:szCs w:val="16"/>
                <w:lang w:eastAsia="es-EC"/>
              </w:rPr>
              <w:t xml:space="preserve"> Case </w:t>
            </w:r>
            <w:proofErr w:type="spellStart"/>
            <w:r w:rsidRPr="00FF2085">
              <w:rPr>
                <w:rFonts w:eastAsia="Times New Roman"/>
                <w:color w:val="000000"/>
                <w:sz w:val="16"/>
                <w:szCs w:val="16"/>
                <w:lang w:eastAsia="es-EC"/>
              </w:rPr>
              <w:t>Study</w:t>
            </w:r>
            <w:proofErr w:type="spellEnd"/>
            <w:r w:rsidRPr="00FF2085">
              <w:rPr>
                <w:rFonts w:eastAsia="Times New Roman"/>
                <w:color w:val="000000"/>
                <w:sz w:val="16"/>
                <w:szCs w:val="16"/>
                <w:lang w:eastAsia="es-EC"/>
              </w:rPr>
              <w:t xml:space="preserve"> </w:t>
            </w:r>
            <w:r w:rsidR="00BF0B23" w:rsidRPr="00FF2085">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{"citationItems":[{"id":"ITEM-1","itemData":{"DOI":"10.1145/3084100.3084105","ISBN":"9781450352703","abstract":"Requirements volatility is a major issue in software (SW) development, causing problems such as project delays and cost overruns. Even though there is a considerable amount of research related to requirement volatility, the majority of it is inclined toward project management aspects. The relationship between SW architecture design and requirements volatility has not been researched widely, even though changing requirements may for example lead to higher defect density during testing. An exploratory case study was conducted to study how requirements volatility affects SW architecture design. Fifteen semi-structured, thematic interviews were conducted in the case company, which provides the selection of software products for business customers and consumers. The research revealed the factors, such as requirements uncertainty and dynamic business environment, causing requirements volatility in the case company. The study identified the challenges that requirements volatility posed to SW architecture design, including scheduling and architectural technical debt. In addition, this study discusses means of mitigating the factors that cause requirements volatility and addressing the challenges posed by requirements volatility. SW architects are strongly influenced by requirement volatility. Thus understanding the factors causing requirements volatility as well as means to mitigate the challenges has high industrial relevance.","author":[{"dropping-particle":"","family":"Aaramaa","given":"Sanja","non-dropping-particle":"","parse-names":false,"suffix":""},{"dropping-particle":"","family":"Dasanayake","given":"Sandun","non-dropping-particle":"","parse-names":false,"suffix":""},{"dropping-particle":"","family":"Oivo","given":"Markku","non-dropping-particle":"","parse-names":false,"suffix":""},{"dropping-particle":"","family":"Markkula","given":"Jouni","non-dropping-particle":"","parse-names":false,"suffix":""},{"dropping-particle":"","family":"Saukkonen","given":"Samuli","non-dropping-particle":"","parse-names":false,"suffix":""}],"container-title":"ACM International Conference Proceeding Series","id":"ITEM-1","issued":{"date-parts":[["2017","7"]]},"page":"40-49","publisher":"Association for Computing Machinery","publisher-place":"New York, New York, USA","title":"Requirements volatility in software architecture design: An exploratory case study","type":"paper-conference","volume":"Part F1287"},"uris":["http://www.mendeley.com/documents/?uuid=fb04083b-258a-4b8a-9b6a-0b4fce608a20"]}],"mendeley":{"formattedCitation":"[22]","plainTextFormattedCitation":"[22]","previouslyFormattedCitation":"[22]"},"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[22]</w:t>
            </w:r>
            <w:r w:rsidR="00BF0B23">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4D8F3E"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Proceeding</w:t>
            </w:r>
            <w:proofErr w:type="spellEnd"/>
            <w:r w:rsidRPr="00FF2085">
              <w:rPr>
                <w:rFonts w:eastAsia="Times New Roman"/>
                <w:color w:val="000000"/>
                <w:sz w:val="16"/>
                <w:szCs w:val="16"/>
                <w:lang w:eastAsia="es-EC"/>
              </w:rPr>
              <w:t xml:space="preserve"> Series</w:t>
            </w:r>
          </w:p>
        </w:tc>
      </w:tr>
      <w:tr w:rsidR="00FF2085" w:rsidRPr="00FF2085" w14:paraId="158EEA30"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66B9F2" w14:textId="1EB18F1A"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A Set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Artifacts</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Models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Support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Communication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Based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Perspectives</w:t>
            </w:r>
            <w:proofErr w:type="spellEnd"/>
            <w:r w:rsidRPr="00FF2085">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{"citationItems":[{"id":"ITEM-1","itemData":{"DOI":"10.1145/3011286.3011303","ISSN":"0163-5948","author":[{"dropping-particle":"","family":"Oran","given":"Ana Carolina","non-dropping-particle":"","parse-names":false,"suffix":""}],"container-title":"ACM SIGSOFT Software Engineering Notes","id":"ITEM-1","issue":"6","issued":{"date-parts":[["2017"]]},"page":"1-5","publisher":"Association for Computing Machinery (ACM)","title":"A Set of Artifacts and Models to Support Requirements Communication Based on Perspectives","type":"article-journal","volume":"41"},"uris":["http://www.mendeley.com/documents/?uuid=d4960b34-0ee0-4e00-87ba-91de695fc355"]}],"mendeley":{"formattedCitation":"[23]","plainTextFormattedCitation":"[23]","previouslyFormattedCitation":"[23]"},"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[23]</w:t>
            </w:r>
            <w:r w:rsidR="00BF0B23">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F83ED2"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SIGSOFT Software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Notes</w:t>
            </w:r>
          </w:p>
        </w:tc>
      </w:tr>
      <w:tr w:rsidR="00FF2085" w:rsidRPr="00FF2085" w14:paraId="24DBBD1D"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BAFC7F" w14:textId="4C11FDD5"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culturally</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technologically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diverse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settings</w:t>
            </w:r>
            <w:proofErr w:type="spellEnd"/>
            <w:r w:rsidR="00BF0B23">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BF0B23">
              <w:rPr>
                <w:rFonts w:eastAsia="Times New Roman"/>
                <w:color w:val="000000"/>
                <w:sz w:val="16"/>
                <w:szCs w:val="16"/>
                <w:lang w:eastAsia="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2016","id":"ITEM-1","issued":{"date-parts":[["2016","7"]]},"page":"464-467","publisher":"Institute of Electrical and Electronics Engineers Inc.","title":"Requirements elicitation in culturally and technologically diverse settings","type":"paper-conference"},"uris":["http://www.mendeley.com/documents/?uuid=d9209e36-9f10-4b34-8a12-fa5fcc64a868"]}],"mendeley":{"formattedCitation":"[24]","plainTextFormattedCitation":"[24]","previouslyFormattedCitation":"[24]"},"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[24]</w:t>
            </w:r>
            <w:r w:rsidR="00BF0B23">
              <w:rPr>
                <w:rFonts w:eastAsia="Times New Roman"/>
                <w:color w:val="000000"/>
                <w:sz w:val="16"/>
                <w:szCs w:val="16"/>
                <w:lang w:eastAsia="es-EC"/>
              </w:rPr>
              <w:fldChar w:fldCharType="end"/>
            </w:r>
            <w:r w:rsidR="00BF0B23"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54B6E"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Inc./5th </w:t>
            </w:r>
            <w:proofErr w:type="spellStart"/>
            <w:r w:rsidRPr="00FF2085">
              <w:rPr>
                <w:rFonts w:eastAsia="Times New Roman"/>
                <w:color w:val="000000"/>
                <w:sz w:val="16"/>
                <w:szCs w:val="16"/>
                <w:lang w:eastAsia="es-EC"/>
              </w:rPr>
              <w:t>Mediterranean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Embedded</w:t>
            </w:r>
            <w:proofErr w:type="spellEnd"/>
            <w:r w:rsidRPr="00FF2085">
              <w:rPr>
                <w:rFonts w:eastAsia="Times New Roman"/>
                <w:color w:val="000000"/>
                <w:sz w:val="16"/>
                <w:szCs w:val="16"/>
                <w:lang w:eastAsia="es-EC"/>
              </w:rPr>
              <w:t xml:space="preserve"> Computing</w:t>
            </w:r>
          </w:p>
        </w:tc>
      </w:tr>
      <w:tr w:rsidR="00FF2085" w:rsidRPr="00FF2085" w14:paraId="38554295"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F2C8A5" w14:textId="783D4B2E"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Supporting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by</w:t>
            </w:r>
            <w:proofErr w:type="spellEnd"/>
            <w:r w:rsidRPr="00FF2085">
              <w:rPr>
                <w:rFonts w:eastAsia="Times New Roman"/>
                <w:color w:val="000000"/>
                <w:sz w:val="16"/>
                <w:szCs w:val="16"/>
                <w:lang w:eastAsia="es-EC"/>
              </w:rPr>
              <w:t xml:space="preserve"> Tool-</w:t>
            </w:r>
            <w:proofErr w:type="spellStart"/>
            <w:r w:rsidRPr="00FF2085">
              <w:rPr>
                <w:rFonts w:eastAsia="Times New Roman"/>
                <w:color w:val="000000"/>
                <w:sz w:val="16"/>
                <w:szCs w:val="16"/>
                <w:lang w:eastAsia="es-EC"/>
              </w:rPr>
              <w:t>Supported</w:t>
            </w:r>
            <w:proofErr w:type="spellEnd"/>
            <w:r w:rsidRPr="00FF2085">
              <w:rPr>
                <w:rFonts w:eastAsia="Times New Roman"/>
                <w:color w:val="000000"/>
                <w:sz w:val="16"/>
                <w:szCs w:val="16"/>
                <w:lang w:eastAsia="es-EC"/>
              </w:rPr>
              <w:t xml:space="preserve"> Video </w:t>
            </w:r>
            <w:proofErr w:type="spellStart"/>
            <w:r w:rsidRPr="00FF2085">
              <w:rPr>
                <w:rFonts w:eastAsia="Times New Roman"/>
                <w:color w:val="000000"/>
                <w:sz w:val="16"/>
                <w:szCs w:val="16"/>
                <w:lang w:eastAsia="es-EC"/>
              </w:rPr>
              <w:t>Analysis</w:t>
            </w:r>
            <w:proofErr w:type="spellEnd"/>
            <w:r w:rsidRPr="00FF2085">
              <w:rPr>
                <w:rFonts w:eastAsia="Times New Roman"/>
                <w:color w:val="000000"/>
                <w:sz w:val="16"/>
                <w:szCs w:val="16"/>
                <w:lang w:eastAsia="es-EC"/>
              </w:rPr>
              <w:t xml:space="preserve"> </w:t>
            </w:r>
            <w:r w:rsidR="00BF0B23">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2016","id":"ITEM-1","issued":{"date-parts":[["2016"]]},"page":"146-155","publisher":"Institute of Electrical and Electronics Engineers Inc.","title":"Supporting Requirements Elicitation by Tool-Supported Video Analysis","type":"paper-conference"},"uris":["http://www.mendeley.com/documents/?uuid=a15b8cdc-c5df-456e-9c84-120ba314e081"]}],"mendeley":{"formattedCitation":"[25]","plainTextFormattedCitation":"[25]","previouslyFormattedCitation":"[25]"},"properties":{"noteIndex":0},"schema":"https://github.com/citation-style-language/schema/raw/master/csl-citation.json"}</w:instrText>
            </w:r>
            <w:r w:rsidR="00BF0B23">
              <w:rPr>
                <w:rFonts w:eastAsia="Times New Roman"/>
                <w:color w:val="000000"/>
                <w:sz w:val="16"/>
                <w:szCs w:val="16"/>
                <w:lang w:eastAsia="es-EC"/>
              </w:rPr>
              <w:fldChar w:fldCharType="separate"/>
            </w:r>
            <w:r w:rsidR="00BF0B23" w:rsidRPr="00BF0B23">
              <w:rPr>
                <w:rFonts w:eastAsia="Times New Roman"/>
                <w:noProof/>
                <w:color w:val="000000"/>
                <w:sz w:val="16"/>
                <w:szCs w:val="16"/>
                <w:lang w:eastAsia="es-EC"/>
              </w:rPr>
              <w:t>[25]</w:t>
            </w:r>
            <w:r w:rsidR="00BF0B23">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0823E1"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 International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p>
        </w:tc>
      </w:tr>
      <w:tr w:rsidR="00FF2085" w:rsidRPr="00FF2085" w14:paraId="4AAE3645"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831C9" w14:textId="634EBA96"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Impact</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challenges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prioritization</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quality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agile </w:t>
            </w:r>
            <w:proofErr w:type="spellStart"/>
            <w:r w:rsidRPr="00FF2085">
              <w:rPr>
                <w:rFonts w:eastAsia="Times New Roman"/>
                <w:color w:val="000000"/>
                <w:sz w:val="16"/>
                <w:szCs w:val="16"/>
                <w:lang w:eastAsia="es-EC"/>
              </w:rPr>
              <w:t>process</w:t>
            </w:r>
            <w:proofErr w:type="spellEnd"/>
            <w:r w:rsidRPr="00FF2085">
              <w:rPr>
                <w:rFonts w:eastAsia="Times New Roman"/>
                <w:color w:val="000000"/>
                <w:sz w:val="16"/>
                <w:szCs w:val="16"/>
                <w:lang w:eastAsia="es-EC"/>
              </w:rPr>
              <w:t xml:space="preserve">: Scrum as a case </w:t>
            </w:r>
            <w:proofErr w:type="spellStart"/>
            <w:r w:rsidRPr="00FF2085">
              <w:rPr>
                <w:rFonts w:eastAsia="Times New Roman"/>
                <w:color w:val="000000"/>
                <w:sz w:val="16"/>
                <w:szCs w:val="16"/>
                <w:lang w:eastAsia="es-EC"/>
              </w:rPr>
              <w:t>scenario</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2017","id":"ITEM-1","issued":{"date-parts":[["2017","10"]]},"page":"50-55","publisher":"Institute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mendeley":{"formattedCitation":"[26]","plainTextFormattedCitation":"[26]","previouslyFormattedCitation":"[26]"},"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[26]</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AB5D4"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Communication</w:t>
            </w:r>
            <w:proofErr w:type="spellEnd"/>
            <w:r w:rsidRPr="00FF2085">
              <w:rPr>
                <w:rFonts w:eastAsia="Times New Roman"/>
                <w:color w:val="000000"/>
                <w:sz w:val="16"/>
                <w:szCs w:val="16"/>
                <w:lang w:eastAsia="es-EC"/>
              </w:rPr>
              <w:t xml:space="preserve"> Technologies, </w:t>
            </w:r>
            <w:proofErr w:type="spellStart"/>
            <w:r w:rsidRPr="00FF2085">
              <w:rPr>
                <w:rFonts w:eastAsia="Times New Roman"/>
                <w:color w:val="000000"/>
                <w:sz w:val="16"/>
                <w:szCs w:val="16"/>
                <w:lang w:eastAsia="es-EC"/>
              </w:rPr>
              <w:t>ComTech</w:t>
            </w:r>
            <w:proofErr w:type="spellEnd"/>
            <w:r w:rsidRPr="00FF2085">
              <w:rPr>
                <w:rFonts w:eastAsia="Times New Roman"/>
                <w:color w:val="000000"/>
                <w:sz w:val="16"/>
                <w:szCs w:val="16"/>
                <w:lang w:eastAsia="es-EC"/>
              </w:rPr>
              <w:t xml:space="preserve"> 2017</w:t>
            </w:r>
          </w:p>
        </w:tc>
      </w:tr>
      <w:tr w:rsidR="00FF2085" w:rsidRPr="00FF2085" w14:paraId="25875258"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4CE02" w14:textId="3D797778"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Where</w:t>
            </w:r>
            <w:proofErr w:type="spellEnd"/>
            <w:r w:rsidRPr="00FF2085">
              <w:rPr>
                <w:rFonts w:eastAsia="Times New Roman"/>
                <w:color w:val="000000"/>
                <w:sz w:val="16"/>
                <w:szCs w:val="16"/>
                <w:lang w:eastAsia="es-EC"/>
              </w:rPr>
              <w:t xml:space="preserve"> Enterprise </w:t>
            </w:r>
            <w:proofErr w:type="spellStart"/>
            <w:r w:rsidRPr="00FF2085">
              <w:rPr>
                <w:rFonts w:eastAsia="Times New Roman"/>
                <w:color w:val="000000"/>
                <w:sz w:val="16"/>
                <w:szCs w:val="16"/>
                <w:lang w:eastAsia="es-EC"/>
              </w:rPr>
              <w:t>Architecture</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Early</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Meet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Approach</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Use Cases </w:t>
            </w:r>
            <w:proofErr w:type="spellStart"/>
            <w:r w:rsidRPr="00FF2085">
              <w:rPr>
                <w:rFonts w:eastAsia="Times New Roman"/>
                <w:color w:val="000000"/>
                <w:sz w:val="16"/>
                <w:szCs w:val="16"/>
                <w:lang w:eastAsia="es-EC"/>
              </w:rPr>
              <w:t>Definition</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[27]</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FED81"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2018/ </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Proceeding</w:t>
            </w:r>
            <w:proofErr w:type="spellEnd"/>
            <w:r w:rsidRPr="00FF2085">
              <w:rPr>
                <w:rFonts w:eastAsia="Times New Roman"/>
                <w:color w:val="000000"/>
                <w:sz w:val="16"/>
                <w:szCs w:val="16"/>
                <w:lang w:eastAsia="es-EC"/>
              </w:rPr>
              <w:t xml:space="preserve"> Series</w:t>
            </w:r>
          </w:p>
        </w:tc>
      </w:tr>
      <w:tr w:rsidR="00FF2085" w:rsidRPr="00FF2085" w14:paraId="0DCD28CD"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6EC3C6" w14:textId="0870AB8B"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BPMN in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Introductory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Brief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Guide</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{"citationItems":[{"id":"ITEM-1","itemData":{"DOI":"10.1145/3149572.3149584","ISBN":"9781450353373","abstract":"Requirements engineering phase is the cornerstone in engineering any software system. During this phase, one of its biggest and common challenges is to bridge the communication gap between business and IT people in order to increase customer satisfaction regarding resultant approved software specification. One of the standardized business analysis and modelling techniques is BPMN. However, the requirements engineering community is poor in publishing a guide for using standardized tools during engineering software requirements. This research aims at analyzing the use of BPMN during requirements engineering process and how it will assist the requirements engineers in overcoming common challenges during their duties. The analysis in this research is based on analyzing the usage of BPMN during engineering requirements within three real-life projects. Employing the BPMN while engineering requirements has demonstrated a creation of common communication channel between participants, who are from different backgrounds, and increased satisfaction of customers and requirements engineers regarding resultant software specification.","author":[{"dropping-particle":"","family":"Odeh","given":"Yousra","non-dropping-particle":"","parse-names":false,"suffix":""}],"container-title":"ACM International Conference Proceeding Series","id":"ITEM-1","issued":{"date-parts":[["2017","10"]]},"page":"11-16","publisher":"Association for Computing Machinery","publisher-place":"New York, New York, USA","title":"BPMN in engineering software requirements: An introductory brief guide","type":"paper-conference"},"uris":["http://www.mendeley.com/documents/?uuid=aa34afe1-65cc-47df-97c9-f2d4ba975c72"]}],"mendeley":{"formattedCitation":"[28]","plainTextFormattedCitation":"[28]","previouslyFormattedCitation":"[28]"},"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[28]</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9598C"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Proceeding</w:t>
            </w:r>
            <w:proofErr w:type="spellEnd"/>
            <w:r w:rsidRPr="00FF2085">
              <w:rPr>
                <w:rFonts w:eastAsia="Times New Roman"/>
                <w:color w:val="000000"/>
                <w:sz w:val="16"/>
                <w:szCs w:val="16"/>
                <w:lang w:eastAsia="es-EC"/>
              </w:rPr>
              <w:t xml:space="preserve"> Series</w:t>
            </w:r>
          </w:p>
        </w:tc>
      </w:tr>
      <w:tr w:rsidR="00FF2085" w:rsidRPr="00FF2085" w14:paraId="7EB821A9"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30B41" w14:textId="0B7B0868"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Usability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Systematic</w:t>
            </w:r>
            <w:proofErr w:type="spellEnd"/>
            <w:r w:rsidRPr="00FF2085">
              <w:rPr>
                <w:rFonts w:eastAsia="Times New Roman"/>
                <w:color w:val="000000"/>
                <w:sz w:val="16"/>
                <w:szCs w:val="16"/>
                <w:lang w:eastAsia="es-EC"/>
              </w:rPr>
              <w:t xml:space="preserve"> </w:t>
            </w:r>
            <w:proofErr w:type="spellStart"/>
            <w:r w:rsidR="00AE291F" w:rsidRPr="00AE291F">
              <w:rPr>
                <w:rFonts w:eastAsia="Times New Roman"/>
                <w:color w:val="000000"/>
                <w:sz w:val="16"/>
                <w:szCs w:val="16"/>
                <w:lang w:eastAsia="es-EC"/>
              </w:rPr>
              <w:t>Literature</w:t>
            </w:r>
            <w:proofErr w:type="spellEnd"/>
            <w:r w:rsidR="00AE291F" w:rsidRPr="00AE291F">
              <w:rPr>
                <w:rFonts w:eastAsia="Times New Roman"/>
                <w:color w:val="000000"/>
                <w:sz w:val="16"/>
                <w:szCs w:val="16"/>
                <w:lang w:eastAsia="es-EC"/>
              </w:rPr>
              <w:t xml:space="preserve"> </w:t>
            </w:r>
            <w:proofErr w:type="spellStart"/>
            <w:r w:rsidR="00AE291F" w:rsidRPr="00AE291F">
              <w:rPr>
                <w:rFonts w:eastAsia="Times New Roman"/>
                <w:color w:val="000000"/>
                <w:sz w:val="16"/>
                <w:szCs w:val="16"/>
                <w:lang w:eastAsia="es-EC"/>
              </w:rPr>
              <w:t>Review</w:t>
            </w:r>
            <w:proofErr w:type="spellEnd"/>
            <w:r w:rsidR="00AE291F">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Computing","id":"ITEM-1","issued":{"date-parts":[["2016"]]},"page":"1270-1275","publisher":"Association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mendeley":{"formattedCitation":"[6]","plainTextFormattedCitation":"[6]","previouslyFormattedCitation":"[6]"},"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[6]</w:t>
            </w:r>
            <w:r w:rsidR="00AE291F">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F37ABB"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w:t>
            </w:r>
            <w:proofErr w:type="spellStart"/>
            <w:r w:rsidRPr="00FF2085">
              <w:rPr>
                <w:rFonts w:eastAsia="Times New Roman"/>
                <w:color w:val="000000"/>
                <w:sz w:val="16"/>
                <w:szCs w:val="16"/>
                <w:lang w:eastAsia="es-EC"/>
              </w:rPr>
              <w:t>Symposium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Applied</w:t>
            </w:r>
            <w:proofErr w:type="spellEnd"/>
            <w:r w:rsidRPr="00FF2085">
              <w:rPr>
                <w:rFonts w:eastAsia="Times New Roman"/>
                <w:color w:val="000000"/>
                <w:sz w:val="16"/>
                <w:szCs w:val="16"/>
                <w:lang w:eastAsia="es-EC"/>
              </w:rPr>
              <w:t xml:space="preserve"> Computing</w:t>
            </w:r>
          </w:p>
        </w:tc>
      </w:tr>
      <w:tr w:rsidR="00FF2085" w:rsidRPr="00FF2085" w14:paraId="3FC668D2"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F04667" w14:textId="61904B65"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Needs</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Challenges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Platform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Support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Large-Scale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Multiple</w:t>
            </w:r>
            <w:proofErr w:type="spellEnd"/>
            <w:r w:rsidRPr="00FF2085">
              <w:rPr>
                <w:rFonts w:eastAsia="Times New Roman"/>
                <w:color w:val="000000"/>
                <w:sz w:val="16"/>
                <w:szCs w:val="16"/>
                <w:lang w:eastAsia="es-EC"/>
              </w:rPr>
              <w:t xml:space="preserve">-Case </w:t>
            </w:r>
            <w:proofErr w:type="spellStart"/>
            <w:r w:rsidRPr="00FF2085">
              <w:rPr>
                <w:rFonts w:eastAsia="Times New Roman"/>
                <w:color w:val="000000"/>
                <w:sz w:val="16"/>
                <w:szCs w:val="16"/>
                <w:lang w:eastAsia="es-EC"/>
              </w:rPr>
              <w:t>Study</w:t>
            </w:r>
            <w:proofErr w:type="spellEnd"/>
            <w:r w:rsidR="00AE291F">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{"citationItems":[{"id":"ITEM-1","itemData":{"DOI":"10.1145/3239235.3240498","ISBN":"9781450358231","ISSN":"19493789","abstract":"Background: Requirement engineering is often considered a critical activity in system development projects. The increasing complexity of software as well as number and heterogeneity of stakeholders motivate the development of methods and tools for improving large-scale requirement engineering. Aims: The empirical study presented in this paper aim to identify and understand the characteristics and challenges of a platform, as desired by experts, to support requirement engineering for individual stakeholders, based on the current pain-points of their organizations when dealing with a large number requirements. Method: We conducted a multiple case study with three companies in different domains. We collected data through ten semi-structured interviews with experts from these companies. Results: The main pain-point for stakeholders is handling the vast amount of data from different sources. The foreseen platform should leverage such data to manage changes in requirements according to customers' and users' preferences. It should also offer stakeholders an estimation of how long a requirements engineering task will take to complete, along with an easier requirements dependency identification and requirements reuse strategy. Conclusions: The findings provide empirical evidence about how practitioners wish to improve their requirement engineering processes and tools. The insights are a starting point for in-depth investigations into the problems and solutions presented. Practitioners can use the results to improve existing or design new practices and tools.","author":[{"dropping-particle":"","family":"Fucci","given":"Davide","non-dropping-particle":"","parse-names":false,"suffix":""},{"dropping-particle":"","family":"Palomares","given":"Cristina","non-dropping-particle":"","parse-names":false,"suffix":""},{"dropping-particle":"","family":"Franch","given":"Xavier","non-dropping-particle":"","parse-names":false,"suffix":""},{"dropping-particle":"","family":"Costal","given":"Dolors","non-dropping-particle":"","parse-names":false,"suffix":""},{"dropping-particle":"","family":"Raatikainen","given":"Mikko","non-dropping-particle":"","parse-names":false,"suffix":""},{"dropping-particle":"","family":"Stettinger","given":"Martin","non-dropping-particle":"","parse-names":false,"suffix":""},{"dropping-particle":"","family":"Kurtanovic","given":"Zijad","non-dropping-particle":"","parse-names":false,"suffix":""},{"dropping-particle":"","family":"Kojo","given":"Tero","non-dropping-particle":"","parse-names":false,"suffix":""},{"dropping-particle":"","family":"Koenig","given":"Lars","non-dropping-particle":"","parse-names":false,"suffix":""},{"dropping-particle":"","family":"Falkner","given":"Andreas","non-dropping-particle":"","parse-names":false,"suffix":""},{"dropping-particle":"","family":"Schenner","given":"Gottfried","non-dropping-particle":"","parse-names":false,"suffix":""},{"dropping-particle":"","family":"Brasca","given":"Fabrizio","non-dropping-particle":"","parse-names":false,"suffix":""},{"dropping-particle":"","family":"Männistö","given":"Tomi","non-dropping-particle":"","parse-names":false,"suffix":""},{"dropping-particle":"","family":"Felfernig","given":"Alexander","non-dropping-particle":"","parse-names":false,"suffix":""},{"dropping-particle":"","family":"Maalej","given":"Walid","non-dropping-particle":"","parse-names":false,"suffix":""}],"container-title":"International Symposium on Empirical Software Engineering and Measurement","id":"ITEM-1","issued":{"date-parts":[["2018","10"]]},"page":"1-10","publisher":"IEEE Computer Society","publisher-place":"New York, NY, USA","title":"Needs and challenges for a platform to support large-scale requirements engineering: A multiple-case study","type":"paper-conference"},"uris":["http://www.mendeley.com/documents/?uuid=fa5b0218-eb2d-4b3f-9a75-14fbdebc92db"]}],"mendeley":{"formattedCitation":"[29]","plainTextFormattedCitation":"[29]","previouslyFormattedCitation":"[29]"},"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[29]</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C9E0EB"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2018/IEEE </w:t>
            </w:r>
            <w:proofErr w:type="spellStart"/>
            <w:r w:rsidRPr="00FF2085">
              <w:rPr>
                <w:rFonts w:eastAsia="Times New Roman"/>
                <w:color w:val="000000"/>
                <w:sz w:val="16"/>
                <w:szCs w:val="16"/>
                <w:lang w:eastAsia="es-EC"/>
              </w:rPr>
              <w:t>Computer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Society</w:t>
            </w:r>
            <w:proofErr w:type="spellEnd"/>
            <w:r w:rsidRPr="00FF2085">
              <w:rPr>
                <w:rFonts w:eastAsia="Times New Roman"/>
                <w:color w:val="000000"/>
                <w:sz w:val="16"/>
                <w:szCs w:val="16"/>
                <w:lang w:eastAsia="es-EC"/>
              </w:rPr>
              <w:t xml:space="preserve">/International </w:t>
            </w:r>
            <w:proofErr w:type="spellStart"/>
            <w:r w:rsidRPr="00FF2085">
              <w:rPr>
                <w:rFonts w:eastAsia="Times New Roman"/>
                <w:color w:val="000000"/>
                <w:sz w:val="16"/>
                <w:szCs w:val="16"/>
                <w:lang w:eastAsia="es-EC"/>
              </w:rPr>
              <w:t>Symposium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Empirical</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Measurement</w:t>
            </w:r>
            <w:proofErr w:type="spellEnd"/>
          </w:p>
        </w:tc>
      </w:tr>
      <w:tr w:rsidR="00FF2085" w:rsidRPr="00FF2085" w14:paraId="039E8AF3"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B004C6" w14:textId="22BEC283"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REM4DSPL: A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Method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Dynamic Software </w:t>
            </w:r>
            <w:proofErr w:type="spellStart"/>
            <w:r w:rsidRPr="00FF2085">
              <w:rPr>
                <w:rFonts w:eastAsia="Times New Roman"/>
                <w:color w:val="000000"/>
                <w:sz w:val="16"/>
                <w:szCs w:val="16"/>
                <w:lang w:eastAsia="es-EC"/>
              </w:rPr>
              <w:t>Product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Lines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Series","id":"ITEM-1","issued":{"date-parts":[["2019","10"]]},"page":"129-138","publisher":"Association for Computing Machinery","publisher-place":"New York, New York, USA","title":"REM4DSPL: A requirements engineering method for dynamic software product lines","type":"paper-conference"},"uris":["http://www.mendeley.com/documents/?uuid=2993a5cf-c034-45fe-b0d7-693acec08263"]}],"mendeley":{"formattedCitation":"[30]","plainTextFormattedCitation":"[30]","previouslyFormattedCitation":"[30]"},"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[30]</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B3FA85"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2019/</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/ACM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Proceeding</w:t>
            </w:r>
            <w:proofErr w:type="spellEnd"/>
            <w:r w:rsidRPr="00FF2085">
              <w:rPr>
                <w:rFonts w:eastAsia="Times New Roman"/>
                <w:color w:val="000000"/>
                <w:sz w:val="16"/>
                <w:szCs w:val="16"/>
                <w:lang w:eastAsia="es-EC"/>
              </w:rPr>
              <w:t xml:space="preserve"> Series</w:t>
            </w:r>
          </w:p>
        </w:tc>
      </w:tr>
      <w:tr w:rsidR="00FF2085" w:rsidRPr="00FF2085" w14:paraId="2229E55F"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453C74" w14:textId="2780D8D8"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Effective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CSE </w:t>
            </w:r>
            <w:proofErr w:type="spellStart"/>
            <w:r w:rsidRPr="00FF2085">
              <w:rPr>
                <w:rFonts w:eastAsia="Times New Roman"/>
                <w:color w:val="000000"/>
                <w:sz w:val="16"/>
                <w:szCs w:val="16"/>
                <w:lang w:eastAsia="es-EC"/>
              </w:rPr>
              <w:t>Projects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Lightweight</w:t>
            </w:r>
            <w:proofErr w:type="spellEnd"/>
            <w:r w:rsidRPr="00FF2085">
              <w:rPr>
                <w:rFonts w:eastAsia="Times New Roman"/>
                <w:color w:val="000000"/>
                <w:sz w:val="16"/>
                <w:szCs w:val="16"/>
                <w:lang w:eastAsia="es-EC"/>
              </w:rPr>
              <w:t xml:space="preserve"> Tool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2015","id":"ITEM-1","issued":{"date-parts":[["2015","10"]]},"page":"253-261","publisher":"Institute of Electrical and Electronics Engineers Inc.","title":"Effective requirements engineering for CSE projects: A lightweight tool","type":"paper-conference"},"uris":["http://www.mendeley.com/documents/?uuid=9eeaf04e-fd93-482c-a9d9-34332039d47a"]}],"mendeley":{"formattedCitation":"[31]","plainTextFormattedCitation":"[31]","previouslyFormattedCitation":"[31]"},"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[31]</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D267A"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2015/</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Inc./IEEE 18th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Computational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Science</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CSE 2015</w:t>
            </w:r>
          </w:p>
        </w:tc>
      </w:tr>
      <w:tr w:rsidR="00FF2085" w:rsidRPr="00FF2085" w14:paraId="477CD734"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13931" w14:textId="5699AFDD"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Fuzzy_MoSCoW</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fuzzy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based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MoSCoW</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method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prioritization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2017","id":"ITEM-1","issued":{"date-parts":[["2018"]]},"page":"433-437","publisher":"Institute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mendeley":{"formattedCitation":"[32]","plainTextFormattedCitation":"[32]","previouslyFormattedCitation":"[32]"},"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[32]</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0BD1D0"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Intelligent</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Instrumentation</w:t>
            </w:r>
            <w:proofErr w:type="spellEnd"/>
            <w:r w:rsidRPr="00FF2085">
              <w:rPr>
                <w:rFonts w:eastAsia="Times New Roman"/>
                <w:color w:val="000000"/>
                <w:sz w:val="16"/>
                <w:szCs w:val="16"/>
                <w:lang w:eastAsia="es-EC"/>
              </w:rPr>
              <w:t xml:space="preserve"> and Control Technologies, ICICICT 2017</w:t>
            </w:r>
          </w:p>
        </w:tc>
      </w:tr>
      <w:tr w:rsidR="00FF2085" w:rsidRPr="00FF2085" w14:paraId="4AADB602"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8BA0A" w14:textId="15517C7B"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A </w:t>
            </w:r>
            <w:proofErr w:type="spellStart"/>
            <w:r w:rsidRPr="00FF2085">
              <w:rPr>
                <w:rFonts w:eastAsia="Times New Roman"/>
                <w:color w:val="000000"/>
                <w:sz w:val="16"/>
                <w:szCs w:val="16"/>
                <w:lang w:eastAsia="es-EC"/>
              </w:rPr>
              <w:t>framework</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detecting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ambiguity</w:t>
            </w:r>
            <w:proofErr w:type="spellEnd"/>
            <w:r w:rsidRPr="00FF2085">
              <w:rPr>
                <w:rFonts w:eastAsia="Times New Roman"/>
                <w:color w:val="000000"/>
                <w:sz w:val="16"/>
                <w:szCs w:val="16"/>
                <w:lang w:eastAsia="es-EC"/>
              </w:rPr>
              <w:t xml:space="preserve"> in software </w:t>
            </w:r>
            <w:proofErr w:type="spellStart"/>
            <w:r w:rsidRPr="00FF2085">
              <w:rPr>
                <w:rFonts w:eastAsia="Times New Roman"/>
                <w:color w:val="000000"/>
                <w:sz w:val="16"/>
                <w:szCs w:val="16"/>
                <w:lang w:eastAsia="es-EC"/>
              </w:rPr>
              <w:t>requirement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specification</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Proceedings","id":"ITEM-1","issued":{"date-parts":[["2017","10"]]},"page":"209-213","publisher":"Institute of Electrical and Electronics Engineers Inc.","title":"A framework for detecting ambiguity in software requirement specification","type":"paper-conference"},"uris":["http://www.mendeley.com/documents/?uuid=01ce5f74-2895-4ec5-91f1-aa98f60d235c"]}],"mendeley":{"formattedCitation":"[33]","plainTextFormattedCitation":"[33]","previouslyFormattedCitation":"[33]"},"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[33]</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5C46F"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Inc./ICIT 2017 - 8th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Technology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Proceedings</w:t>
            </w:r>
            <w:proofErr w:type="spellEnd"/>
          </w:p>
        </w:tc>
      </w:tr>
      <w:tr w:rsidR="00FF2085" w:rsidRPr="00FF2085" w14:paraId="2910EC3D"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2C42D9" w14:textId="1921879E"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Towards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Model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Topic</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Relevance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during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 </w:t>
            </w:r>
            <w:proofErr w:type="spellStart"/>
            <w:r w:rsidRPr="00FF2085">
              <w:rPr>
                <w:rFonts w:eastAsia="Times New Roman"/>
                <w:color w:val="000000"/>
                <w:sz w:val="16"/>
                <w:szCs w:val="16"/>
                <w:lang w:eastAsia="es-EC"/>
              </w:rPr>
              <w:t>Preliminary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results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Science","id":"ITEM-1","issue":"June","issued":{"date-parts":[["2015","6","19"]]},"page":"151-158","publisher":"IEEE Computer Society","title":"Towards a Model of Topic Relevance during requirements elicitation - Preliminary results","type":"paper-conference","volume":"2015-June"},"uris":["http://www.mendeley.com/documents/?uuid=135bfc17-b761-45d4-8532-5a85a6fdef3e"]}],"mendeley":{"formattedCitation":"[34]","plainTextFormattedCitation":"[34]","previouslyFormattedCitation":"[34]"},"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[34]</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D2353"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2015/IEEE </w:t>
            </w:r>
            <w:proofErr w:type="spellStart"/>
            <w:r w:rsidRPr="00FF2085">
              <w:rPr>
                <w:rFonts w:eastAsia="Times New Roman"/>
                <w:color w:val="000000"/>
                <w:sz w:val="16"/>
                <w:szCs w:val="16"/>
                <w:lang w:eastAsia="es-EC"/>
              </w:rPr>
              <w:t>Computer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Society</w:t>
            </w:r>
            <w:proofErr w:type="spellEnd"/>
            <w:r w:rsidRPr="00FF2085">
              <w:rPr>
                <w:rFonts w:eastAsia="Times New Roman"/>
                <w:color w:val="000000"/>
                <w:sz w:val="16"/>
                <w:szCs w:val="16"/>
                <w:lang w:eastAsia="es-EC"/>
              </w:rPr>
              <w:t xml:space="preserve">/International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Research</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Challenges</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Informatio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Science</w:t>
            </w:r>
            <w:proofErr w:type="spellEnd"/>
          </w:p>
        </w:tc>
      </w:tr>
      <w:tr w:rsidR="00FF2085" w:rsidRPr="00FF2085" w14:paraId="140FE866"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3A5C6" w14:textId="091AE03F"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REASSURE: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adaptive</w:t>
            </w:r>
            <w:proofErr w:type="spellEnd"/>
            <w:r w:rsidRPr="00FF2085">
              <w:rPr>
                <w:rFonts w:eastAsia="Times New Roman"/>
                <w:color w:val="000000"/>
                <w:sz w:val="16"/>
                <w:szCs w:val="16"/>
                <w:lang w:eastAsia="es-EC"/>
              </w:rPr>
              <w:t xml:space="preserve"> socio-</w:t>
            </w:r>
            <w:proofErr w:type="spellStart"/>
            <w:r w:rsidRPr="00FF2085">
              <w:rPr>
                <w:rFonts w:eastAsia="Times New Roman"/>
                <w:color w:val="000000"/>
                <w:sz w:val="16"/>
                <w:szCs w:val="16"/>
                <w:lang w:eastAsia="es-EC"/>
              </w:rPr>
              <w:t>technical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using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repertory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grid</w:t>
            </w:r>
            <w:proofErr w:type="spellEnd"/>
            <w:r w:rsidR="00AE291F">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Technology","id":"ITEM-1","issued":{"date-parts":[["2017","7","1"]]},"page":"160-179","publisher":"Elsevier B.V.","title":"REASSURE: Requirements elicitation for adaptive socio-technical systems using repertory grid","type":"article-journal","volume":"87"},"uris":["http://www.mendeley.com/documents/?uuid=c6c2a868-3b37-442f-8774-5c5fc90bfc43"]}],"mendeley":{"formattedCitation":"[35]","plainTextFormattedCitation":"[35]","previouslyFormattedCitation":"[35]"},"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[35]</w:t>
            </w:r>
            <w:r w:rsidR="00AE291F">
              <w:rPr>
                <w:rFonts w:eastAsia="Times New Roman"/>
                <w:color w:val="000000"/>
                <w:sz w:val="16"/>
                <w:szCs w:val="16"/>
                <w:lang w:eastAsia="es-EC"/>
              </w:rPr>
              <w:fldChar w:fldCharType="end"/>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B4698"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2017/Elsevier B.V/</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and Software </w:t>
            </w:r>
            <w:proofErr w:type="spellStart"/>
            <w:r w:rsidRPr="00FF2085">
              <w:rPr>
                <w:rFonts w:eastAsia="Times New Roman"/>
                <w:color w:val="000000"/>
                <w:sz w:val="16"/>
                <w:szCs w:val="16"/>
                <w:lang w:eastAsia="es-EC"/>
              </w:rPr>
              <w:t>Technology</w:t>
            </w:r>
            <w:proofErr w:type="spellEnd"/>
          </w:p>
        </w:tc>
      </w:tr>
      <w:tr w:rsidR="00FF2085" w:rsidRPr="00FF2085" w14:paraId="413F0E90"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346DB" w14:textId="18F42D99"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Sustainability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assessment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transportation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under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uncertainty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integrated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multicriteria</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approach</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[36]","plainTextFormattedCitation":"[36]","previouslyFormattedCitation":"[36]"},"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[36]</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21A13"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2017/Elsevier B.V./IFAC-</w:t>
            </w:r>
            <w:proofErr w:type="spellStart"/>
            <w:r w:rsidRPr="00FF2085">
              <w:rPr>
                <w:rFonts w:eastAsia="Times New Roman"/>
                <w:color w:val="000000"/>
                <w:sz w:val="16"/>
                <w:szCs w:val="16"/>
                <w:lang w:eastAsia="es-EC"/>
              </w:rPr>
              <w:t>PapersOnLine</w:t>
            </w:r>
            <w:proofErr w:type="spellEnd"/>
          </w:p>
        </w:tc>
      </w:tr>
      <w:tr w:rsidR="00FF2085" w:rsidRPr="00FF2085" w14:paraId="517AA74B"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E84FA" w14:textId="3D5A9224"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Using</w:t>
            </w:r>
            <w:proofErr w:type="spellEnd"/>
            <w:r w:rsidRPr="00FF2085">
              <w:rPr>
                <w:rFonts w:eastAsia="Times New Roman"/>
                <w:color w:val="000000"/>
                <w:sz w:val="16"/>
                <w:szCs w:val="16"/>
                <w:lang w:eastAsia="es-EC"/>
              </w:rPr>
              <w:t xml:space="preserve"> LEL and </w:t>
            </w:r>
            <w:proofErr w:type="spellStart"/>
            <w:r w:rsidRPr="00FF2085">
              <w:rPr>
                <w:rFonts w:eastAsia="Times New Roman"/>
                <w:color w:val="000000"/>
                <w:sz w:val="16"/>
                <w:szCs w:val="16"/>
                <w:lang w:eastAsia="es-EC"/>
              </w:rPr>
              <w:t>scenarios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derive </w:t>
            </w:r>
            <w:proofErr w:type="spellStart"/>
            <w:r w:rsidRPr="00FF2085">
              <w:rPr>
                <w:rFonts w:eastAsia="Times New Roman"/>
                <w:color w:val="000000"/>
                <w:sz w:val="16"/>
                <w:szCs w:val="16"/>
                <w:lang w:eastAsia="es-EC"/>
              </w:rPr>
              <w:t>mathematical</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programming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models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Application</w:t>
            </w:r>
            <w:proofErr w:type="spellEnd"/>
            <w:r w:rsidRPr="00FF2085">
              <w:rPr>
                <w:rFonts w:eastAsia="Times New Roman"/>
                <w:color w:val="000000"/>
                <w:sz w:val="16"/>
                <w:szCs w:val="16"/>
                <w:lang w:eastAsia="es-EC"/>
              </w:rPr>
              <w:t xml:space="preserve"> in a </w:t>
            </w:r>
            <w:proofErr w:type="spellStart"/>
            <w:r w:rsidRPr="00FF2085">
              <w:rPr>
                <w:rFonts w:eastAsia="Times New Roman"/>
                <w:color w:val="000000"/>
                <w:sz w:val="16"/>
                <w:szCs w:val="16"/>
                <w:lang w:eastAsia="es-EC"/>
              </w:rPr>
              <w:t>fresh</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tomato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packing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problem</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{"citationItems":[{"id":"ITEM-1","itemData":{"DOI":"10.1016/j.compag.2020.105242","ISSN":"01681699","abstract":"Mathematical programming models are invaluable tools at decision making, assisting managers to uncover otherwise unattainable means to optimize their processes. However, the value they provide is only as good as their capacity to capture the process domain. This information can only be obtained from stakeholders, i.e., clients or users, who can hardly communicate the requirements clearly and completely. Besides, existing conceptual models of mathematical programming models are not standardized, nor is the process of deriving the mathematical programming model from the concept model, which remains ad hoc. In this paper, we propose an agile methodology to construct mathematical programming models based on two techniques from requirements engineering that have been proven effective at requirements elicitation: the language extended lexicon (LEL) and scenarios. Using the pair of LEL + scenarios allows to create a conceptual model that is clear and complete enough to derive a mathematical programming model that effectively captures the business domain. We also define an ontology to describe the pair LEL + scenarios, which has been implemented with a semantic mediawiki and allows the collaborative construction of the conceptual model and the semi-automatic derivation of mathematical programming model elements. The process is applied and validated in a known fresh tomato packing optimization problem. This proposal can be of high relevance for the development and implementation of mathematical programming models for optimizing agriculture and supply chain management related processes in order to fill the current gap between mathematical programming models in the theory and the practice.","author":[{"dropping-particle":"","family":"Garrido","given":"Alejandra","non-dropping-particle":"","parse-names":false,"suffix":""},{"dropping-particle":"","family":"Antonelli","given":"Leandro","non-dropping-particle":"","parse-names":false,"suffix":""},{"dropping-particle":"","family":"Martin","given":"Jonathan","non-dropping-particle":"","parse-names":false,"suffix":""},{"dropping-particle":"","family":"Alemany","given":"M. M.E.","non-dropping-particle":"","parse-names":false,"suffix":""},{"dropping-particle":"","family":"Mula","given":"Josefa","non-dropping-particle":"","parse-names":false,"suffix":""}],"container-title":"Computers and Electronics in Agriculture","id":"ITEM-1","issued":{"date-parts":[["2020","3","1"]]},"page":"105242","publisher":"Elsevier B.V.","title":"Using LEL and scenarios to derive mathematical programming models. Application in a fresh tomato packing problem","type":"article-journal","volume":"170"},"uris":["http://www.mendeley.com/documents/?uuid=9c56bf2c-612b-47dd-92b1-2763982bef17"]}],"mendeley":{"formattedCitation":"[37]","plainTextFormattedCitation":"[37]","previouslyFormattedCitation":"[37]"},"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[37]</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03C6B"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2020/Elsevier B.V./</w:t>
            </w:r>
            <w:proofErr w:type="spellStart"/>
            <w:r w:rsidRPr="00FF2085">
              <w:rPr>
                <w:rFonts w:eastAsia="Times New Roman"/>
                <w:color w:val="000000"/>
                <w:sz w:val="16"/>
                <w:szCs w:val="16"/>
                <w:lang w:eastAsia="es-EC"/>
              </w:rPr>
              <w:t>Computers</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Agriculture</w:t>
            </w:r>
            <w:proofErr w:type="spellEnd"/>
          </w:p>
        </w:tc>
      </w:tr>
      <w:tr w:rsidR="00FF2085" w:rsidRPr="00FF2085" w14:paraId="078FD116"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0BA97" w14:textId="71F62FD6"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Automated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Collaborative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Tool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Better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Validation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Engineering","id":"ITEM-1","issued":{"date-parts":[["2016","8","25"]]},"page":"864-869","publisher":"Association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mendeley":{"formattedCitation":"[38]","plainTextFormattedCitation":"[38]","previouslyFormattedCitation":"[38]"},"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[38]</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32499"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Inc</w:t>
            </w:r>
            <w:proofErr w:type="spellEnd"/>
            <w:r w:rsidRPr="00FF2085">
              <w:rPr>
                <w:rFonts w:eastAsia="Times New Roman"/>
                <w:color w:val="000000"/>
                <w:sz w:val="16"/>
                <w:szCs w:val="16"/>
                <w:lang w:eastAsia="es-EC"/>
              </w:rPr>
              <w:t xml:space="preserve">/31st IEEE/ACM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Automated</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p>
        </w:tc>
      </w:tr>
      <w:tr w:rsidR="00FF2085" w:rsidRPr="00FF2085" w14:paraId="0249A8BB"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4E1C1" w14:textId="612891E1"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Effect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Domain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Knowledge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Effectiveness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Internally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Replicated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Controlled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Experiment</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Engineering","id":"ITEM-1","issue":"5","issued":{"date-parts":[["2016","5","1"]]},"page":"427-451","publisher":"Institute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mendeley":{"formattedCitation":"[39]","plainTextFormattedCitation":"[39]","previouslyFormattedCitation":"[39]"},"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[39]</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57BC2"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Inc./IEEE </w:t>
            </w:r>
            <w:proofErr w:type="spellStart"/>
            <w:r w:rsidRPr="00FF2085">
              <w:rPr>
                <w:rFonts w:eastAsia="Times New Roman"/>
                <w:color w:val="000000"/>
                <w:sz w:val="16"/>
                <w:szCs w:val="16"/>
                <w:lang w:eastAsia="es-EC"/>
              </w:rPr>
              <w:t>Transactions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Engineering</w:t>
            </w:r>
            <w:proofErr w:type="spellEnd"/>
          </w:p>
        </w:tc>
      </w:tr>
      <w:tr w:rsidR="00FF2085" w:rsidRPr="00FF2085" w14:paraId="0113B77C"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DACCF2" w14:textId="28BB908C"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evaluation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tools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uris":["http://www.mendeley.com/documents/?uuid=492d706d-9d25-44a4-bccd-501ca8f9c049"]}],"mendeley":{"formattedCitation":"[40]","plainTextFormattedCitation":"[40]","previouslyFormattedCitation":"[40]"},"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[40]</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556E8"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2017/</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Inc./2017 IEEE 8th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Intelligent</w:t>
            </w:r>
            <w:proofErr w:type="spellEnd"/>
            <w:r w:rsidRPr="00FF2085">
              <w:rPr>
                <w:rFonts w:eastAsia="Times New Roman"/>
                <w:color w:val="000000"/>
                <w:sz w:val="16"/>
                <w:szCs w:val="16"/>
                <w:lang w:eastAsia="es-EC"/>
              </w:rPr>
              <w:t xml:space="preserve"> Computing and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Systems</w:t>
            </w:r>
            <w:proofErr w:type="spellEnd"/>
            <w:r w:rsidRPr="00FF2085">
              <w:rPr>
                <w:rFonts w:eastAsia="Times New Roman"/>
                <w:color w:val="000000"/>
                <w:sz w:val="16"/>
                <w:szCs w:val="16"/>
                <w:lang w:eastAsia="es-EC"/>
              </w:rPr>
              <w:t>, ICICIS 2017</w:t>
            </w:r>
          </w:p>
        </w:tc>
      </w:tr>
      <w:tr w:rsidR="00FF2085" w:rsidRPr="00FF2085" w14:paraId="52FAC5A7"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72C22C" w14:textId="3A8C2139"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systematic</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literature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review</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based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maturity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mendeley":{"formattedCitation":"[7]","plainTextFormattedCitation":"[7]","previouslyFormattedCitation":"[7]"},"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[7]</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FFFAF"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Technology</w:t>
            </w:r>
            <w:proofErr w:type="spellEnd"/>
            <w:r w:rsidRPr="00FF2085">
              <w:rPr>
                <w:rFonts w:eastAsia="Times New Roman"/>
                <w:color w:val="000000"/>
                <w:sz w:val="16"/>
                <w:szCs w:val="16"/>
                <w:lang w:eastAsia="es-EC"/>
              </w:rPr>
              <w:t>/IET Software</w:t>
            </w:r>
          </w:p>
          <w:p w14:paraId="74509897" w14:textId="77777777" w:rsidR="00FF2085" w:rsidRPr="00FF2085" w:rsidRDefault="00FF2085" w:rsidP="00FF2085">
            <w:pPr>
              <w:jc w:val="left"/>
              <w:rPr>
                <w:rFonts w:eastAsia="Times New Roman"/>
                <w:sz w:val="16"/>
                <w:szCs w:val="16"/>
                <w:lang w:eastAsia="es-EC"/>
              </w:rPr>
            </w:pPr>
          </w:p>
        </w:tc>
      </w:tr>
      <w:tr w:rsidR="00FF2085" w:rsidRPr="00FF2085" w14:paraId="2920681E"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7D679D" w14:textId="5176B853"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lastRenderedPageBreak/>
              <w:t xml:space="preserve">WERT </w:t>
            </w:r>
            <w:proofErr w:type="spellStart"/>
            <w:r w:rsidRPr="00FF2085">
              <w:rPr>
                <w:rFonts w:eastAsia="Times New Roman"/>
                <w:color w:val="000000"/>
                <w:sz w:val="16"/>
                <w:szCs w:val="16"/>
                <w:lang w:eastAsia="es-EC"/>
              </w:rPr>
              <w:t>technique</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web </w:t>
            </w:r>
            <w:proofErr w:type="spellStart"/>
            <w:r w:rsidRPr="00FF2085">
              <w:rPr>
                <w:rFonts w:eastAsia="Times New Roman"/>
                <w:color w:val="000000"/>
                <w:sz w:val="16"/>
                <w:szCs w:val="16"/>
                <w:lang w:eastAsia="es-EC"/>
              </w:rPr>
              <w:t>applications</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2016","id":"ITEM-1","issued":{"date-parts":[["2016","9","7"]]},"page":"1-4","publisher":"Institute of Electrical and Electronics Engineers Inc.","title":"WERT technique in requirements elicitation for web applications","type":"paper-conference"},"uris":["http://www.mendeley.com/documents/?uuid=d45e6975-1fc0-42e0-a959-c15293fd3392"]}],"mendeley":{"formattedCitation":"[41]","plainTextFormattedCitation":"[41]","previouslyFormattedCitation":"[41]"},"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[41]</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CEAF8"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2016/</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Communications</w:t>
            </w:r>
            <w:proofErr w:type="spellEnd"/>
            <w:r w:rsidRPr="00FF2085">
              <w:rPr>
                <w:rFonts w:eastAsia="Times New Roman"/>
                <w:color w:val="000000"/>
                <w:sz w:val="16"/>
                <w:szCs w:val="16"/>
                <w:lang w:eastAsia="es-EC"/>
              </w:rPr>
              <w:t>, ICEIC 2016</w:t>
            </w:r>
          </w:p>
          <w:p w14:paraId="33CF0C87" w14:textId="77777777" w:rsidR="00FF2085" w:rsidRPr="00FF2085" w:rsidRDefault="00FF2085" w:rsidP="00FF2085">
            <w:pPr>
              <w:jc w:val="left"/>
              <w:rPr>
                <w:rFonts w:eastAsia="Times New Roman"/>
                <w:sz w:val="16"/>
                <w:szCs w:val="16"/>
                <w:lang w:eastAsia="es-EC"/>
              </w:rPr>
            </w:pPr>
          </w:p>
        </w:tc>
      </w:tr>
      <w:tr w:rsidR="00FF2085" w:rsidRPr="00FF2085" w14:paraId="1C65584B"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470EE7" w14:textId="56419A05"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Ordering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interrogative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questions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effective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W6H </w:t>
            </w:r>
            <w:proofErr w:type="spellStart"/>
            <w:r w:rsidRPr="00FF2085">
              <w:rPr>
                <w:rFonts w:eastAsia="Times New Roman"/>
                <w:color w:val="000000"/>
                <w:sz w:val="16"/>
                <w:szCs w:val="16"/>
                <w:lang w:eastAsia="es-EC"/>
              </w:rPr>
              <w:t>pattern</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{"citationItems":[{"id":"ITEM-1","itemData":{"DOI":"10.1109/RePa.2015.7407731","ISBN":"9781509001224","abstract":"Requirements elicitation and requirements analysis are important practices of Requirements Engineering. Elicitation techniques, such as interviews and questionnaires, rely on formulating interrogative questions and asking these in a proper order to maximize the accuracy of the information being gathered. Information gathered during requirements elicitation then has to be interpreted, analyzed, and validated. Requirements analysis involves analyzing the problem and solutions spaces. In this paper, we describe a method to formulate interrogative questions for effective requirements elicitation based on the lexical and semantic principles of the English language interrogatives, and propose a pattern to organize stakeholder viewpoint concerns for better requirements analysis. This helps requirements engineer thoroughly describe problem and solutions spaces. Most of the previous requirements elicitation studies included six out of the seven English language interrogatives 'what', 'where', 'when', 'who', 'why', and 'how' (denoted by W5H) and did not propose any order in the interrogatives. We show that extending the set of six interrogatives with 'which' (denoted by W6H) improves the generation and formulation of questions for requirements elicitation and facilitates better requirements analysis via arranging stakeholder views. We discuss the interdependencies among interrogatives (for requirements engineer to consider while eliciting the requirements) and suggest an order for the set of W6H interrogatives. The proposed W6H-based reusable pattern also aids requirements engineer in organizing viewpoint concerns of stakeholders, making this pattern an effective tool for requirements analysis.","author":[{"dropping-particle":"","family":"Sultan","given":"Mujahid","non-dropping-particle":"","parse-names":false,"suffix":""},{"dropping-particle":"","family":"Miranskyy","given":"Andriy","non-dropping-particle":"","parse-names":false,"suffix":""}],"container-title":"5th International Workshop on Requirements Patterns, RePa 2015 - Proceedings","id":"ITEM-1","issued":{"date-parts":[["2016"]]},"page":"1-8","title":"Ordering interrogative questions for effective requirements engineering: The W6H pattern","type":"article-journal"},"uris":["http://www.mendeley.com/documents/?uuid=7b19c7ef-a123-4640-bd9b-1ebcd310f5d7"]}],"mendeley":{"formattedCitation":"[42]","plainTextFormattedCitation":"[42]","previouslyFormattedCitation":"[42]"},"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[42]</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tc>
        <w:tc>
          <w:tcPr>
            <w:tcW w:w="248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5013A31C"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2016/ /5th International Workshop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Patterns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RePa</w:t>
            </w:r>
            <w:proofErr w:type="spellEnd"/>
            <w:r w:rsidRPr="00FF2085">
              <w:rPr>
                <w:rFonts w:eastAsia="Times New Roman"/>
                <w:color w:val="000000"/>
                <w:sz w:val="16"/>
                <w:szCs w:val="16"/>
                <w:lang w:eastAsia="es-EC"/>
              </w:rPr>
              <w:t xml:space="preserve"> 2015</w:t>
            </w:r>
          </w:p>
        </w:tc>
      </w:tr>
      <w:tr w:rsidR="00FF2085" w:rsidRPr="00FF2085" w14:paraId="114805D1" w14:textId="77777777" w:rsidTr="00FF20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F8F708" w14:textId="1D906CBB"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Situation-Oriented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Conference","id":"ITEM-1","issued":{"date-parts":[["2016"]]},"page":"233-238","publisher":"IEEE Computer Society","title":"Situation-Oriented Requirements Elicitation","type":"paper-conference","volume":"1"},"uris":["http://www.mendeley.com/documents/?uuid=64c52b40-bbb4-4216-8b3b-58ba8853eb55"]}],"mendeley":{"formattedCitation":"[43]","plainTextFormattedCitation":"[43]","previouslyFormattedCitation":"[43]"},"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[43]</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p w14:paraId="4829DA2D"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08A3DC53"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2016/IEEE </w:t>
            </w:r>
            <w:proofErr w:type="spellStart"/>
            <w:r w:rsidRPr="00FF2085">
              <w:rPr>
                <w:rFonts w:eastAsia="Times New Roman"/>
                <w:color w:val="000000"/>
                <w:sz w:val="16"/>
                <w:szCs w:val="16"/>
                <w:lang w:eastAsia="es-EC"/>
              </w:rPr>
              <w:t>Computer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Society</w:t>
            </w:r>
            <w:proofErr w:type="spellEnd"/>
            <w:r w:rsidRPr="00FF2085">
              <w:rPr>
                <w:rFonts w:eastAsia="Times New Roman"/>
                <w:color w:val="000000"/>
                <w:sz w:val="16"/>
                <w:szCs w:val="16"/>
                <w:lang w:eastAsia="es-EC"/>
              </w:rPr>
              <w:t xml:space="preserve">/International </w:t>
            </w:r>
            <w:proofErr w:type="spellStart"/>
            <w:r w:rsidRPr="00FF2085">
              <w:rPr>
                <w:rFonts w:eastAsia="Times New Roman"/>
                <w:color w:val="000000"/>
                <w:sz w:val="16"/>
                <w:szCs w:val="16"/>
                <w:lang w:eastAsia="es-EC"/>
              </w:rPr>
              <w:t>Computer</w:t>
            </w:r>
            <w:proofErr w:type="spellEnd"/>
            <w:r w:rsidRPr="00FF2085">
              <w:rPr>
                <w:rFonts w:eastAsia="Times New Roman"/>
                <w:color w:val="000000"/>
                <w:sz w:val="16"/>
                <w:szCs w:val="16"/>
                <w:lang w:eastAsia="es-EC"/>
              </w:rPr>
              <w:t xml:space="preserve"> Software and </w:t>
            </w:r>
            <w:proofErr w:type="spellStart"/>
            <w:r w:rsidRPr="00FF2085">
              <w:rPr>
                <w:rFonts w:eastAsia="Times New Roman"/>
                <w:color w:val="000000"/>
                <w:sz w:val="16"/>
                <w:szCs w:val="16"/>
                <w:lang w:eastAsia="es-EC"/>
              </w:rPr>
              <w:t>Applications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p>
        </w:tc>
      </w:tr>
      <w:tr w:rsidR="00FF2085" w:rsidRPr="00FF2085" w14:paraId="32C4A2E0" w14:textId="77777777" w:rsidTr="00FF2085">
        <w:tc>
          <w:tcPr>
            <w:tcW w:w="2542"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1313D61B" w14:textId="2C5EBAA2"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ELICA: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Automated</w:t>
            </w:r>
            <w:proofErr w:type="spellEnd"/>
            <w:r w:rsidRPr="00FF2085">
              <w:rPr>
                <w:rFonts w:eastAsia="Times New Roman"/>
                <w:color w:val="000000"/>
                <w:sz w:val="16"/>
                <w:szCs w:val="16"/>
                <w:lang w:eastAsia="es-EC"/>
              </w:rPr>
              <w:t xml:space="preserve"> Tool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Dynamic </w:t>
            </w:r>
            <w:proofErr w:type="spellStart"/>
            <w:r w:rsidRPr="00FF2085">
              <w:rPr>
                <w:rFonts w:eastAsia="Times New Roman"/>
                <w:color w:val="000000"/>
                <w:sz w:val="16"/>
                <w:szCs w:val="16"/>
                <w:lang w:eastAsia="es-EC"/>
              </w:rPr>
              <w:t>Extraction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Relevant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Information</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291F">
              <w:rPr>
                <w:rFonts w:eastAsia="Times New Roman"/>
                <w:color w:val="000000"/>
                <w:sz w:val="16"/>
                <w:szCs w:val="16"/>
                <w:lang w:eastAsia="es-EC"/>
              </w:rPr>
              <w:instrText>ADDIN CSL_CITATION {"citationItems":[{"id":"ITEM-1","itemData":{"DOI":"10.1109/AIRE.2018.00007","ISBN":"9781538684047","abstract":"Requirements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2018","id":"ITEM-1","issued":{"date-parts":[["2018","10"]]},"page":"8-14","publisher":"Institute of Electrical and Electronics Engineers Inc.","title":"ELICA: An Automated Tool for Dynamic Extraction of Requirements Relevant Information","type":"paper-conference"},"uris":["http://www.mendeley.com/documents/?uuid=932d6628-9ac0-460a-89c8-e6ec4bb162bf"]}],"mendeley":{"formattedCitation":"[44]","plainTextFormattedCitation":"[44]","previouslyFormattedCitation":"[44]"},"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[44]</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p w14:paraId="7B097F9B"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hideMark/>
          </w:tcPr>
          <w:p w14:paraId="3671472F"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Inc./2018 5th International Workshop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Artificial </w:t>
            </w:r>
            <w:proofErr w:type="spellStart"/>
            <w:r w:rsidRPr="00FF2085">
              <w:rPr>
                <w:rFonts w:eastAsia="Times New Roman"/>
                <w:color w:val="000000"/>
                <w:sz w:val="16"/>
                <w:szCs w:val="16"/>
                <w:lang w:eastAsia="es-EC"/>
              </w:rPr>
              <w:t>Intelligence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AIRE 2018</w:t>
            </w:r>
          </w:p>
        </w:tc>
      </w:tr>
      <w:tr w:rsidR="00FF2085" w:rsidRPr="00FF2085" w14:paraId="169CB089"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CA94C2F" w14:textId="20730378"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A </w:t>
            </w:r>
            <w:proofErr w:type="spellStart"/>
            <w:r w:rsidRPr="00FF2085">
              <w:rPr>
                <w:rFonts w:eastAsia="Times New Roman"/>
                <w:color w:val="000000"/>
                <w:sz w:val="16"/>
                <w:szCs w:val="16"/>
                <w:lang w:eastAsia="es-EC"/>
              </w:rPr>
              <w:t>review</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knowledge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management</w:t>
            </w:r>
            <w:proofErr w:type="spellEnd"/>
            <w:r w:rsidRPr="00FF2085">
              <w:rPr>
                <w:rFonts w:eastAsia="Times New Roman"/>
                <w:color w:val="000000"/>
                <w:sz w:val="16"/>
                <w:szCs w:val="16"/>
                <w:lang w:eastAsia="es-EC"/>
              </w:rPr>
              <w:t xml:space="preserve"> in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r w:rsidR="00AE291F">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2018","id":"ITEM-1","issued":{"date-parts":[["2018"]]},"page":"1-5","publisher":"Institute of Electrical and Electronics Engineers Inc.","title":"A review on knowledge management in requirements engineering","type":"paper-conference","volume":"2018-Janua"},"uris":["http://www.mendeley.com/documents/?uuid=3feaaed9-8eb4-4af1-a5a0-f2c756241691"]}],"mendeley":{"formattedCitation":"[45]","plainTextFormattedCitation":"[45]","previouslyFormattedCitation":"[45]"},"properties":{"noteIndex":0},"schema":"https://github.com/citation-style-language/schema/raw/master/csl-citation.json"}</w:instrText>
            </w:r>
            <w:r w:rsidR="00AE291F">
              <w:rPr>
                <w:rFonts w:eastAsia="Times New Roman"/>
                <w:color w:val="000000"/>
                <w:sz w:val="16"/>
                <w:szCs w:val="16"/>
                <w:lang w:eastAsia="es-EC"/>
              </w:rPr>
              <w:fldChar w:fldCharType="separate"/>
            </w:r>
            <w:r w:rsidR="00AE291F" w:rsidRPr="00AE291F">
              <w:rPr>
                <w:rFonts w:eastAsia="Times New Roman"/>
                <w:noProof/>
                <w:color w:val="000000"/>
                <w:sz w:val="16"/>
                <w:szCs w:val="16"/>
                <w:lang w:eastAsia="es-EC"/>
              </w:rPr>
              <w:t>[45]</w:t>
            </w:r>
            <w:r w:rsidR="00AE291F">
              <w:rPr>
                <w:rFonts w:eastAsia="Times New Roman"/>
                <w:color w:val="000000"/>
                <w:sz w:val="16"/>
                <w:szCs w:val="16"/>
                <w:lang w:eastAsia="es-EC"/>
              </w:rPr>
              <w:fldChar w:fldCharType="end"/>
            </w:r>
            <w:r w:rsidR="00AE291F" w:rsidRPr="00FF2085">
              <w:rPr>
                <w:rFonts w:eastAsia="Times New Roman"/>
                <w:color w:val="000000"/>
                <w:sz w:val="16"/>
                <w:szCs w:val="16"/>
                <w:lang w:eastAsia="es-EC"/>
              </w:rPr>
              <w:t xml:space="preserve"> </w:t>
            </w:r>
          </w:p>
          <w:p w14:paraId="45DC74A0"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3572F7E4"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Inc./2018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Emerging</w:t>
            </w:r>
            <w:proofErr w:type="spellEnd"/>
            <w:r w:rsidRPr="00FF2085">
              <w:rPr>
                <w:rFonts w:eastAsia="Times New Roman"/>
                <w:color w:val="000000"/>
                <w:sz w:val="16"/>
                <w:szCs w:val="16"/>
                <w:lang w:eastAsia="es-EC"/>
              </w:rPr>
              <w:t xml:space="preserve"> Technologies, ICEET 2018</w:t>
            </w:r>
          </w:p>
        </w:tc>
      </w:tr>
      <w:tr w:rsidR="00FF2085" w:rsidRPr="00FF2085" w14:paraId="3F60A5C4"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2D2EEB" w14:textId="5C90D99A"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Resolving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Ambiguities</w:t>
            </w:r>
            <w:proofErr w:type="spellEnd"/>
            <w:r w:rsidRPr="00FF2085">
              <w:rPr>
                <w:rFonts w:eastAsia="Times New Roman"/>
                <w:color w:val="000000"/>
                <w:sz w:val="16"/>
                <w:szCs w:val="16"/>
                <w:lang w:eastAsia="es-EC"/>
              </w:rPr>
              <w:t xml:space="preserve"> in Natural </w:t>
            </w:r>
            <w:proofErr w:type="spellStart"/>
            <w:r w:rsidRPr="00FF2085">
              <w:rPr>
                <w:rFonts w:eastAsia="Times New Roman"/>
                <w:color w:val="000000"/>
                <w:sz w:val="16"/>
                <w:szCs w:val="16"/>
                <w:lang w:eastAsia="es-EC"/>
              </w:rPr>
              <w:t>Language</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Comprehensive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Survey</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Notes","id":"ITEM-1","issue":"5","issued":{"date-parts":[["2015","9"]]},"page":"1-7","publisher":"Association for Computing Machinery (ACM)","title":"Resolving Ambiguities in Natural Language Software Requirements","type":"article-journal","volume":"40"},"uris":["http://www.mendeley.com/documents/?uuid=0e971040-6785-4e28-8b17-4d54b25497b1"]}],"mendeley":{"formattedCitation":"[46]","plainTextFormattedCitation":"[46]","previouslyFormattedCitation":"[46]"},"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[46]</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246DBB39"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20B448FC"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2015/</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 (ACM)</w:t>
            </w:r>
          </w:p>
        </w:tc>
      </w:tr>
      <w:tr w:rsidR="00FF2085" w:rsidRPr="00FF2085" w14:paraId="068023C1"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9C42F36" w14:textId="7C5C2E36"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Towards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Approach</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to</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Domain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from</w:t>
            </w:r>
            <w:proofErr w:type="spellEnd"/>
            <w:r w:rsidRPr="00FF2085">
              <w:rPr>
                <w:rFonts w:eastAsia="Times New Roman"/>
                <w:color w:val="000000"/>
                <w:sz w:val="16"/>
                <w:szCs w:val="16"/>
                <w:lang w:eastAsia="es-EC"/>
              </w:rPr>
              <w:t xml:space="preserve"> Social Networks: </w:t>
            </w:r>
            <w:proofErr w:type="spellStart"/>
            <w:r w:rsidRPr="00FF2085">
              <w:rPr>
                <w:rFonts w:eastAsia="Times New Roman"/>
                <w:color w:val="000000"/>
                <w:sz w:val="16"/>
                <w:szCs w:val="16"/>
                <w:lang w:eastAsia="es-EC"/>
              </w:rPr>
              <w:t>The</w:t>
            </w:r>
            <w:proofErr w:type="spellEnd"/>
            <w:r w:rsidRPr="00FF2085">
              <w:rPr>
                <w:rFonts w:eastAsia="Times New Roman"/>
                <w:color w:val="000000"/>
                <w:sz w:val="16"/>
                <w:szCs w:val="16"/>
                <w:lang w:eastAsia="es-EC"/>
              </w:rPr>
              <w:t xml:space="preserve"> Case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Emergency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Systems</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mendeley":{"formattedCitation":"[47]","plainTextFormattedCitation":"[47]","previouslyFormattedCitation":"[47]"},"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[47]</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765410BE"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1213390B"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Association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Computing </w:t>
            </w:r>
            <w:proofErr w:type="spellStart"/>
            <w:r w:rsidRPr="00FF2085">
              <w:rPr>
                <w:rFonts w:eastAsia="Times New Roman"/>
                <w:color w:val="000000"/>
                <w:sz w:val="16"/>
                <w:szCs w:val="16"/>
                <w:lang w:eastAsia="es-EC"/>
              </w:rPr>
              <w:t>Machinery</w:t>
            </w:r>
            <w:proofErr w:type="spellEnd"/>
            <w:r w:rsidRPr="00FF2085">
              <w:rPr>
                <w:rFonts w:eastAsia="Times New Roman"/>
                <w:color w:val="000000"/>
                <w:sz w:val="16"/>
                <w:szCs w:val="16"/>
                <w:lang w:eastAsia="es-EC"/>
              </w:rPr>
              <w:t xml:space="preserve"> (ACM)/ACM </w:t>
            </w:r>
            <w:proofErr w:type="spellStart"/>
            <w:r w:rsidRPr="00FF2085">
              <w:rPr>
                <w:rFonts w:eastAsia="Times New Roman"/>
                <w:color w:val="000000"/>
                <w:sz w:val="16"/>
                <w:szCs w:val="16"/>
                <w:lang w:eastAsia="es-EC"/>
              </w:rPr>
              <w:t>Symposium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Applied</w:t>
            </w:r>
            <w:proofErr w:type="spellEnd"/>
            <w:r w:rsidRPr="00FF2085">
              <w:rPr>
                <w:rFonts w:eastAsia="Times New Roman"/>
                <w:color w:val="000000"/>
                <w:sz w:val="16"/>
                <w:szCs w:val="16"/>
                <w:lang w:eastAsia="es-EC"/>
              </w:rPr>
              <w:t xml:space="preserve"> Computing</w:t>
            </w:r>
          </w:p>
        </w:tc>
      </w:tr>
      <w:tr w:rsidR="00FF2085" w:rsidRPr="00FF2085" w14:paraId="32C49B39"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CE864E6" w14:textId="4245E7F1"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LadderBot</w:t>
            </w:r>
            <w:proofErr w:type="spellEnd"/>
            <w:r w:rsidRPr="00FF2085">
              <w:rPr>
                <w:rFonts w:eastAsia="Times New Roman"/>
                <w:color w:val="000000"/>
                <w:sz w:val="16"/>
                <w:szCs w:val="16"/>
                <w:lang w:eastAsia="es-EC"/>
              </w:rPr>
              <w:t xml:space="preserve">: A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Self-Elicitation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System</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Engineering","id":"ITEM-1","issued":{"date-parts":[["2019","9"]]},"page":"357-362","publisher":"IEEE Computer Society","title":"LadderBot: A requirements self-elicitation system","type":"paper-conference","volume":"2019-Septe"},"uris":["http://www.mendeley.com/documents/?uuid=a9ebd6f9-ab61-401e-9f4b-922095e817a0"]}],"mendeley":{"formattedCitation":"[48]","plainTextFormattedCitation":"[48]","previouslyFormattedCitation":"[48]"},"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[48]</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7A73B7D3"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446005A0"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2019/ /IEEE 27th International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Conference</w:t>
            </w:r>
            <w:proofErr w:type="spellEnd"/>
          </w:p>
        </w:tc>
      </w:tr>
      <w:tr w:rsidR="00FF2085" w:rsidRPr="00FF2085" w14:paraId="15F0FF62"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B83BA37" w14:textId="2EA0AA2C"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What</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can </w:t>
            </w:r>
            <w:proofErr w:type="spellStart"/>
            <w:r w:rsidRPr="00FF2085">
              <w:rPr>
                <w:rFonts w:eastAsia="Times New Roman"/>
                <w:color w:val="000000"/>
                <w:sz w:val="16"/>
                <w:szCs w:val="16"/>
                <w:lang w:eastAsia="es-EC"/>
              </w:rPr>
              <w:t>Learn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from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Process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Mining</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2018","id":"ITEM-1","issued":{"date-parts":[["2018"]]},"page":"8-11","publisher":"Institute of Electrical and Electronics Engineers Inc.","title":"What requirements engineering can learn from process mining","type":"paper-conference"},"uris":["http://www.mendeley.com/documents/?uuid=a7f7a2b1-0cc3-421a-8420-06b196f9199d"]}],"mendeley":{"formattedCitation":"[49]","plainTextFormattedCitation":"[49]","previouslyFormattedCitation":"[49]"},"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[49]</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478BA805"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53B9B210"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Inc./2018 1st International Workshop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Learning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from</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other</w:t>
            </w:r>
            <w:proofErr w:type="spellEnd"/>
            <w:r w:rsidRPr="00FF2085">
              <w:rPr>
                <w:rFonts w:eastAsia="Times New Roman"/>
                <w:color w:val="000000"/>
                <w:sz w:val="16"/>
                <w:szCs w:val="16"/>
                <w:lang w:eastAsia="es-EC"/>
              </w:rPr>
              <w:t xml:space="preserve"> Disciplines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D4RE 2018</w:t>
            </w:r>
          </w:p>
        </w:tc>
      </w:tr>
      <w:tr w:rsidR="00FF2085" w:rsidRPr="00FF2085" w14:paraId="2A993A33"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98217D6" w14:textId="67761073"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A </w:t>
            </w:r>
            <w:proofErr w:type="spellStart"/>
            <w:r w:rsidRPr="00FF2085">
              <w:rPr>
                <w:rFonts w:eastAsia="Times New Roman"/>
                <w:color w:val="000000"/>
                <w:sz w:val="16"/>
                <w:szCs w:val="16"/>
                <w:lang w:eastAsia="es-EC"/>
              </w:rPr>
              <w:t>Systematic</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Study</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Software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Elicitation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Techniques</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its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Challenges</w:t>
            </w:r>
            <w:proofErr w:type="spellEnd"/>
            <w:r w:rsidRPr="00FF2085">
              <w:rPr>
                <w:rFonts w:eastAsia="Times New Roman"/>
                <w:color w:val="000000"/>
                <w:sz w:val="16"/>
                <w:szCs w:val="16"/>
                <w:lang w:eastAsia="es-EC"/>
              </w:rPr>
              <w:t xml:space="preserve"> in Mobile </w:t>
            </w:r>
            <w:proofErr w:type="spellStart"/>
            <w:r w:rsidRPr="00FF2085">
              <w:rPr>
                <w:rFonts w:eastAsia="Times New Roman"/>
                <w:color w:val="000000"/>
                <w:sz w:val="16"/>
                <w:szCs w:val="16"/>
                <w:lang w:eastAsia="es-EC"/>
              </w:rPr>
              <w:t>Application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Development</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plainTextFormattedCitation":"[50]","previouslyFormattedCitation":"[50]"},"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[50]</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6ED94049"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1F841EAB"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2018/</w:t>
            </w:r>
            <w:proofErr w:type="spellStart"/>
            <w:r w:rsidRPr="00FF2085">
              <w:rPr>
                <w:rFonts w:eastAsia="Times New Roman"/>
                <w:color w:val="000000"/>
                <w:sz w:val="16"/>
                <w:szCs w:val="16"/>
                <w:lang w:eastAsia="es-EC"/>
              </w:rPr>
              <w:t>Institute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of</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Electrical</w:t>
            </w:r>
            <w:proofErr w:type="spellEnd"/>
            <w:r w:rsidRPr="00FF2085">
              <w:rPr>
                <w:rFonts w:eastAsia="Times New Roman"/>
                <w:color w:val="000000"/>
                <w:sz w:val="16"/>
                <w:szCs w:val="16"/>
                <w:lang w:eastAsia="es-EC"/>
              </w:rPr>
              <w:t xml:space="preserve"> and </w:t>
            </w:r>
            <w:proofErr w:type="spellStart"/>
            <w:r w:rsidRPr="00FF2085">
              <w:rPr>
                <w:rFonts w:eastAsia="Times New Roman"/>
                <w:color w:val="000000"/>
                <w:sz w:val="16"/>
                <w:szCs w:val="16"/>
                <w:lang w:eastAsia="es-EC"/>
              </w:rPr>
              <w:t>Electronics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Engineers</w:t>
            </w:r>
            <w:proofErr w:type="spellEnd"/>
            <w:r w:rsidRPr="00FF2085">
              <w:rPr>
                <w:rFonts w:eastAsia="Times New Roman"/>
                <w:color w:val="000000"/>
                <w:sz w:val="16"/>
                <w:szCs w:val="16"/>
                <w:lang w:eastAsia="es-EC"/>
              </w:rPr>
              <w:t xml:space="preserve"> Inc.</w:t>
            </w:r>
          </w:p>
        </w:tc>
      </w:tr>
      <w:tr w:rsidR="00FF2085" w:rsidRPr="00FF2085" w14:paraId="1A3F9E90" w14:textId="77777777" w:rsidTr="00FF2085">
        <w:tc>
          <w:tcPr>
            <w:tcW w:w="25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35A7338" w14:textId="73533F6D" w:rsidR="00FF2085" w:rsidRPr="00FF2085" w:rsidRDefault="00FF2085" w:rsidP="00FF2085">
            <w:pPr>
              <w:jc w:val="left"/>
              <w:rPr>
                <w:rFonts w:eastAsia="Times New Roman"/>
                <w:sz w:val="16"/>
                <w:szCs w:val="16"/>
                <w:lang w:eastAsia="es-EC"/>
              </w:rPr>
            </w:pP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Method</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for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Infrastructure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Automation</w:t>
            </w:r>
            <w:proofErr w:type="spellEnd"/>
            <w:r w:rsidRPr="00FF2085">
              <w:rPr>
                <w:rFonts w:eastAsia="Times New Roman"/>
                <w:color w:val="000000"/>
                <w:sz w:val="16"/>
                <w:szCs w:val="16"/>
                <w:lang w:eastAsia="es-EC"/>
              </w:rPr>
              <w:t xml:space="preserve"> and Cloud </w:t>
            </w:r>
            <w:proofErr w:type="spellStart"/>
            <w:r w:rsidRPr="00FF2085">
              <w:rPr>
                <w:rFonts w:eastAsia="Times New Roman"/>
                <w:color w:val="000000"/>
                <w:sz w:val="16"/>
                <w:szCs w:val="16"/>
                <w:lang w:eastAsia="es-EC"/>
              </w:rPr>
              <w:t>Projects</w:t>
            </w:r>
            <w:proofErr w:type="spellEnd"/>
            <w:r w:rsidRPr="00FF2085">
              <w:rPr>
                <w:rFonts w:eastAsia="Times New Roman"/>
                <w:color w:val="000000"/>
                <w:sz w:val="16"/>
                <w:szCs w:val="16"/>
                <w:lang w:eastAsia="es-EC"/>
              </w:rPr>
              <w:t xml:space="preserve"> </w:t>
            </w:r>
            <w:r w:rsidR="00AE0D88">
              <w:rPr>
                <w:rFonts w:eastAsia="Times New Roman"/>
                <w:color w:val="000000"/>
                <w:sz w:val="16"/>
                <w:szCs w:val="16"/>
                <w:lang w:eastAsia="es-EC"/>
              </w:rPr>
              <w:fldChar w:fldCharType="begin" w:fldLock="1"/>
            </w:r>
            <w:r w:rsidR="00AE0D88">
              <w:rPr>
                <w:rFonts w:eastAsia="Times New Roman"/>
                <w:color w:val="000000"/>
                <w:sz w:val="16"/>
                <w:szCs w:val="16"/>
                <w:lang w:eastAsia="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mendeley":{"formattedCitation":"[51]","plainTextFormattedCitation":"[51]","previouslyFormattedCitation":"[51]"},"properties":{"noteIndex":0},"schema":"https://github.com/citation-style-language/schema/raw/master/csl-citation.json"}</w:instrText>
            </w:r>
            <w:r w:rsidR="00AE0D88">
              <w:rPr>
                <w:rFonts w:eastAsia="Times New Roman"/>
                <w:color w:val="000000"/>
                <w:sz w:val="16"/>
                <w:szCs w:val="16"/>
                <w:lang w:eastAsia="es-EC"/>
              </w:rPr>
              <w:fldChar w:fldCharType="separate"/>
            </w:r>
            <w:r w:rsidR="00AE0D88" w:rsidRPr="00AE0D88">
              <w:rPr>
                <w:rFonts w:eastAsia="Times New Roman"/>
                <w:noProof/>
                <w:color w:val="000000"/>
                <w:sz w:val="16"/>
                <w:szCs w:val="16"/>
                <w:lang w:eastAsia="es-EC"/>
              </w:rPr>
              <w:t>[51]</w:t>
            </w:r>
            <w:r w:rsidR="00AE0D88">
              <w:rPr>
                <w:rFonts w:eastAsia="Times New Roman"/>
                <w:color w:val="000000"/>
                <w:sz w:val="16"/>
                <w:szCs w:val="16"/>
                <w:lang w:eastAsia="es-EC"/>
              </w:rPr>
              <w:fldChar w:fldCharType="end"/>
            </w:r>
            <w:r w:rsidR="00AE0D88" w:rsidRPr="00FF2085">
              <w:rPr>
                <w:rFonts w:eastAsia="Times New Roman"/>
                <w:color w:val="000000"/>
                <w:sz w:val="16"/>
                <w:szCs w:val="16"/>
                <w:lang w:eastAsia="es-EC"/>
              </w:rPr>
              <w:t xml:space="preserve"> </w:t>
            </w:r>
          </w:p>
          <w:p w14:paraId="50030A21" w14:textId="77777777" w:rsidR="00FF2085" w:rsidRPr="00FF2085" w:rsidRDefault="00FF2085" w:rsidP="00FF2085">
            <w:pPr>
              <w:jc w:val="left"/>
              <w:rPr>
                <w:rFonts w:eastAsia="Times New Roman"/>
                <w:sz w:val="16"/>
                <w:szCs w:val="16"/>
                <w:lang w:eastAsia="es-EC"/>
              </w:rPr>
            </w:pPr>
          </w:p>
        </w:tc>
        <w:tc>
          <w:tcPr>
            <w:tcW w:w="2489" w:type="dxa"/>
            <w:tcBorders>
              <w:top w:val="single" w:sz="8" w:space="0" w:color="000000"/>
              <w:left w:val="single" w:sz="6" w:space="0" w:color="000000"/>
              <w:bottom w:val="single" w:sz="8" w:space="0" w:color="000000"/>
              <w:right w:val="single" w:sz="8" w:space="0" w:color="000000"/>
            </w:tcBorders>
            <w:tcMar>
              <w:top w:w="0" w:type="dxa"/>
              <w:left w:w="40" w:type="dxa"/>
              <w:bottom w:w="0" w:type="dxa"/>
              <w:right w:w="40" w:type="dxa"/>
            </w:tcMar>
            <w:vAlign w:val="center"/>
            <w:hideMark/>
          </w:tcPr>
          <w:p w14:paraId="1FA86536" w14:textId="77777777" w:rsidR="00FF2085" w:rsidRPr="00FF2085" w:rsidRDefault="00FF2085" w:rsidP="00FF2085">
            <w:pPr>
              <w:jc w:val="left"/>
              <w:rPr>
                <w:rFonts w:eastAsia="Times New Roman"/>
                <w:sz w:val="16"/>
                <w:szCs w:val="16"/>
                <w:lang w:eastAsia="es-EC"/>
              </w:rPr>
            </w:pPr>
            <w:r w:rsidRPr="00FF2085">
              <w:rPr>
                <w:rFonts w:eastAsia="Times New Roman"/>
                <w:color w:val="000000"/>
                <w:sz w:val="16"/>
                <w:szCs w:val="16"/>
                <w:lang w:eastAsia="es-EC"/>
              </w:rPr>
              <w:t xml:space="preserve">2019/IEEE </w:t>
            </w:r>
            <w:proofErr w:type="spellStart"/>
            <w:r w:rsidRPr="00FF2085">
              <w:rPr>
                <w:rFonts w:eastAsia="Times New Roman"/>
                <w:color w:val="000000"/>
                <w:sz w:val="16"/>
                <w:szCs w:val="16"/>
                <w:lang w:eastAsia="es-EC"/>
              </w:rPr>
              <w:t>Computer</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Society</w:t>
            </w:r>
            <w:proofErr w:type="spellEnd"/>
            <w:r w:rsidRPr="00FF2085">
              <w:rPr>
                <w:rFonts w:eastAsia="Times New Roman"/>
                <w:color w:val="000000"/>
                <w:sz w:val="16"/>
                <w:szCs w:val="16"/>
                <w:lang w:eastAsia="es-EC"/>
              </w:rPr>
              <w:t xml:space="preserve">/IEEE International </w:t>
            </w:r>
            <w:proofErr w:type="spellStart"/>
            <w:r w:rsidRPr="00FF2085">
              <w:rPr>
                <w:rFonts w:eastAsia="Times New Roman"/>
                <w:color w:val="000000"/>
                <w:sz w:val="16"/>
                <w:szCs w:val="16"/>
                <w:lang w:eastAsia="es-EC"/>
              </w:rPr>
              <w:t>Conference</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on</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Requirements</w:t>
            </w:r>
            <w:proofErr w:type="spellEnd"/>
            <w:r w:rsidRPr="00FF2085">
              <w:rPr>
                <w:rFonts w:eastAsia="Times New Roman"/>
                <w:color w:val="000000"/>
                <w:sz w:val="16"/>
                <w:szCs w:val="16"/>
                <w:lang w:eastAsia="es-EC"/>
              </w:rPr>
              <w:t xml:space="preserve"> </w:t>
            </w:r>
            <w:proofErr w:type="spellStart"/>
            <w:r w:rsidRPr="00FF2085">
              <w:rPr>
                <w:rFonts w:eastAsia="Times New Roman"/>
                <w:color w:val="000000"/>
                <w:sz w:val="16"/>
                <w:szCs w:val="16"/>
                <w:lang w:eastAsia="es-EC"/>
              </w:rPr>
              <w:t>Engineering</w:t>
            </w:r>
            <w:proofErr w:type="spellEnd"/>
          </w:p>
        </w:tc>
      </w:tr>
    </w:tbl>
    <w:p w14:paraId="16FDEED4" w14:textId="77777777" w:rsidR="00FF2085" w:rsidRPr="00513D76" w:rsidRDefault="00FF2085" w:rsidP="00374701">
      <w:pPr>
        <w:pStyle w:val="Textoindependiente"/>
        <w:ind w:firstLine="0"/>
        <w:rPr>
          <w:rFonts w:eastAsia="Times New Roman"/>
        </w:rPr>
      </w:pPr>
    </w:p>
    <w:p w14:paraId="206DC21F" w14:textId="1B59AD5E" w:rsidR="00ED13D6" w:rsidRPr="00513D76" w:rsidRDefault="00E2429E" w:rsidP="00B57A1C">
      <w:pPr>
        <w:pStyle w:val="Ttulo21"/>
        <w:rPr>
          <w:noProof w:val="0"/>
        </w:rPr>
      </w:pPr>
      <w:r w:rsidRPr="00513D76">
        <w:rPr>
          <w:noProof w:val="0"/>
        </w:rPr>
        <w:t>Extracción de la Información</w:t>
      </w:r>
    </w:p>
    <w:p w14:paraId="6F9A21C2" w14:textId="5E6B274B" w:rsidR="00E2429E" w:rsidRDefault="00E2429E" w:rsidP="00E2429E">
      <w:pPr>
        <w:pStyle w:val="Textoindependiente"/>
        <w:rPr>
          <w:rFonts w:eastAsia="Times New Roman"/>
        </w:rPr>
      </w:pPr>
      <w:r w:rsidRPr="00513D76">
        <w:rPr>
          <w:rFonts w:eastAsia="Times New Roman"/>
        </w:rPr>
        <w:t>Los criterios de selección de estudios establecen la pauta de extracción de información relevante. Por cada uno se sintetizó y clasificó a cada artículo para tener una vi</w:t>
      </w:r>
      <w:r w:rsidR="00FF2D35" w:rsidRPr="00513D76">
        <w:rPr>
          <w:rFonts w:eastAsia="Times New Roman"/>
        </w:rPr>
        <w:t>sión clara de las preguntas RQ1</w:t>
      </w:r>
      <w:r w:rsidR="00FF2389">
        <w:rPr>
          <w:rFonts w:eastAsia="Times New Roman"/>
        </w:rPr>
        <w:t>, RQ2, RQ3 y</w:t>
      </w:r>
      <w:r w:rsidRPr="00513D76">
        <w:rPr>
          <w:rFonts w:eastAsia="Times New Roman"/>
        </w:rPr>
        <w:t xml:space="preserve"> RQ</w:t>
      </w:r>
      <w:r w:rsidR="00FF2389">
        <w:rPr>
          <w:rFonts w:eastAsia="Times New Roman"/>
        </w:rPr>
        <w:t>4</w:t>
      </w:r>
      <w:r w:rsidRPr="00513D76">
        <w:rPr>
          <w:rFonts w:eastAsia="Times New Roman"/>
        </w:rPr>
        <w:t xml:space="preserve"> como se describe </w:t>
      </w:r>
      <w:r w:rsidR="00FF2389">
        <w:rPr>
          <w:rFonts w:eastAsia="Times New Roman"/>
        </w:rPr>
        <w:t>a continuación</w:t>
      </w:r>
      <w:r w:rsidRPr="00513D76">
        <w:rPr>
          <w:rFonts w:eastAsia="Times New Roman"/>
        </w:rPr>
        <w:t>.</w:t>
      </w:r>
    </w:p>
    <w:p w14:paraId="7C7DDBC6" w14:textId="71EF8AFF" w:rsidR="00FF2389" w:rsidRDefault="00B23197" w:rsidP="00FF2389">
      <w:pPr>
        <w:pStyle w:val="Ttulo31"/>
      </w:pPr>
      <w:r w:rsidRPr="002F0CBF">
        <w:rPr>
          <w:b/>
          <w:bCs/>
        </w:rPr>
        <w:t xml:space="preserve">Listado </w:t>
      </w:r>
      <w:r w:rsidR="00FF2389" w:rsidRPr="002F0CBF">
        <w:rPr>
          <w:b/>
          <w:bCs/>
        </w:rPr>
        <w:t>Metodologías por artículo</w:t>
      </w:r>
      <w:r w:rsidR="00FF2389">
        <w:t>.</w:t>
      </w:r>
    </w:p>
    <w:p w14:paraId="5EF937DB" w14:textId="434A2912" w:rsidR="00FF2389" w:rsidRPr="00AE0D88" w:rsidRDefault="00FF2389" w:rsidP="00AE0D88">
      <w:pPr>
        <w:pStyle w:val="NormalWeb"/>
        <w:numPr>
          <w:ilvl w:val="0"/>
          <w:numId w:val="45"/>
        </w:numPr>
        <w:spacing w:before="0" w:beforeAutospacing="0" w:after="0" w:afterAutospacing="0"/>
        <w:textAlignment w:val="baseline"/>
        <w:rPr>
          <w:color w:val="000000"/>
          <w:sz w:val="20"/>
          <w:szCs w:val="20"/>
        </w:rPr>
      </w:pPr>
      <w:r w:rsidRPr="00FF2389">
        <w:rPr>
          <w:sz w:val="20"/>
          <w:szCs w:val="20"/>
        </w:rPr>
        <w:t>Aprendizaje activo</w:t>
      </w:r>
      <w:r w:rsidR="00AE0D88" w:rsidRPr="00AE0D88">
        <w:rPr>
          <w:sz w:val="20"/>
          <w:szCs w:val="20"/>
        </w:rPr>
        <w:t xml:space="preserve"> </w:t>
      </w:r>
      <w:r w:rsidR="00AE0D88">
        <w:rPr>
          <w:sz w:val="20"/>
          <w:szCs w:val="20"/>
        </w:rPr>
        <w:t>y</w:t>
      </w:r>
      <w:r w:rsidR="00AE0D88" w:rsidRPr="00AE0D88">
        <w:rPr>
          <w:sz w:val="20"/>
          <w:szCs w:val="20"/>
        </w:rPr>
        <w:t xml:space="preserve"> Coevaluación</w:t>
      </w:r>
      <w:r w:rsidRPr="00AE0D88">
        <w:rPr>
          <w:sz w:val="20"/>
          <w:szCs w:val="20"/>
        </w:rPr>
        <w:t xml:space="preserve">: </w:t>
      </w:r>
      <w:r w:rsidR="00AE0D88" w:rsidRPr="00AE0D88">
        <w:rPr>
          <w:sz w:val="20"/>
          <w:szCs w:val="20"/>
        </w:rPr>
        <w:fldChar w:fldCharType="begin" w:fldLock="1"/>
      </w:r>
      <w:r w:rsidR="00AE0D88">
        <w:rPr>
          <w:sz w:val="20"/>
          <w:szCs w:val="20"/>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mendeley":{"formattedCitation":"[14]","plainTextFormattedCitation":"[14]","previouslyFormattedCitation":"[14]"},"properties":{"noteIndex":0},"schema":"https://github.com/citation-style-language/schema/raw/master/csl-citation.json"}</w:instrText>
      </w:r>
      <w:r w:rsidR="00AE0D88" w:rsidRPr="00AE0D88">
        <w:rPr>
          <w:sz w:val="20"/>
          <w:szCs w:val="20"/>
        </w:rPr>
        <w:fldChar w:fldCharType="separate"/>
      </w:r>
      <w:r w:rsidR="00AE0D88" w:rsidRPr="00AE0D88">
        <w:rPr>
          <w:noProof/>
          <w:sz w:val="20"/>
          <w:szCs w:val="20"/>
        </w:rPr>
        <w:t>[14]</w:t>
      </w:r>
      <w:r w:rsidR="00AE0D88" w:rsidRPr="00AE0D88">
        <w:rPr>
          <w:sz w:val="20"/>
          <w:szCs w:val="20"/>
        </w:rPr>
        <w:fldChar w:fldCharType="end"/>
      </w:r>
      <w:r w:rsidR="00AE0D88">
        <w:rPr>
          <w:color w:val="000000"/>
          <w:sz w:val="20"/>
          <w:szCs w:val="20"/>
        </w:rPr>
        <w:t xml:space="preserve"> </w:t>
      </w:r>
      <w:r>
        <w:t xml:space="preserve">: </w:t>
      </w:r>
    </w:p>
    <w:p w14:paraId="2C4A607D" w14:textId="55D49722" w:rsidR="00FF2389" w:rsidRPr="00FF2389" w:rsidRDefault="00FF2389" w:rsidP="00AE0D88">
      <w:pPr>
        <w:pStyle w:val="Prrafodelista"/>
        <w:numPr>
          <w:ilvl w:val="0"/>
          <w:numId w:val="45"/>
        </w:numPr>
        <w:jc w:val="both"/>
      </w:pPr>
      <w:r w:rsidRPr="00FF2389">
        <w:t>PYME</w:t>
      </w:r>
      <w:r w:rsidR="00AE0D88">
        <w:t xml:space="preserve"> y FDMD</w:t>
      </w:r>
      <w:r>
        <w:t>:</w:t>
      </w:r>
      <w:r w:rsidR="00AE0D88">
        <w:t xml:space="preserve"> </w:t>
      </w:r>
      <w:r w:rsidR="00AE0D88">
        <w:fldChar w:fldCharType="begin" w:fldLock="1"/>
      </w:r>
      <w:r w:rsidR="00AE0D88">
        <w:instrText>ADDIN CSL_CITATION {"citationItems":[{"id":"ITEM-1","itemData":{"abstract":"Situational Method Engineering (SME) is a branch of software engineering which helps develop bespoke methodologies to fit the specific characteristics of the software project at hand. As in software development, SME too involves rigorous Requirements Engineering (RE), so much so that if requirements elicitation and definition is mishandled in any way, methodology development will most likely fail as a result. In this paper, we propose a Feature-driven methodology for SME; in this SME methodology, the requirements of the target methodology are captured as Features. First introduced in the agile FDD (Feature-Driven Development) methodology, Features are fully object-oriented and provide all the benefits that the object-oriented paradigm has to offer. Due to the object-oriented nature of Features and the rest of its deliverables, our proposed Feature-Driven Methodology Development (FDMD) process is fully seamless; this also facilitates the development of tool support for the methodology which is produced by applying FDMD.","author":[{"dropping-particle":"","family":"Mahdavi-Hezave","given":"R","non-dropping-particle":"","parse-names":false,"suffix":""},{"dropping-particle":"","family":"Ramsin","given":"R","non-dropping-particle":"","parse-names":false,"suffix":""}],"container-title":"2015 International Conference on Evaluation of Novel Approaches to Software Engineering (ENASE)","id":"ITEM-1","issued":{"date-parts":[["2015"]]},"page":"229-237","title":"FDMD: Feature-Driven Methodology Development","type":"paper-conference"},"uris":["http://www.mendeley.com/documents/?uuid=fa0e2ab1-29d5-4b97-bea7-8e8bdeae769b"]}],"mendeley":{"formattedCitation":"[15]","plainTextFormattedCitation":"[15]","previouslyFormattedCitation":"[15]"},"properties":{"noteIndex":0},"schema":"https://github.com/citation-style-language/schema/raw/master/csl-citation.json"}</w:instrText>
      </w:r>
      <w:r w:rsidR="00AE0D88">
        <w:fldChar w:fldCharType="separate"/>
      </w:r>
      <w:r w:rsidR="00AE0D88" w:rsidRPr="00AE0D88">
        <w:rPr>
          <w:noProof/>
        </w:rPr>
        <w:t>[15]</w:t>
      </w:r>
      <w:r w:rsidR="00AE0D88">
        <w:fldChar w:fldCharType="end"/>
      </w:r>
      <w:r>
        <w:t xml:space="preserve"> </w:t>
      </w:r>
    </w:p>
    <w:p w14:paraId="3D420FEE" w14:textId="53F602AC" w:rsidR="00FF2389" w:rsidRPr="00F04B64" w:rsidRDefault="00FF2389" w:rsidP="00F04B64">
      <w:pPr>
        <w:pStyle w:val="Prrafodelista"/>
        <w:numPr>
          <w:ilvl w:val="0"/>
          <w:numId w:val="45"/>
        </w:numPr>
        <w:jc w:val="both"/>
        <w:rPr>
          <w:color w:val="000000"/>
        </w:rPr>
      </w:pPr>
      <w:r w:rsidRPr="00F04B64">
        <w:rPr>
          <w:color w:val="000000"/>
        </w:rPr>
        <w:t>Crowdsourcing:</w:t>
      </w:r>
      <w:r w:rsidR="00AE0D88">
        <w:rPr>
          <w:color w:val="000000"/>
        </w:rPr>
        <w:t xml:space="preserve"> </w:t>
      </w:r>
      <w:r w:rsidR="00AE0D88">
        <w:rPr>
          <w:color w:val="000000"/>
        </w:rPr>
        <w:fldChar w:fldCharType="begin" w:fldLock="1"/>
      </w:r>
      <w:r w:rsidR="00AE0D88">
        <w:rPr>
          <w:color w:val="000000"/>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evolution","type":"paper-conference","volume":"2018-Janua"},"uris":["http://www.mendeley.com/documents/?uuid=4ce74daf-bcff-4e2f-b656-532ab7cac876"]},{"id":"ITEM-2","itemData":{"DOI":"10.1109/COMPSAC.2016.191","ISBN":"9781467388450","ISSN":"07303157","abstract":"In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Conference","id":"ITEM-2","issued":{"date-parts":[["2016"]]},"page":"233-238","publisher":"IEEE Computer Society","title":"Situation-Oriented Requirements Elicitation","type":"paper-conference","volume":"1"},"uris":["http://www.mendeley.com/documents/?uuid=64c52b40-bbb4-4216-8b3b-58ba8853eb55"]}],"mendeley":{"formattedCitation":"[4], [43]","plainTextFormattedCitation":"[4], [43]","previouslyFormattedCitation":"[4], [43]"},"properties":{"noteIndex":0},"schema":"https://github.com/citation-style-language/schema/raw/master/csl-citation.json"}</w:instrText>
      </w:r>
      <w:r w:rsidR="00AE0D88">
        <w:rPr>
          <w:color w:val="000000"/>
        </w:rPr>
        <w:fldChar w:fldCharType="separate"/>
      </w:r>
      <w:r w:rsidR="00AE0D88" w:rsidRPr="00AE0D88">
        <w:rPr>
          <w:noProof/>
          <w:color w:val="000000"/>
        </w:rPr>
        <w:t>[4], [43]</w:t>
      </w:r>
      <w:r w:rsidR="00AE0D88">
        <w:rPr>
          <w:color w:val="000000"/>
        </w:rPr>
        <w:fldChar w:fldCharType="end"/>
      </w:r>
    </w:p>
    <w:p w14:paraId="6A74D129" w14:textId="35A870ED" w:rsidR="00FF2389" w:rsidRPr="00B23197" w:rsidRDefault="00B23197" w:rsidP="00F04B64">
      <w:pPr>
        <w:pStyle w:val="Prrafodelista"/>
        <w:numPr>
          <w:ilvl w:val="0"/>
          <w:numId w:val="45"/>
        </w:numPr>
        <w:jc w:val="both"/>
      </w:pPr>
      <w:r w:rsidRPr="00F04B64">
        <w:rPr>
          <w:color w:val="000000"/>
        </w:rPr>
        <w:t xml:space="preserve">Métodos ágiles: </w:t>
      </w:r>
      <w:r w:rsidR="00AE0D88">
        <w:rPr>
          <w:color w:val="000000"/>
        </w:rPr>
        <w:fldChar w:fldCharType="begin" w:fldLock="1"/>
      </w:r>
      <w:r w:rsidR="00AE0D88">
        <w:rPr>
          <w:color w:val="000000"/>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AE0D88">
        <w:rPr>
          <w:color w:val="000000"/>
        </w:rPr>
        <w:fldChar w:fldCharType="separate"/>
      </w:r>
      <w:r w:rsidR="00AE0D88" w:rsidRPr="00AE0D88">
        <w:rPr>
          <w:noProof/>
          <w:color w:val="000000"/>
        </w:rPr>
        <w:t>[16]</w:t>
      </w:r>
      <w:r w:rsidR="00AE0D88">
        <w:rPr>
          <w:color w:val="000000"/>
        </w:rPr>
        <w:fldChar w:fldCharType="end"/>
      </w:r>
      <w:r w:rsidR="00AE0D88" w:rsidRPr="00F04B64">
        <w:rPr>
          <w:color w:val="000000"/>
        </w:rPr>
        <w:t xml:space="preserve"> </w:t>
      </w:r>
    </w:p>
    <w:p w14:paraId="4767B167" w14:textId="3EEB390B" w:rsidR="00B23197" w:rsidRPr="00B23197" w:rsidRDefault="00B23197" w:rsidP="00AE0D88">
      <w:pPr>
        <w:pStyle w:val="Prrafodelista"/>
        <w:numPr>
          <w:ilvl w:val="0"/>
          <w:numId w:val="45"/>
        </w:numPr>
        <w:jc w:val="both"/>
      </w:pPr>
      <w:r w:rsidRPr="00F04B64">
        <w:rPr>
          <w:color w:val="000000"/>
        </w:rPr>
        <w:t>DCA</w:t>
      </w:r>
      <w:r w:rsidR="00AE0D88">
        <w:rPr>
          <w:color w:val="000000"/>
        </w:rPr>
        <w:t xml:space="preserve"> y Análisis casual de efectos</w:t>
      </w:r>
      <w:r w:rsidRPr="00F04B64">
        <w:rPr>
          <w:color w:val="000000"/>
        </w:rPr>
        <w:t>:</w:t>
      </w:r>
      <w:r w:rsidR="00AE0D88">
        <w:rPr>
          <w:color w:val="000000"/>
        </w:rPr>
        <w:t xml:space="preserve"> </w:t>
      </w:r>
      <w:r w:rsidR="00AE0D88">
        <w:rPr>
          <w:color w:val="000000"/>
        </w:rPr>
        <w:fldChar w:fldCharType="begin" w:fldLock="1"/>
      </w:r>
      <w:r w:rsidR="00AE0D88">
        <w:rPr>
          <w:color w:val="000000"/>
        </w:rPr>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mendeley":{"formattedCitation":"[17]","plainTextFormattedCitation":"[17]","previouslyFormattedCitation":"[17]"},"properties":{"noteIndex":0},"schema":"https://github.com/citation-style-language/schema/raw/master/csl-citation.json"}</w:instrText>
      </w:r>
      <w:r w:rsidR="00AE0D88">
        <w:rPr>
          <w:color w:val="000000"/>
        </w:rPr>
        <w:fldChar w:fldCharType="separate"/>
      </w:r>
      <w:r w:rsidR="00AE0D88" w:rsidRPr="00AE0D88">
        <w:rPr>
          <w:noProof/>
          <w:color w:val="000000"/>
        </w:rPr>
        <w:t>[17]</w:t>
      </w:r>
      <w:r w:rsidR="00AE0D88">
        <w:rPr>
          <w:color w:val="000000"/>
        </w:rPr>
        <w:fldChar w:fldCharType="end"/>
      </w:r>
      <w:r w:rsidRPr="00F04B64">
        <w:rPr>
          <w:color w:val="000000"/>
        </w:rPr>
        <w:t xml:space="preserve"> </w:t>
      </w:r>
    </w:p>
    <w:p w14:paraId="32E779E6" w14:textId="694EC9A4" w:rsidR="00B23197" w:rsidRPr="00F04B64" w:rsidRDefault="00B23197" w:rsidP="00F04B64">
      <w:pPr>
        <w:pStyle w:val="Prrafodelista"/>
        <w:numPr>
          <w:ilvl w:val="0"/>
          <w:numId w:val="45"/>
        </w:numPr>
        <w:jc w:val="both"/>
        <w:rPr>
          <w:color w:val="000000"/>
        </w:rPr>
      </w:pPr>
      <w:r w:rsidRPr="00F04B64">
        <w:rPr>
          <w:color w:val="000000"/>
        </w:rPr>
        <w:t>Preguntas de investigación:</w:t>
      </w:r>
      <w:r w:rsidR="00AE0D88">
        <w:rPr>
          <w:color w:val="000000"/>
        </w:rPr>
        <w:t xml:space="preserve"> </w:t>
      </w:r>
      <w:r w:rsidR="00AE0D88">
        <w:rPr>
          <w:color w:val="000000"/>
        </w:rPr>
        <w:fldChar w:fldCharType="begin" w:fldLock="1"/>
      </w:r>
      <w:r w:rsidR="00AE0D88">
        <w:rPr>
          <w:color w:val="000000"/>
        </w:rPr>
        <w:instrText>ADDIN CSL_CITATION {"citationItems":[{"id":"ITEM-1","itemData":{"DOI":"10.1109/REW.2019.00012","ISBN":"9781728151656","abstract":"Process mining uses event log data to discover processes, hence enabling multiple requirements elicitation activities. As the number of applications deployed on a cloud infrastructure is increasing, it becomes important to understand their processes and the ways these existing systems are actually used. However, the cloud brings new challenges to process mining that deserve special attention. This paper reports on a systematic literature review based on a selection of 27 papers. The aim is to assess the applicability of process mining techniques to cloud-based applications, to document the processes of these existing systems. We observe there is a growing interest in applying process mining to these areas, and we report on algorithms, tools, and validation approaches taken. We also report on many cloud-specific challenges for process mining, which require further attention from the research community.","author":[{"dropping-particle":"","family":"El-Gharib","given":"Najah Mary","non-dropping-particle":"","parse-names":false,"suffix":""},{"dropping-particle":"","family":"Amyot","given":"Daniel","non-dropping-particle":"","parse-names":false,"suffix":""}],"container-title":"Proceedings - 2019 IEEE 27th International Requirements Engineering Conference Workshops, REW 2019","id":"ITEM-1","issued":{"date-parts":[["2019","9"]]},"page":"34-43","publisher":"Institute of Electrical and Electronics Engineers Inc.","title":"Process mining for cloud-based applications: A systematic literature review","type":"paper-conference"},"uris":["http://www.mendeley.com/documents/?uuid=463fa029-df01-4b92-ba46-a0b7af5a6264"]},{"id":"ITEM-2","itemData":{"DOI":"10.1109/ACCESS.2018.2874981","ISSN":"21693536","abstract":"Software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Access","id":"ITEM-2","issued":{"date-parts":[["2018"]]},"page":"63859-63867","publisher":"Institute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development","type":"article-journal","volume":"6"},"uris":["http://www.mendeley.com/documents/?uuid=66d255f1-daa4-4f77-9e8d-c10fce0a3deb"]}],"mendeley":{"formattedCitation":"[18], [50]","plainTextFormattedCitation":"[18], [50]","previouslyFormattedCitation":"[18], [50]"},"properties":{"noteIndex":0},"schema":"https://github.com/citation-style-language/schema/raw/master/csl-citation.json"}</w:instrText>
      </w:r>
      <w:r w:rsidR="00AE0D88">
        <w:rPr>
          <w:color w:val="000000"/>
        </w:rPr>
        <w:fldChar w:fldCharType="separate"/>
      </w:r>
      <w:r w:rsidR="00AE0D88" w:rsidRPr="00AE0D88">
        <w:rPr>
          <w:noProof/>
          <w:color w:val="000000"/>
        </w:rPr>
        <w:t>[18], [50]</w:t>
      </w:r>
      <w:r w:rsidR="00AE0D88">
        <w:rPr>
          <w:color w:val="000000"/>
        </w:rPr>
        <w:fldChar w:fldCharType="end"/>
      </w:r>
    </w:p>
    <w:p w14:paraId="690296D5" w14:textId="71075AC7" w:rsidR="00B23197" w:rsidRDefault="00B23197" w:rsidP="00F04B64">
      <w:pPr>
        <w:pStyle w:val="NormalWeb"/>
        <w:numPr>
          <w:ilvl w:val="0"/>
          <w:numId w:val="45"/>
        </w:numPr>
        <w:spacing w:before="0" w:beforeAutospacing="0" w:after="0" w:afterAutospacing="0"/>
      </w:pPr>
      <w:r>
        <w:rPr>
          <w:color w:val="000000"/>
          <w:sz w:val="20"/>
          <w:szCs w:val="20"/>
        </w:rPr>
        <w:t>Consulta del proceso de búsqueda</w:t>
      </w:r>
      <w:r w:rsidR="00AE0D88">
        <w:rPr>
          <w:color w:val="000000"/>
          <w:sz w:val="20"/>
          <w:szCs w:val="20"/>
        </w:rPr>
        <w:t xml:space="preserve">, </w:t>
      </w:r>
      <w:r w:rsidR="00AE0D88" w:rsidRPr="00AE0D88">
        <w:rPr>
          <w:color w:val="000000"/>
          <w:sz w:val="20"/>
          <w:szCs w:val="20"/>
        </w:rPr>
        <w:t>Criterios de inclusión y exclusión</w:t>
      </w:r>
      <w:r w:rsidR="00AE0D88">
        <w:rPr>
          <w:color w:val="000000"/>
          <w:sz w:val="20"/>
          <w:szCs w:val="20"/>
        </w:rPr>
        <w:t xml:space="preserve"> y </w:t>
      </w:r>
      <w:r w:rsidR="00AE0D88" w:rsidRPr="00AE0D88">
        <w:rPr>
          <w:color w:val="000000"/>
          <w:sz w:val="20"/>
          <w:szCs w:val="20"/>
        </w:rPr>
        <w:t>Selectivo final</w:t>
      </w:r>
      <w:r>
        <w:rPr>
          <w:color w:val="000000"/>
          <w:sz w:val="20"/>
          <w:szCs w:val="20"/>
        </w:rPr>
        <w:t xml:space="preserve">: </w:t>
      </w:r>
      <w:r w:rsidR="00AE0D88">
        <w:rPr>
          <w:color w:val="000000"/>
          <w:sz w:val="20"/>
          <w:szCs w:val="20"/>
        </w:rPr>
        <w:fldChar w:fldCharType="begin" w:fldLock="1"/>
      </w:r>
      <w:r w:rsidR="00F77FBD">
        <w:rPr>
          <w:color w:val="000000"/>
          <w:sz w:val="20"/>
          <w:szCs w:val="20"/>
        </w:rPr>
        <w:instrText>ADDIN CSL_CITATION {"citationItems":[{"id":"ITEM-1","itemData":{"DOI":"10.1109/REW.2019.00012","ISBN":"9781728151656","abstract":"Process mining uses event log data to discover processes, hence enabling multiple requirements elicitation activities. As the number of applications deployed on a cloud infrastructure is increasing, it becomes important to understand their processes and the ways these existing systems are actually used. However, the cloud brings new challenges to process mining that deserve special attention. This paper reports on a systematic literature review based on a selection of 27 papers. The aim is to assess the applicability of process mining techniques to cloud-based applications, to document the processes of these existing systems. We observe there is a growing interest in applying process mining to these areas, and we report on algorithms, tools, and validation approaches taken. We also report on many cloud-specific challenges for process mining, which require further attention from the research community.","author":[{"dropping-particle":"","family":"El-Gharib","given":"Najah Mary","non-dropping-particle":"","parse-names":false,"suffix":""},{"dropping-particle":"","family":"Amyot","given":"Daniel","non-dropping-particle":"","parse-names":false,"suffix":""}],"container-title":"Proceedings - 2019 IEEE 27th International Requirements Engineering Conference Workshops, REW 2019","id":"ITEM-1","issued":{"date-parts":[["2019","9"]]},"page":"34-43","publisher":"Institute of Electrical and Electronics Engineers Inc.","title":"Process mining for cloud-based applications: A systematic literature review","type":"paper-conference"},"uris":["http://www.mendeley.com/documents/?uuid=463fa029-df01-4b92-ba46-a0b7af5a6264"]}],"mendeley":{"formattedCitation":"[18]","plainTextFormattedCitation":"[18]","previouslyFormattedCitation":"[18]"},"properties":{"noteIndex":0},"schema":"https://github.com/citation-style-language/schema/raw/master/csl-citation.json"}</w:instrText>
      </w:r>
      <w:r w:rsidR="00AE0D88">
        <w:rPr>
          <w:color w:val="000000"/>
          <w:sz w:val="20"/>
          <w:szCs w:val="20"/>
        </w:rPr>
        <w:fldChar w:fldCharType="separate"/>
      </w:r>
      <w:r w:rsidR="00AE0D88" w:rsidRPr="00AE0D88">
        <w:rPr>
          <w:noProof/>
          <w:color w:val="000000"/>
          <w:sz w:val="20"/>
          <w:szCs w:val="20"/>
        </w:rPr>
        <w:t>[18]</w:t>
      </w:r>
      <w:r w:rsidR="00AE0D88">
        <w:rPr>
          <w:color w:val="000000"/>
          <w:sz w:val="20"/>
          <w:szCs w:val="20"/>
        </w:rPr>
        <w:fldChar w:fldCharType="end"/>
      </w:r>
    </w:p>
    <w:p w14:paraId="74EA591D" w14:textId="3873B462" w:rsidR="00B23197" w:rsidRPr="00B23197" w:rsidRDefault="00B23197" w:rsidP="00F04B64">
      <w:pPr>
        <w:pStyle w:val="NormalWeb"/>
        <w:numPr>
          <w:ilvl w:val="0"/>
          <w:numId w:val="45"/>
        </w:numPr>
        <w:spacing w:before="0" w:beforeAutospacing="0" w:after="0" w:afterAutospacing="0"/>
        <w:textAlignment w:val="baseline"/>
        <w:rPr>
          <w:color w:val="000000"/>
          <w:sz w:val="20"/>
          <w:szCs w:val="20"/>
        </w:rPr>
      </w:pPr>
      <w:proofErr w:type="spellStart"/>
      <w:r>
        <w:rPr>
          <w:color w:val="000000"/>
          <w:sz w:val="20"/>
          <w:szCs w:val="20"/>
        </w:rPr>
        <w:t>Investigacion</w:t>
      </w:r>
      <w:proofErr w:type="spellEnd"/>
      <w:r>
        <w:rPr>
          <w:color w:val="000000"/>
          <w:sz w:val="20"/>
          <w:szCs w:val="20"/>
        </w:rPr>
        <w:t xml:space="preserve"> de </w:t>
      </w:r>
      <w:r>
        <w:rPr>
          <w:color w:val="000000"/>
        </w:rPr>
        <w:t xml:space="preserve">acción: </w:t>
      </w:r>
      <w:r w:rsidR="00F77FBD" w:rsidRPr="00F77FBD">
        <w:rPr>
          <w:color w:val="000000"/>
          <w:sz w:val="20"/>
          <w:szCs w:val="20"/>
        </w:rPr>
        <w:fldChar w:fldCharType="begin" w:fldLock="1"/>
      </w:r>
      <w:r w:rsidR="00F77FBD">
        <w:rPr>
          <w:color w:val="000000"/>
          <w:sz w:val="20"/>
          <w:szCs w:val="20"/>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Conference","id":"ITEM-1","issued":{"date-parts":[["2019"]]},"page":"1-5","publisher":"Institute of Electrical and Electronics Engineers Inc.","title":"Dealing with Change in Software Development: A Challenge for Requirements Engineering","type":"paper-conference"},"uris":["http://www.mendeley.com/documents/?uuid=631f207a-30bf-4c55-b337-c3315019447f"]},{"id":"ITEM-2","itemData":{"DOI":"10.1109/RE.2019.00045","ISBN":"9781728139128","ISSN":"23326441","abstract":"[Context]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Engineering","id":"ITEM-2","issued":{"date-parts":[["2019","9"]]},"page":"357-362","publisher":"IEEE Computer Society","title":"LadderBot: A requirements self-elicitation system","type":"paper-conference","volume":"2019-Septe"},"uris":["http://www.mendeley.com/documents/?uuid=a9ebd6f9-ab61-401e-9f4b-922095e817a0"]}],"mendeley":{"formattedCitation":"[3], [48]","plainTextFormattedCitation":"[3], [48]","previouslyFormattedCitation":"[3], [48]"},"properties":{"noteIndex":0},"schema":"https://github.com/citation-style-language/schema/raw/master/csl-citation.json"}</w:instrText>
      </w:r>
      <w:r w:rsidR="00F77FBD" w:rsidRPr="00F77FBD">
        <w:rPr>
          <w:color w:val="000000"/>
          <w:sz w:val="20"/>
          <w:szCs w:val="20"/>
        </w:rPr>
        <w:fldChar w:fldCharType="separate"/>
      </w:r>
      <w:r w:rsidR="00F77FBD" w:rsidRPr="00F77FBD">
        <w:rPr>
          <w:noProof/>
          <w:color w:val="000000"/>
          <w:sz w:val="20"/>
          <w:szCs w:val="20"/>
        </w:rPr>
        <w:t>[3], [48]</w:t>
      </w:r>
      <w:r w:rsidR="00F77FBD" w:rsidRPr="00F77FBD">
        <w:rPr>
          <w:color w:val="000000"/>
          <w:sz w:val="20"/>
          <w:szCs w:val="20"/>
        </w:rPr>
        <w:fldChar w:fldCharType="end"/>
      </w:r>
    </w:p>
    <w:p w14:paraId="79B193A9" w14:textId="3C7F8ED6" w:rsidR="00B23197" w:rsidRPr="00F04B64" w:rsidRDefault="00B23197" w:rsidP="00F04B64">
      <w:pPr>
        <w:pStyle w:val="Prrafodelista"/>
        <w:numPr>
          <w:ilvl w:val="0"/>
          <w:numId w:val="45"/>
        </w:numPr>
        <w:jc w:val="both"/>
        <w:rPr>
          <w:color w:val="000000"/>
        </w:rPr>
      </w:pPr>
      <w:r w:rsidRPr="00F04B64">
        <w:rPr>
          <w:color w:val="000000"/>
        </w:rPr>
        <w:t>Minería de textos:</w:t>
      </w:r>
      <w:r w:rsidR="00F77FBD">
        <w:rPr>
          <w:color w:val="000000"/>
        </w:rPr>
        <w:t xml:space="preserve"> </w:t>
      </w:r>
      <w:r w:rsidR="00F77FBD">
        <w:rPr>
          <w:color w:val="000000"/>
        </w:rPr>
        <w:fldChar w:fldCharType="begin" w:fldLock="1"/>
      </w:r>
      <w:r w:rsidR="00F77FBD">
        <w:rPr>
          <w:color w:val="000000"/>
        </w:rPr>
        <w:instrText>ADDIN CSL_CITATION {"citationItems":[{"id":"ITEM-1","itemData":{"DOI":"10.1109/JITRE.2015.7330171","ISBN":"9781509001194","abstract":"Requirements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Proceedings","id":"ITEM-1","issued":{"date-parts":[["2015","11"]]},"page":"5-8","publisher":"Institute of Electrical and Electronics Engineers Inc.","title":"Time-constrained requirements elicitation: Reusing GitHub content","type":"paper-conference"},"uris":["http://www.mendeley.com/documents/?uuid=bceba2a2-9eb5-46ef-b1a8-ff4827e2dc14"]}],"mendeley":{"formattedCitation":"[5]","plainTextFormattedCitation":"[5]","previouslyFormattedCitation":"[5]"},"properties":{"noteIndex":0},"schema":"https://github.com/citation-style-language/schema/raw/master/csl-citation.json"}</w:instrText>
      </w:r>
      <w:r w:rsidR="00F77FBD">
        <w:rPr>
          <w:color w:val="000000"/>
        </w:rPr>
        <w:fldChar w:fldCharType="separate"/>
      </w:r>
      <w:r w:rsidR="00F77FBD" w:rsidRPr="00F77FBD">
        <w:rPr>
          <w:noProof/>
          <w:color w:val="000000"/>
        </w:rPr>
        <w:t>[5]</w:t>
      </w:r>
      <w:r w:rsidR="00F77FBD">
        <w:rPr>
          <w:color w:val="000000"/>
        </w:rPr>
        <w:fldChar w:fldCharType="end"/>
      </w:r>
      <w:r w:rsidRPr="00F04B64">
        <w:rPr>
          <w:color w:val="000000"/>
        </w:rPr>
        <w:t xml:space="preserve"> </w:t>
      </w:r>
    </w:p>
    <w:p w14:paraId="3187C247" w14:textId="3BAD1E69" w:rsidR="00B23197" w:rsidRPr="00F04B64" w:rsidRDefault="00B23197" w:rsidP="00F04B64">
      <w:pPr>
        <w:pStyle w:val="Prrafodelista"/>
        <w:numPr>
          <w:ilvl w:val="0"/>
          <w:numId w:val="45"/>
        </w:numPr>
        <w:jc w:val="both"/>
        <w:rPr>
          <w:color w:val="000000"/>
        </w:rPr>
      </w:pPr>
      <w:r w:rsidRPr="00F04B64">
        <w:rPr>
          <w:color w:val="000000"/>
        </w:rPr>
        <w:t xml:space="preserve">Mapeo sistemático: </w:t>
      </w:r>
      <w:r w:rsidR="00F77FBD">
        <w:rPr>
          <w:color w:val="000000"/>
        </w:rPr>
        <w:fldChar w:fldCharType="begin" w:fldLock="1"/>
      </w:r>
      <w:r w:rsidR="00F77FBD">
        <w:rPr>
          <w:color w:val="000000"/>
        </w:rP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mendeley":{"formattedCitation":"[19]","plainTextFormattedCitation":"[19]","previouslyFormattedCitation":"[19]"},"properties":{"noteIndex":0},"schema":"https://github.com/citation-style-language/schema/raw/master/csl-citation.json"}</w:instrText>
      </w:r>
      <w:r w:rsidR="00F77FBD">
        <w:rPr>
          <w:color w:val="000000"/>
        </w:rPr>
        <w:fldChar w:fldCharType="separate"/>
      </w:r>
      <w:r w:rsidR="00F77FBD" w:rsidRPr="00F77FBD">
        <w:rPr>
          <w:noProof/>
          <w:color w:val="000000"/>
        </w:rPr>
        <w:t>[19]</w:t>
      </w:r>
      <w:r w:rsidR="00F77FBD">
        <w:rPr>
          <w:color w:val="000000"/>
        </w:rPr>
        <w:fldChar w:fldCharType="end"/>
      </w:r>
      <w:r w:rsidR="00F77FBD">
        <w:rPr>
          <w:color w:val="000000"/>
        </w:rPr>
        <w:t xml:space="preserve"> </w:t>
      </w:r>
    </w:p>
    <w:p w14:paraId="29A4FEBD" w14:textId="51E9FCC1" w:rsidR="00B23197" w:rsidRPr="00F77FBD" w:rsidRDefault="00B23197" w:rsidP="0085042D">
      <w:pPr>
        <w:pStyle w:val="Prrafodelista"/>
        <w:numPr>
          <w:ilvl w:val="0"/>
          <w:numId w:val="45"/>
        </w:numPr>
        <w:jc w:val="both"/>
        <w:rPr>
          <w:color w:val="000000"/>
        </w:rPr>
      </w:pPr>
      <w:r w:rsidRPr="00F77FBD">
        <w:rPr>
          <w:color w:val="000000"/>
        </w:rPr>
        <w:t>PNL</w:t>
      </w:r>
      <w:r w:rsidR="00F77FBD" w:rsidRPr="00F77FBD">
        <w:rPr>
          <w:color w:val="000000"/>
        </w:rPr>
        <w:t xml:space="preserve">, </w:t>
      </w:r>
      <w:r w:rsidRPr="00F77FBD">
        <w:rPr>
          <w:color w:val="000000"/>
        </w:rPr>
        <w:t>Modelación temática</w:t>
      </w:r>
      <w:r w:rsidR="00F77FBD">
        <w:rPr>
          <w:color w:val="000000"/>
        </w:rPr>
        <w:t xml:space="preserve"> y </w:t>
      </w:r>
      <w:r w:rsidRPr="00F77FBD">
        <w:rPr>
          <w:color w:val="000000"/>
        </w:rPr>
        <w:t>LDA:</w:t>
      </w:r>
      <w:r w:rsidR="00F77FBD">
        <w:rPr>
          <w:color w:val="000000"/>
        </w:rPr>
        <w:t xml:space="preserve"> </w:t>
      </w:r>
      <w:r w:rsidR="00F77FBD">
        <w:rPr>
          <w:color w:val="000000"/>
        </w:rPr>
        <w:fldChar w:fldCharType="begin" w:fldLock="1"/>
      </w:r>
      <w:r w:rsidR="00F77FBD">
        <w:rPr>
          <w:color w:val="000000"/>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F77FBD">
        <w:rPr>
          <w:color w:val="000000"/>
        </w:rPr>
        <w:fldChar w:fldCharType="separate"/>
      </w:r>
      <w:r w:rsidR="00F77FBD" w:rsidRPr="00F77FBD">
        <w:rPr>
          <w:noProof/>
          <w:color w:val="000000"/>
        </w:rPr>
        <w:t>[2]</w:t>
      </w:r>
      <w:r w:rsidR="00F77FBD">
        <w:rPr>
          <w:color w:val="000000"/>
        </w:rPr>
        <w:fldChar w:fldCharType="end"/>
      </w:r>
      <w:r w:rsidRPr="00F77FBD">
        <w:rPr>
          <w:color w:val="000000"/>
        </w:rPr>
        <w:t xml:space="preserve"> </w:t>
      </w:r>
    </w:p>
    <w:p w14:paraId="2D182D63" w14:textId="1E1E5EE8" w:rsidR="007B12E8" w:rsidRPr="00F04B64" w:rsidRDefault="007B12E8" w:rsidP="00F04B64">
      <w:pPr>
        <w:pStyle w:val="Prrafodelista"/>
        <w:numPr>
          <w:ilvl w:val="0"/>
          <w:numId w:val="45"/>
        </w:numPr>
        <w:jc w:val="both"/>
        <w:rPr>
          <w:color w:val="000000"/>
        </w:rPr>
      </w:pPr>
      <w:r w:rsidRPr="00F04B64">
        <w:rPr>
          <w:color w:val="000000"/>
        </w:rPr>
        <w:t>Marco de claridad de roles:</w:t>
      </w:r>
      <w:r w:rsidR="00F77FBD">
        <w:rPr>
          <w:color w:val="000000"/>
        </w:rPr>
        <w:t xml:space="preserve"> </w:t>
      </w:r>
      <w:r w:rsidR="00F77FBD">
        <w:rPr>
          <w:color w:val="000000"/>
        </w:rPr>
        <w:fldChar w:fldCharType="begin" w:fldLock="1"/>
      </w:r>
      <w:r w:rsidR="00F77FBD">
        <w:rPr>
          <w:color w:val="000000"/>
        </w:rPr>
        <w:instrText>ADDIN CSL_CITATION {"citationItems":[{"id":"ITEM-1","itemData":{"DOI":"10.1145/3083726","ISSN":"21586578","abstract":"Incorrect and incomplete requirements have been reported as two of the top reasons for information systems (IS) project failures. In order to address these concerns, several IS analysis and design studies have focused on understanding the business needs and organizational factors prior to specifying the requirements. In this research, we add to the existing incremental solutions, such as the work system method and goal-oriented requirements engineering, by proposing the Role Clarity Framework drawn from the theories of “role dynamics” and “goal setting and task performance” in organization studies. The Role Clarity Framework consists of three main concepts related to any organizational role: expectations, activities, and consequences. Based on the interactions among different roles, this framework demonstrates how the business goals and activities of each role, as played out by IS users, are formed and/or changed in the organization. Finally, the Role Clarity Framework helps IS analysts to improve their communication with users and anticipate changes in their requirements, thus improving the gathering of requirements for IS design.","author":[{"dropping-particle":"","family":"Taghavi","given":"Atefeh","non-dropping-particle":"","parse-names":false,"suffix":""},{"dropping-particle":"","family":"Woo","given":"Carson","non-dropping-particle":"","parse-names":false,"suffix":""}],"container-title":"ACM Transactions on Management Information Systems","id":"ITEM-1","issue":"2-3","issued":{"date-parts":[["2017","6"]]},"page":"1-16","publisher":"Association for Computing Machinery","title":"The role clarity framework to improve requirements gathering","type":"article-journal","volume":"8"},"uris":["http://www.mendeley.com/documents/?uuid=57099c2f-abeb-4c79-bb21-6bb4ab71b799"]}],"mendeley":{"formattedCitation":"[21]","plainTextFormattedCitation":"[21]","previouslyFormattedCitation":"[21]"},"properties":{"noteIndex":0},"schema":"https://github.com/citation-style-language/schema/raw/master/csl-citation.json"}</w:instrText>
      </w:r>
      <w:r w:rsidR="00F77FBD">
        <w:rPr>
          <w:color w:val="000000"/>
        </w:rPr>
        <w:fldChar w:fldCharType="separate"/>
      </w:r>
      <w:r w:rsidR="00F77FBD" w:rsidRPr="00F77FBD">
        <w:rPr>
          <w:noProof/>
          <w:color w:val="000000"/>
        </w:rPr>
        <w:t>[21]</w:t>
      </w:r>
      <w:r w:rsidR="00F77FBD">
        <w:rPr>
          <w:color w:val="000000"/>
        </w:rPr>
        <w:fldChar w:fldCharType="end"/>
      </w:r>
      <w:r w:rsidRPr="00F04B64">
        <w:rPr>
          <w:color w:val="000000"/>
        </w:rPr>
        <w:t xml:space="preserve"> </w:t>
      </w:r>
    </w:p>
    <w:p w14:paraId="3EBF5039" w14:textId="479DD693" w:rsidR="007B12E8" w:rsidRPr="00F04B64" w:rsidRDefault="007B12E8" w:rsidP="00F04B64">
      <w:pPr>
        <w:pStyle w:val="Prrafodelista"/>
        <w:numPr>
          <w:ilvl w:val="0"/>
          <w:numId w:val="45"/>
        </w:numPr>
        <w:jc w:val="both"/>
        <w:rPr>
          <w:color w:val="000000"/>
        </w:rPr>
      </w:pPr>
      <w:proofErr w:type="spellStart"/>
      <w:r w:rsidRPr="00F04B64">
        <w:rPr>
          <w:color w:val="000000"/>
        </w:rPr>
        <w:t>User</w:t>
      </w:r>
      <w:proofErr w:type="spellEnd"/>
      <w:r w:rsidRPr="00F04B64">
        <w:rPr>
          <w:color w:val="000000"/>
        </w:rPr>
        <w:t xml:space="preserve"> </w:t>
      </w:r>
      <w:proofErr w:type="spellStart"/>
      <w:r w:rsidRPr="00F04B64">
        <w:rPr>
          <w:color w:val="000000"/>
        </w:rPr>
        <w:t>eXperience</w:t>
      </w:r>
      <w:proofErr w:type="spellEnd"/>
      <w:r w:rsidRPr="00F04B64">
        <w:rPr>
          <w:color w:val="000000"/>
        </w:rPr>
        <w:t xml:space="preserve">: </w:t>
      </w:r>
      <w:r w:rsidR="00F77FBD">
        <w:rPr>
          <w:color w:val="000000"/>
        </w:rPr>
        <w:fldChar w:fldCharType="begin" w:fldLock="1"/>
      </w:r>
      <w:r w:rsidR="00F77FBD">
        <w:rPr>
          <w:color w:val="000000"/>
        </w:rPr>
        <w:instrText>ADDIN CSL_CITATION {"citationItems":[{"id":"ITEM-1","itemData":{"DOI":"10.1145/3011286.3011303","ISSN":"0163-5948","author":[{"dropping-particle":"","family":"Oran","given":"Ana Carolina","non-dropping-particle":"","parse-names":false,"suffix":""}],"container-title":"ACM SIGSOFT Software Engineering Notes","id":"ITEM-1","issue":"6","issued":{"date-parts":[["2017"]]},"page":"1-5","publisher":"Association for Computing Machinery (ACM)","title":"A Set of Artifacts and Models to Support Requirements Communication Based on Perspectives","type":"article-journal","volume":"41"},"uris":["http://www.mendeley.com/documents/?uuid=d4960b34-0ee0-4e00-87ba-91de695fc355"]}],"mendeley":{"formattedCitation":"[23]","plainTextFormattedCitation":"[23]","previouslyFormattedCitation":"[23]"},"properties":{"noteIndex":0},"schema":"https://github.com/citation-style-language/schema/raw/master/csl-citation.json"}</w:instrText>
      </w:r>
      <w:r w:rsidR="00F77FBD">
        <w:rPr>
          <w:color w:val="000000"/>
        </w:rPr>
        <w:fldChar w:fldCharType="separate"/>
      </w:r>
      <w:r w:rsidR="00F77FBD" w:rsidRPr="00F77FBD">
        <w:rPr>
          <w:noProof/>
          <w:color w:val="000000"/>
        </w:rPr>
        <w:t>[23]</w:t>
      </w:r>
      <w:r w:rsidR="00F77FBD">
        <w:rPr>
          <w:color w:val="000000"/>
        </w:rPr>
        <w:fldChar w:fldCharType="end"/>
      </w:r>
      <w:r w:rsidR="00F77FBD">
        <w:rPr>
          <w:color w:val="000000"/>
        </w:rPr>
        <w:t xml:space="preserve"> </w:t>
      </w:r>
    </w:p>
    <w:p w14:paraId="1B57DA69" w14:textId="30B33BC7" w:rsidR="007B12E8" w:rsidRPr="00F04B64" w:rsidRDefault="007B12E8" w:rsidP="00F04B64">
      <w:pPr>
        <w:pStyle w:val="Prrafodelista"/>
        <w:numPr>
          <w:ilvl w:val="0"/>
          <w:numId w:val="45"/>
        </w:numPr>
        <w:jc w:val="both"/>
        <w:rPr>
          <w:color w:val="000000"/>
        </w:rPr>
      </w:pPr>
      <w:r w:rsidRPr="00F04B64">
        <w:rPr>
          <w:color w:val="000000"/>
        </w:rPr>
        <w:t xml:space="preserve">Método de obtención de requisitos (RE </w:t>
      </w:r>
      <w:proofErr w:type="spellStart"/>
      <w:r w:rsidRPr="00F04B64">
        <w:rPr>
          <w:color w:val="000000"/>
        </w:rPr>
        <w:t>methodology</w:t>
      </w:r>
      <w:proofErr w:type="spellEnd"/>
      <w:r w:rsidRPr="00F04B64">
        <w:rPr>
          <w:color w:val="000000"/>
        </w:rPr>
        <w:t>):</w:t>
      </w:r>
      <w:r w:rsidR="00F77FBD">
        <w:rPr>
          <w:color w:val="000000"/>
        </w:rPr>
        <w:t xml:space="preserve"> </w:t>
      </w:r>
      <w:r w:rsidR="00F77FBD">
        <w:rPr>
          <w:color w:val="000000"/>
        </w:rPr>
        <w:fldChar w:fldCharType="begin" w:fldLock="1"/>
      </w:r>
      <w:r w:rsidR="00F77FBD">
        <w:rPr>
          <w:color w:val="000000"/>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2016","id":"ITEM-1","issued":{"date-parts":[["2016","7"]]},"page":"464-467","publisher":"Institute of Electrical and Electronics Engineers Inc.","title":"Requirements elicitation in culturally and technologically diverse settings","type":"paper-conference"},"uris":["http://www.mendeley.com/documents/?uuid=d9209e36-9f10-4b34-8a12-fa5fcc64a868"]}],"mendeley":{"formattedCitation":"[24]","plainTextFormattedCitation":"[24]","previouslyFormattedCitation":"[24]"},"properties":{"noteIndex":0},"schema":"https://github.com/citation-style-language/schema/raw/master/csl-citation.json"}</w:instrText>
      </w:r>
      <w:r w:rsidR="00F77FBD">
        <w:rPr>
          <w:color w:val="000000"/>
        </w:rPr>
        <w:fldChar w:fldCharType="separate"/>
      </w:r>
      <w:r w:rsidR="00F77FBD" w:rsidRPr="00F77FBD">
        <w:rPr>
          <w:noProof/>
          <w:color w:val="000000"/>
        </w:rPr>
        <w:t>[24]</w:t>
      </w:r>
      <w:r w:rsidR="00F77FBD">
        <w:rPr>
          <w:color w:val="000000"/>
        </w:rPr>
        <w:fldChar w:fldCharType="end"/>
      </w:r>
      <w:r w:rsidRPr="00F04B64">
        <w:rPr>
          <w:color w:val="000000"/>
        </w:rPr>
        <w:t xml:space="preserve"> </w:t>
      </w:r>
    </w:p>
    <w:p w14:paraId="1CC8EDFA" w14:textId="29717E34" w:rsidR="007B12E8" w:rsidRPr="007B12E8" w:rsidRDefault="007B12E8" w:rsidP="00F04B64">
      <w:pPr>
        <w:pStyle w:val="NormalWeb"/>
        <w:numPr>
          <w:ilvl w:val="0"/>
          <w:numId w:val="45"/>
        </w:numPr>
        <w:spacing w:before="0" w:beforeAutospacing="0" w:after="0" w:afterAutospacing="0"/>
      </w:pPr>
      <w:r>
        <w:rPr>
          <w:color w:val="000000"/>
          <w:sz w:val="20"/>
          <w:szCs w:val="20"/>
        </w:rPr>
        <w:t xml:space="preserve">Metodología ágil SCRUM: </w:t>
      </w:r>
      <w:r w:rsidR="00F77FBD">
        <w:rPr>
          <w:color w:val="000000"/>
          <w:sz w:val="20"/>
          <w:szCs w:val="20"/>
        </w:rPr>
        <w:fldChar w:fldCharType="begin" w:fldLock="1"/>
      </w:r>
      <w:r w:rsidR="00F77FBD">
        <w:rPr>
          <w:color w:val="000000"/>
          <w:sz w:val="20"/>
          <w:szCs w:val="20"/>
        </w:rPr>
        <w:instrText>ADDIN CSL_CITATION {"citationItems":[{"id":"ITEM-1","itemData":{"DOI":"10.1109/COMTECH.2017.8065749","ISBN":"9781509059843","abstract":"Agile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2017","id":"ITEM-1","issued":{"date-parts":[["2017","10"]]},"page":"50-55","publisher":"Institute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mendeley":{"formattedCitation":"[26]","plainTextFormattedCitation":"[26]","previouslyFormattedCitation":"[26]"},"properties":{"noteIndex":0},"schema":"https://github.com/citation-style-language/schema/raw/master/csl-citation.json"}</w:instrText>
      </w:r>
      <w:r w:rsidR="00F77FBD">
        <w:rPr>
          <w:color w:val="000000"/>
          <w:sz w:val="20"/>
          <w:szCs w:val="20"/>
        </w:rPr>
        <w:fldChar w:fldCharType="separate"/>
      </w:r>
      <w:r w:rsidR="00F77FBD" w:rsidRPr="00F77FBD">
        <w:rPr>
          <w:noProof/>
          <w:color w:val="000000"/>
          <w:sz w:val="20"/>
          <w:szCs w:val="20"/>
        </w:rPr>
        <w:t>[26]</w:t>
      </w:r>
      <w:r w:rsidR="00F77FBD">
        <w:rPr>
          <w:color w:val="000000"/>
          <w:sz w:val="20"/>
          <w:szCs w:val="20"/>
        </w:rPr>
        <w:fldChar w:fldCharType="end"/>
      </w:r>
      <w:r w:rsidR="00F77FBD">
        <w:rPr>
          <w:color w:val="000000"/>
          <w:sz w:val="20"/>
          <w:szCs w:val="20"/>
        </w:rPr>
        <w:t xml:space="preserve"> </w:t>
      </w:r>
    </w:p>
    <w:p w14:paraId="5491FD36" w14:textId="1B965448" w:rsidR="007B12E8" w:rsidRPr="007B12E8" w:rsidRDefault="007B12E8" w:rsidP="00F04B64">
      <w:pPr>
        <w:pStyle w:val="NormalWeb"/>
        <w:numPr>
          <w:ilvl w:val="0"/>
          <w:numId w:val="45"/>
        </w:numPr>
        <w:spacing w:before="0" w:beforeAutospacing="0" w:after="0" w:afterAutospacing="0"/>
      </w:pPr>
      <w:r>
        <w:rPr>
          <w:color w:val="000000"/>
          <w:sz w:val="20"/>
          <w:szCs w:val="20"/>
        </w:rPr>
        <w:t xml:space="preserve">Enterprise Modelado de Arquitectura: </w:t>
      </w:r>
      <w:r w:rsidR="00F77FBD">
        <w:rPr>
          <w:color w:val="000000"/>
          <w:sz w:val="20"/>
          <w:szCs w:val="20"/>
        </w:rPr>
        <w:fldChar w:fldCharType="begin" w:fldLock="1"/>
      </w:r>
      <w:r w:rsidR="00F77FBD">
        <w:rPr>
          <w:color w:val="000000"/>
          <w:sz w:val="20"/>
          <w:szCs w:val="20"/>
        </w:rPr>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F77FBD">
        <w:rPr>
          <w:color w:val="000000"/>
          <w:sz w:val="20"/>
          <w:szCs w:val="20"/>
        </w:rPr>
        <w:fldChar w:fldCharType="separate"/>
      </w:r>
      <w:r w:rsidR="00F77FBD" w:rsidRPr="00F77FBD">
        <w:rPr>
          <w:noProof/>
          <w:color w:val="000000"/>
          <w:sz w:val="20"/>
          <w:szCs w:val="20"/>
        </w:rPr>
        <w:t>[27]</w:t>
      </w:r>
      <w:r w:rsidR="00F77FBD">
        <w:rPr>
          <w:color w:val="000000"/>
          <w:sz w:val="20"/>
          <w:szCs w:val="20"/>
        </w:rPr>
        <w:fldChar w:fldCharType="end"/>
      </w:r>
    </w:p>
    <w:p w14:paraId="74B3DD27" w14:textId="660E8446" w:rsidR="007B12E8" w:rsidRPr="007B12E8" w:rsidRDefault="007B12E8" w:rsidP="00F04B64">
      <w:pPr>
        <w:pStyle w:val="NormalWeb"/>
        <w:numPr>
          <w:ilvl w:val="0"/>
          <w:numId w:val="45"/>
        </w:numPr>
        <w:spacing w:before="0" w:beforeAutospacing="0" w:after="0" w:afterAutospacing="0"/>
        <w:textAlignment w:val="baseline"/>
        <w:rPr>
          <w:color w:val="000000"/>
          <w:sz w:val="20"/>
          <w:szCs w:val="20"/>
        </w:rPr>
      </w:pPr>
      <w:r>
        <w:rPr>
          <w:color w:val="000000"/>
          <w:sz w:val="20"/>
          <w:szCs w:val="20"/>
        </w:rPr>
        <w:t>Discusiones masivas</w:t>
      </w:r>
      <w:r w:rsidR="00F77FBD">
        <w:rPr>
          <w:color w:val="000000"/>
          <w:sz w:val="20"/>
          <w:szCs w:val="20"/>
        </w:rPr>
        <w:t xml:space="preserve"> y Documentación sistemática</w:t>
      </w:r>
      <w:r>
        <w:rPr>
          <w:color w:val="000000"/>
          <w:sz w:val="20"/>
          <w:szCs w:val="20"/>
        </w:rPr>
        <w:t xml:space="preserve">: </w:t>
      </w:r>
      <w:r w:rsidR="00F77FBD">
        <w:rPr>
          <w:color w:val="000000"/>
          <w:sz w:val="20"/>
          <w:szCs w:val="20"/>
        </w:rPr>
        <w:fldChar w:fldCharType="begin" w:fldLock="1"/>
      </w:r>
      <w:r w:rsidR="00F77FBD">
        <w:rPr>
          <w:color w:val="000000"/>
          <w:sz w:val="20"/>
          <w:szCs w:val="20"/>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Series","id":"ITEM-1","issued":{"date-parts":[["2019","10"]]},"page":"129-138","publisher":"Association for Computing Machinery","publisher-place":"New York, New York, USA","title":"REM4DSPL: A requirements engineering method for dynamic software product lines","type":"paper-conference"},"uris":["http://www.mendeley.com/documents/?uuid=2993a5cf-c034-45fe-b0d7-693acec08263"]}],"mendeley":{"formattedCitation":"[30]","plainTextFormattedCitation":"[30]","previouslyFormattedCitation":"[30]"},"properties":{"noteIndex":0},"schema":"https://github.com/citation-style-language/schema/raw/master/csl-citation.json"}</w:instrText>
      </w:r>
      <w:r w:rsidR="00F77FBD">
        <w:rPr>
          <w:color w:val="000000"/>
          <w:sz w:val="20"/>
          <w:szCs w:val="20"/>
        </w:rPr>
        <w:fldChar w:fldCharType="separate"/>
      </w:r>
      <w:r w:rsidR="00F77FBD" w:rsidRPr="00F77FBD">
        <w:rPr>
          <w:noProof/>
          <w:color w:val="000000"/>
          <w:sz w:val="20"/>
          <w:szCs w:val="20"/>
        </w:rPr>
        <w:t>[30]</w:t>
      </w:r>
      <w:r w:rsidR="00F77FBD">
        <w:rPr>
          <w:color w:val="000000"/>
          <w:sz w:val="20"/>
          <w:szCs w:val="20"/>
        </w:rPr>
        <w:fldChar w:fldCharType="end"/>
      </w:r>
      <w:r w:rsidR="00F77FBD">
        <w:rPr>
          <w:color w:val="000000"/>
          <w:sz w:val="20"/>
          <w:szCs w:val="20"/>
        </w:rPr>
        <w:t xml:space="preserve"> </w:t>
      </w:r>
    </w:p>
    <w:p w14:paraId="02D45712" w14:textId="4B86690E" w:rsidR="007B12E8" w:rsidRPr="00F04B64" w:rsidRDefault="007B12E8" w:rsidP="00F04B64">
      <w:pPr>
        <w:pStyle w:val="Prrafodelista"/>
        <w:numPr>
          <w:ilvl w:val="0"/>
          <w:numId w:val="45"/>
        </w:numPr>
        <w:jc w:val="both"/>
        <w:rPr>
          <w:color w:val="000000"/>
        </w:rPr>
      </w:pPr>
      <w:r w:rsidRPr="00F04B64">
        <w:rPr>
          <w:color w:val="000000"/>
        </w:rPr>
        <w:t xml:space="preserve">Metodología ágil Kanban: </w:t>
      </w:r>
      <w:r w:rsidR="00F77FBD">
        <w:rPr>
          <w:color w:val="000000"/>
        </w:rPr>
        <w:fldChar w:fldCharType="begin" w:fldLock="1"/>
      </w:r>
      <w:r w:rsidR="00F77FBD">
        <w:rPr>
          <w:color w:val="000000"/>
        </w:rPr>
        <w:instrText>ADDIN CSL_CITATION {"citationItems":[{"id":"ITEM-1","itemData":{"DOI":"10.1109/CSE.2015.49","ISBN":"9781467382977","abstract":"Requirements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2015","id":"ITEM-1","issued":{"date-parts":[["2015","10"]]},"page":"253-261","publisher":"Institute of Electrical and Electronics Engineers Inc.","title":"Effective requirements engineering for CSE projects: A lightweight tool","type":"paper-conference"},"uris":["http://www.mendeley.com/documents/?uuid=9eeaf04e-fd93-482c-a9d9-34332039d47a"]}],"mendeley":{"formattedCitation":"[31]","plainTextFormattedCitation":"[31]","previouslyFormattedCitation":"[31]"},"properties":{"noteIndex":0},"schema":"https://github.com/citation-style-language/schema/raw/master/csl-citation.json"}</w:instrText>
      </w:r>
      <w:r w:rsidR="00F77FBD">
        <w:rPr>
          <w:color w:val="000000"/>
        </w:rPr>
        <w:fldChar w:fldCharType="separate"/>
      </w:r>
      <w:r w:rsidR="00F77FBD" w:rsidRPr="00F77FBD">
        <w:rPr>
          <w:noProof/>
          <w:color w:val="000000"/>
        </w:rPr>
        <w:t>[31]</w:t>
      </w:r>
      <w:r w:rsidR="00F77FBD">
        <w:rPr>
          <w:color w:val="000000"/>
        </w:rPr>
        <w:fldChar w:fldCharType="end"/>
      </w:r>
      <w:r w:rsidR="00F77FBD" w:rsidRPr="00F04B64">
        <w:rPr>
          <w:color w:val="000000"/>
        </w:rPr>
        <w:t xml:space="preserve"> </w:t>
      </w:r>
    </w:p>
    <w:p w14:paraId="1D307CE4" w14:textId="7B361302" w:rsidR="007B12E8" w:rsidRPr="00F04B64" w:rsidRDefault="007B12E8" w:rsidP="00F04B64">
      <w:pPr>
        <w:pStyle w:val="Prrafodelista"/>
        <w:numPr>
          <w:ilvl w:val="0"/>
          <w:numId w:val="45"/>
        </w:numPr>
        <w:jc w:val="both"/>
        <w:rPr>
          <w:color w:val="000000"/>
        </w:rPr>
      </w:pPr>
      <w:r w:rsidRPr="00F04B64">
        <w:rPr>
          <w:color w:val="000000"/>
        </w:rPr>
        <w:t xml:space="preserve">Método </w:t>
      </w:r>
      <w:proofErr w:type="spellStart"/>
      <w:r w:rsidRPr="00F04B64">
        <w:rPr>
          <w:color w:val="000000"/>
        </w:rPr>
        <w:t>MoSCoW</w:t>
      </w:r>
      <w:proofErr w:type="spellEnd"/>
      <w:r w:rsidRPr="00F04B64">
        <w:rPr>
          <w:color w:val="000000"/>
        </w:rPr>
        <w:t xml:space="preserve">: </w:t>
      </w:r>
      <w:r w:rsidR="00F77FBD">
        <w:rPr>
          <w:color w:val="000000"/>
        </w:rPr>
        <w:fldChar w:fldCharType="begin" w:fldLock="1"/>
      </w:r>
      <w:r w:rsidR="00384C61">
        <w:rPr>
          <w:color w:val="000000"/>
        </w:rPr>
        <w:instrText>ADDIN CSL_CITATION {"citationItems":[{"id":"ITEM-1","itemData":{"DOI":"10.1109/ICICICT1.2017.8342602","ISBN":"9781509061068","abstract":"After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2017","id":"ITEM-1","issued":{"date-parts":[["2018"]]},"page":"433-437","publisher":"Institute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mendeley":{"formattedCitation":"[32]","plainTextFormattedCitation":"[32]","previouslyFormattedCitation":"[32]"},"properties":{"noteIndex":0},"schema":"https://github.com/citation-style-language/schema/raw/master/csl-citation.json"}</w:instrText>
      </w:r>
      <w:r w:rsidR="00F77FBD">
        <w:rPr>
          <w:color w:val="000000"/>
        </w:rPr>
        <w:fldChar w:fldCharType="separate"/>
      </w:r>
      <w:r w:rsidR="00F77FBD" w:rsidRPr="00F77FBD">
        <w:rPr>
          <w:noProof/>
          <w:color w:val="000000"/>
        </w:rPr>
        <w:t>[32]</w:t>
      </w:r>
      <w:r w:rsidR="00F77FBD">
        <w:rPr>
          <w:color w:val="000000"/>
        </w:rPr>
        <w:fldChar w:fldCharType="end"/>
      </w:r>
      <w:r w:rsidR="00F77FBD" w:rsidRPr="00F04B64">
        <w:rPr>
          <w:color w:val="000000"/>
        </w:rPr>
        <w:t xml:space="preserve"> </w:t>
      </w:r>
    </w:p>
    <w:p w14:paraId="4A77A506" w14:textId="53779DCD" w:rsidR="007B12E8" w:rsidRPr="00F04B64" w:rsidRDefault="007B12E8" w:rsidP="00F04B64">
      <w:pPr>
        <w:pStyle w:val="Prrafodelista"/>
        <w:numPr>
          <w:ilvl w:val="0"/>
          <w:numId w:val="45"/>
        </w:numPr>
        <w:jc w:val="both"/>
        <w:rPr>
          <w:color w:val="000000"/>
        </w:rPr>
      </w:pPr>
      <w:r w:rsidRPr="00F04B64">
        <w:rPr>
          <w:color w:val="000000"/>
        </w:rPr>
        <w:t xml:space="preserve">Mapa de temas de elicitación (ETM): </w:t>
      </w:r>
      <w:r w:rsidR="00384C61">
        <w:rPr>
          <w:color w:val="000000"/>
        </w:rPr>
        <w:fldChar w:fldCharType="begin" w:fldLock="1"/>
      </w:r>
      <w:r w:rsidR="00384C61">
        <w:rPr>
          <w:color w:val="000000"/>
        </w:rPr>
        <w:instrText>ADDIN CSL_CITATION {"citationItems":[{"id":"ITEM-1","itemData":{"DOI":"10.1109/RCIS.2015.7128875","ISSN":"21511357","abstract":"Requirements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Science","id":"ITEM-1","issue":"June","issued":{"date-parts":[["2015","6","19"]]},"page":"151-158","publisher":"IEEE Computer Society","title":"Towards a Model of Topic Relevance during requirements elicitation - Preliminary results","type":"paper-conference","volume":"2015-June"},"uris":["http://www.mendeley.com/documents/?uuid=135bfc17-b761-45d4-8532-5a85a6fdef3e"]}],"mendeley":{"formattedCitation":"[34]","plainTextFormattedCitation":"[34]","previouslyFormattedCitation":"[34]"},"properties":{"noteIndex":0},"schema":"https://github.com/citation-style-language/schema/raw/master/csl-citation.json"}</w:instrText>
      </w:r>
      <w:r w:rsidR="00384C61">
        <w:rPr>
          <w:color w:val="000000"/>
        </w:rPr>
        <w:fldChar w:fldCharType="separate"/>
      </w:r>
      <w:r w:rsidR="00384C61" w:rsidRPr="00384C61">
        <w:rPr>
          <w:noProof/>
          <w:color w:val="000000"/>
        </w:rPr>
        <w:t>[34]</w:t>
      </w:r>
      <w:r w:rsidR="00384C61">
        <w:rPr>
          <w:color w:val="000000"/>
        </w:rPr>
        <w:fldChar w:fldCharType="end"/>
      </w:r>
      <w:r w:rsidR="00384C61" w:rsidRPr="00F04B64">
        <w:rPr>
          <w:color w:val="000000"/>
        </w:rPr>
        <w:t xml:space="preserve"> </w:t>
      </w:r>
    </w:p>
    <w:p w14:paraId="53BB1D3E" w14:textId="1D7520F1" w:rsidR="007B12E8" w:rsidRDefault="007B12E8" w:rsidP="00F04B64">
      <w:pPr>
        <w:pStyle w:val="NormalWeb"/>
        <w:numPr>
          <w:ilvl w:val="0"/>
          <w:numId w:val="45"/>
        </w:numPr>
        <w:spacing w:before="0" w:beforeAutospacing="0" w:after="0" w:afterAutospacing="0"/>
        <w:rPr>
          <w:color w:val="000000"/>
          <w:sz w:val="20"/>
          <w:szCs w:val="20"/>
        </w:rPr>
      </w:pPr>
      <w:proofErr w:type="spellStart"/>
      <w:r>
        <w:rPr>
          <w:color w:val="000000"/>
          <w:sz w:val="20"/>
          <w:szCs w:val="20"/>
        </w:rPr>
        <w:t>Reassure</w:t>
      </w:r>
      <w:proofErr w:type="spellEnd"/>
      <w:r>
        <w:rPr>
          <w:color w:val="000000"/>
          <w:sz w:val="20"/>
          <w:szCs w:val="20"/>
        </w:rPr>
        <w:t xml:space="preserve"> : </w:t>
      </w:r>
      <w:r w:rsidR="00384C61">
        <w:rPr>
          <w:color w:val="000000"/>
          <w:sz w:val="20"/>
          <w:szCs w:val="20"/>
        </w:rPr>
        <w:fldChar w:fldCharType="begin" w:fldLock="1"/>
      </w:r>
      <w:r w:rsidR="00384C61">
        <w:rPr>
          <w:color w:val="000000"/>
          <w:sz w:val="20"/>
          <w:szCs w:val="20"/>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Technology","id":"ITEM-1","issued":{"date-parts":[["2017","7","1"]]},"page":"160-179","publisher":"Elsevier B.V.","title":"REASSURE: Requirements elicitation for adaptive socio-technical systems using repertory grid","type":"article-journal","volume":"87"},"uris":["http://www.mendeley.com/documents/?uuid=c6c2a868-3b37-442f-8774-5c5fc90bfc43"]}],"mendeley":{"formattedCitation":"[35]","plainTextFormattedCitation":"[35]","previouslyFormattedCitation":"[35]"},"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[35]</w:t>
      </w:r>
      <w:r w:rsidR="00384C61">
        <w:rPr>
          <w:color w:val="000000"/>
          <w:sz w:val="20"/>
          <w:szCs w:val="20"/>
        </w:rPr>
        <w:fldChar w:fldCharType="end"/>
      </w:r>
      <w:r w:rsidR="00384C61">
        <w:rPr>
          <w:color w:val="000000"/>
          <w:sz w:val="20"/>
          <w:szCs w:val="20"/>
        </w:rPr>
        <w:t xml:space="preserve"> </w:t>
      </w:r>
    </w:p>
    <w:p w14:paraId="3EFF5E14" w14:textId="54EAFFD3" w:rsidR="007B12E8" w:rsidRDefault="007B12E8" w:rsidP="00F04B64">
      <w:pPr>
        <w:pStyle w:val="NormalWeb"/>
        <w:numPr>
          <w:ilvl w:val="0"/>
          <w:numId w:val="45"/>
        </w:numPr>
        <w:spacing w:before="0" w:beforeAutospacing="0" w:after="0" w:afterAutospacing="0"/>
        <w:rPr>
          <w:color w:val="000000"/>
          <w:sz w:val="20"/>
          <w:szCs w:val="20"/>
        </w:rPr>
      </w:pPr>
      <w:r>
        <w:rPr>
          <w:color w:val="000000"/>
          <w:sz w:val="20"/>
          <w:szCs w:val="20"/>
        </w:rPr>
        <w:t xml:space="preserve">Metodología de Proceso-Objeto (OPM): </w:t>
      </w:r>
      <w:r w:rsidR="00384C61">
        <w:rPr>
          <w:color w:val="000000"/>
          <w:sz w:val="20"/>
          <w:szCs w:val="20"/>
        </w:rPr>
        <w:fldChar w:fldCharType="begin" w:fldLock="1"/>
      </w:r>
      <w:r w:rsidR="00384C61">
        <w:rPr>
          <w:color w:val="000000"/>
          <w:sz w:val="20"/>
          <w:szCs w:val="20"/>
        </w:rPr>
        <w:instrText>ADDIN CSL_CITATION {"citationItems":[{"id":"ITEM-1","itemData":{"DOI":"10.1016/j.ifacol.2017.08.1064","ISSN":"24058963","abstract":"Urban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[36]","plainTextFormattedCitation":"[36]","previouslyFormattedCitation":"[36]"},"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[36]</w:t>
      </w:r>
      <w:r w:rsidR="00384C61">
        <w:rPr>
          <w:color w:val="000000"/>
          <w:sz w:val="20"/>
          <w:szCs w:val="20"/>
        </w:rPr>
        <w:fldChar w:fldCharType="end"/>
      </w:r>
    </w:p>
    <w:p w14:paraId="0CB31EEA" w14:textId="78FA8BC4" w:rsidR="007B12E8" w:rsidRDefault="007B12E8" w:rsidP="00F04B64">
      <w:pPr>
        <w:pStyle w:val="NormalWeb"/>
        <w:numPr>
          <w:ilvl w:val="0"/>
          <w:numId w:val="45"/>
        </w:numPr>
        <w:spacing w:before="0" w:beforeAutospacing="0" w:after="0" w:afterAutospacing="0"/>
        <w:rPr>
          <w:color w:val="000000"/>
          <w:sz w:val="20"/>
          <w:szCs w:val="20"/>
        </w:rPr>
      </w:pPr>
      <w:r>
        <w:rPr>
          <w:color w:val="000000"/>
          <w:sz w:val="20"/>
          <w:szCs w:val="20"/>
        </w:rPr>
        <w:t xml:space="preserve">Metodología LEL: </w:t>
      </w:r>
      <w:r w:rsidR="00384C61">
        <w:rPr>
          <w:color w:val="000000"/>
          <w:sz w:val="20"/>
          <w:szCs w:val="20"/>
        </w:rPr>
        <w:fldChar w:fldCharType="begin" w:fldLock="1"/>
      </w:r>
      <w:r w:rsidR="00384C61">
        <w:rPr>
          <w:color w:val="000000"/>
          <w:sz w:val="20"/>
          <w:szCs w:val="20"/>
        </w:rPr>
        <w:instrText>ADDIN CSL_CITATION {"citationItems":[{"id":"ITEM-1","itemData":{"DOI":"10.1016/j.compag.2020.105242","ISSN":"01681699","abstract":"Mathematical programming models are invaluable tools at decision making, assisting managers to uncover otherwise unattainable means to optimize their processes. However, the value they provide is only as good as their capacity to capture the process domain. This information can only be obtained from stakeholders, i.e., clients or users, who can hardly communicate the requirements clearly and completely. Besides, existing conceptual models of mathematical programming models are not standardized, nor is the process of deriving the mathematical programming model from the concept model, which remains ad hoc. In this paper, we propose an agile methodology to construct mathematical programming models based on two techniques from requirements engineering that have been proven effective at requirements elicitation: the language extended lexicon (LEL) and scenarios. Using the pair of LEL + scenarios allows to create a conceptual model that is clear and complete enough to derive a mathematical programming model that effectively captures the business domain. We also define an ontology to describe the pair LEL + scenarios, which has been implemented with a semantic mediawiki and allows the collaborative construction of the conceptual model and the semi-automatic derivation of mathematical programming model elements. The process is applied and validated in a known fresh tomato packing optimization problem. This proposal can be of high relevance for the development and implementation of mathematical programming models for optimizing agriculture and supply chain management related processes in order to fill the current gap between mathematical programming models in the theory and the practice.","author":[{"dropping-particle":"","family":"Garrido","given":"Alejandra","non-dropping-particle":"","parse-names":false,"suffix":""},{"dropping-particle":"","family":"Antonelli","given":"Leandro","non-dropping-particle":"","parse-names":false,"suffix":""},{"dropping-particle":"","family":"Martin","given":"Jonathan","non-dropping-particle":"","parse-names":false,"suffix":""},{"dropping-particle":"","family":"Alemany","given":"M. M.E.","non-dropping-particle":"","parse-names":false,"suffix":""},{"dropping-particle":"","family":"Mula","given":"Josefa","non-dropping-particle":"","parse-names":false,"suffix":""}],"container-title":"Computers and Electronics in Agriculture","id":"ITEM-1","issued":{"date-parts":[["2020","3","1"]]},"page":"105242","publisher":"Elsevier B.V.","title":"Using LEL and scenarios to derive mathematical programming models. Application in a fresh tomato packing problem","type":"article-journal","volume":"170"},"uris":["http://www.mendeley.com/documents/?uuid=9c56bf2c-612b-47dd-92b1-2763982bef17"]}],"mendeley":{"formattedCitation":"[37]","plainTextFormattedCitation":"[37]","previouslyFormattedCitation":"[37]"},"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[37]</w:t>
      </w:r>
      <w:r w:rsidR="00384C61">
        <w:rPr>
          <w:color w:val="000000"/>
          <w:sz w:val="20"/>
          <w:szCs w:val="20"/>
        </w:rPr>
        <w:fldChar w:fldCharType="end"/>
      </w:r>
      <w:r w:rsidR="00384C61">
        <w:rPr>
          <w:color w:val="000000"/>
          <w:sz w:val="20"/>
          <w:szCs w:val="20"/>
        </w:rPr>
        <w:t xml:space="preserve"> </w:t>
      </w:r>
    </w:p>
    <w:p w14:paraId="524E29D6" w14:textId="75DA4743" w:rsidR="007B12E8" w:rsidRDefault="007B12E8" w:rsidP="00F04B64">
      <w:pPr>
        <w:pStyle w:val="NormalWeb"/>
        <w:numPr>
          <w:ilvl w:val="0"/>
          <w:numId w:val="45"/>
        </w:numPr>
        <w:spacing w:before="0" w:beforeAutospacing="0" w:after="0" w:afterAutospacing="0"/>
        <w:rPr>
          <w:color w:val="000000"/>
          <w:sz w:val="20"/>
          <w:szCs w:val="20"/>
        </w:rPr>
      </w:pPr>
      <w:r>
        <w:rPr>
          <w:color w:val="000000"/>
          <w:sz w:val="20"/>
          <w:szCs w:val="20"/>
        </w:rPr>
        <w:t xml:space="preserve">JAD: </w:t>
      </w:r>
      <w:r w:rsidR="00384C61">
        <w:rPr>
          <w:color w:val="000000"/>
          <w:sz w:val="20"/>
          <w:szCs w:val="20"/>
        </w:rPr>
        <w:fldChar w:fldCharType="begin" w:fldLock="1"/>
      </w:r>
      <w:r w:rsidR="00384C61">
        <w:rPr>
          <w:color w:val="000000"/>
          <w:sz w:val="20"/>
          <w:szCs w:val="20"/>
        </w:rPr>
        <w:instrText>ADDIN CSL_CITATION {"citationItems":[{"id":"ITEM-1","itemData":{"DOI":"10.1049/iet-sen.2017.0144","ISSN":"17518806","abstract":"Requirements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techniques","type":"article-journal","volume":"12"},"uris":["http://www.mendeley.com/documents/?uuid=0b3ec88a-ff2f-4c14-9af1-1df0aeec24ce"]},{"id":"ITEM-2","itemData":{"DOI":"10.1109/ELINFOCOM.2016.7562976","ISBN":"9781467380164","abstract":"Web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2016","id":"ITEM-2","issued":{"date-parts":[["2016","9","7"]]},"page":"1-4","publisher":"Institute of Electrical and Electronics Engineers Inc.","title":"WERT technique in requirements elicitation for web applications","type":"paper-conference"},"uris":["http://www.mendeley.com/documents/?uuid=d45e6975-1fc0-42e0-a959-c15293fd3392"]},{"id":"ITEM-3","itemData":{"DOI":"10.1109/ICEET1.2018.8338650","ISBN":"9781538621707","abstract":"Requirements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2018","id":"ITEM-3","issued":{"date-parts":[["2018"]]},"page":"1-5","publisher":"Institute of Electrical and Electronics Engineers Inc.","title":"A review on knowledge management in requirements engineering","type":"paper-conference","volume":"2018-Janua"},"uris":["http://www.mendeley.com/documents/?uuid=3feaaed9-8eb4-4af1-a5a0-f2c756241691"]},{"id":"ITEM-4","itemData":{"DOI":"10.1109/RE.2019.00037","ISBN":"9781728139128","ISSN":"23326441","abstract":"Digitalization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Engineering","id":"ITEM-4","issued":{"date-parts":[["2019","9"]]},"page":"276-285","publisher":"IEEE Computer Society","title":"Requirements engineering method for infrastructure automation and cloud projects","type":"paper-conference","volume":"2019-Septe"},"uris":["http://www.mendeley.com/documents/?uuid=d5fd04d3-10c3-46b6-b27a-e4c45ca4158a"]}],"mendeley":{"formattedCitation":"[7], [41], [45], [51]","plainTextFormattedCitation":"[7], [41], [45], [51]","previouslyFormattedCitation":"[7], [41], [45], [51]"},"properties":{"noteIndex":0},"schema":"https://github.com/citation-style-language/schema/raw/master/csl-citation.json"}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[7], [41], [45], [51]</w:t>
      </w:r>
      <w:r w:rsidR="00384C61">
        <w:rPr>
          <w:color w:val="000000"/>
          <w:sz w:val="20"/>
          <w:szCs w:val="20"/>
        </w:rPr>
        <w:fldChar w:fldCharType="end"/>
      </w:r>
      <w:r w:rsidR="00384C61">
        <w:rPr>
          <w:color w:val="000000"/>
          <w:sz w:val="20"/>
          <w:szCs w:val="20"/>
        </w:rPr>
        <w:t xml:space="preserve"> </w:t>
      </w:r>
    </w:p>
    <w:p w14:paraId="7EB136C8" w14:textId="5253B12B" w:rsidR="007B12E8" w:rsidRDefault="00F04B64" w:rsidP="00F04B64">
      <w:pPr>
        <w:pStyle w:val="NormalWeb"/>
        <w:numPr>
          <w:ilvl w:val="0"/>
          <w:numId w:val="45"/>
        </w:numPr>
        <w:spacing w:before="0" w:beforeAutospacing="0" w:after="0" w:afterAutospacing="0"/>
        <w:rPr>
          <w:color w:val="000000"/>
          <w:sz w:val="20"/>
          <w:szCs w:val="20"/>
        </w:rPr>
      </w:pPr>
      <w:r>
        <w:rPr>
          <w:color w:val="000000"/>
          <w:sz w:val="20"/>
          <w:szCs w:val="20"/>
        </w:rPr>
        <w:t xml:space="preserve">Reutilización: </w:t>
      </w:r>
      <w:r w:rsidR="00384C61">
        <w:rPr>
          <w:color w:val="000000"/>
          <w:sz w:val="20"/>
          <w:szCs w:val="20"/>
        </w:rPr>
        <w:fldChar w:fldCharType="begin" w:fldLock="1"/>
      </w:r>
      <w:r w:rsidR="00384C61">
        <w:rPr>
          <w:color w:val="000000"/>
          <w:sz w:val="20"/>
          <w:szCs w:val="20"/>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projects","type":"paper-conference","volume":"2019-Septe"},"uris":["http://www.mendeley.com/documents/?uuid=d5fd04d3-10c3-46b6-b27a-e4c45ca4158a"]},{"id":"ITEM-2","itemData":{"DOI":"10.1109/ACCESS.2018.2874981","ISSN":"21693536","abstract":"Software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Access","id":"ITEM-2","issued":{"date-parts":[["2018"]]},"page":"63859-63867","publisher":"Institute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 [51]","plainTextFormattedCitation":"[50], [51]","previouslyFormattedCitation":"[50], [51]"},"properties":{"noteIndex":0},"schema":"https://github.com/citation-style-language/schema/raw/master/csl-citation.json"}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[50], [51]</w:t>
      </w:r>
      <w:r w:rsidR="00384C61">
        <w:rPr>
          <w:color w:val="000000"/>
          <w:sz w:val="20"/>
          <w:szCs w:val="20"/>
        </w:rPr>
        <w:fldChar w:fldCharType="end"/>
      </w:r>
      <w:r w:rsidR="00384C61">
        <w:rPr>
          <w:color w:val="000000"/>
          <w:sz w:val="20"/>
          <w:szCs w:val="20"/>
        </w:rPr>
        <w:t xml:space="preserve"> </w:t>
      </w:r>
    </w:p>
    <w:p w14:paraId="2301537B" w14:textId="3E730BCB" w:rsidR="00F04B64" w:rsidRPr="00384C61" w:rsidRDefault="00F04B64" w:rsidP="00384C61">
      <w:pPr>
        <w:pStyle w:val="NormalWeb"/>
        <w:numPr>
          <w:ilvl w:val="0"/>
          <w:numId w:val="45"/>
        </w:numPr>
        <w:spacing w:before="0" w:beforeAutospacing="0" w:after="0" w:afterAutospacing="0"/>
        <w:rPr>
          <w:color w:val="000000"/>
          <w:sz w:val="20"/>
          <w:szCs w:val="20"/>
        </w:rPr>
      </w:pPr>
      <w:r>
        <w:rPr>
          <w:color w:val="000000"/>
          <w:sz w:val="20"/>
          <w:szCs w:val="20"/>
        </w:rPr>
        <w:t>Conciencia de la situación (SA) en la obtención de requisitos</w:t>
      </w:r>
      <w:r w:rsidR="00384C61">
        <w:rPr>
          <w:color w:val="000000"/>
          <w:sz w:val="20"/>
          <w:szCs w:val="20"/>
        </w:rPr>
        <w:t xml:space="preserve"> y </w:t>
      </w:r>
      <w:r w:rsidRPr="00384C61">
        <w:rPr>
          <w:color w:val="000000"/>
          <w:sz w:val="20"/>
          <w:szCs w:val="20"/>
        </w:rPr>
        <w:t>Solicitud de requisitos individualizados:</w:t>
      </w:r>
      <w:r w:rsidR="00384C61">
        <w:rPr>
          <w:color w:val="000000"/>
          <w:sz w:val="20"/>
          <w:szCs w:val="20"/>
        </w:rPr>
        <w:t xml:space="preserve"> </w:t>
      </w:r>
      <w:r w:rsidR="00384C61">
        <w:rPr>
          <w:color w:val="000000"/>
          <w:sz w:val="20"/>
          <w:szCs w:val="20"/>
        </w:rPr>
        <w:fldChar w:fldCharType="begin" w:fldLock="1"/>
      </w:r>
      <w:r w:rsidR="00384C61">
        <w:rPr>
          <w:color w:val="000000"/>
          <w:sz w:val="20"/>
          <w:szCs w:val="20"/>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Conference","id":"ITEM-1","issued":{"date-parts":[["2016"]]},"page":"233-238","publisher":"IEEE Computer Society","title":"Situation-Oriented Requirements Elicitation","type":"paper-conference","volume":"1"},"uris":["http://www.mendeley.com/documents/?uuid=64c52b40-bbb4-4216-8b3b-58ba8853eb55"]}],"mendeley":{"formattedCitation":"[43]","plainTextFormattedCitation":"[43]","previouslyFormattedCitation":"[43]"},"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[43]</w:t>
      </w:r>
      <w:r w:rsidR="00384C61">
        <w:rPr>
          <w:color w:val="000000"/>
          <w:sz w:val="20"/>
          <w:szCs w:val="20"/>
        </w:rPr>
        <w:fldChar w:fldCharType="end"/>
      </w:r>
      <w:r w:rsidR="00384C61" w:rsidRPr="00384C61">
        <w:rPr>
          <w:color w:val="000000"/>
          <w:sz w:val="20"/>
          <w:szCs w:val="20"/>
        </w:rPr>
        <w:t xml:space="preserve"> </w:t>
      </w:r>
    </w:p>
    <w:p w14:paraId="4967A54D" w14:textId="04D83A89" w:rsidR="00F04B64" w:rsidRDefault="00F04B64" w:rsidP="00F04B64">
      <w:pPr>
        <w:pStyle w:val="NormalWeb"/>
        <w:numPr>
          <w:ilvl w:val="0"/>
          <w:numId w:val="45"/>
        </w:numPr>
        <w:spacing w:before="0" w:beforeAutospacing="0" w:after="0" w:afterAutospacing="0"/>
        <w:rPr>
          <w:color w:val="000000"/>
          <w:sz w:val="20"/>
          <w:szCs w:val="20"/>
        </w:rPr>
      </w:pPr>
      <w:r>
        <w:rPr>
          <w:color w:val="000000"/>
          <w:sz w:val="20"/>
          <w:szCs w:val="20"/>
        </w:rPr>
        <w:t xml:space="preserve">Extracciones de datos: </w:t>
      </w:r>
      <w:r w:rsidR="00384C61">
        <w:rPr>
          <w:color w:val="000000"/>
          <w:sz w:val="20"/>
          <w:szCs w:val="20"/>
        </w:rPr>
        <w:fldChar w:fldCharType="begin" w:fldLock="1"/>
      </w:r>
      <w:r w:rsidR="00384C61">
        <w:rPr>
          <w:color w:val="000000"/>
          <w:sz w:val="20"/>
          <w:szCs w:val="20"/>
        </w:rPr>
        <w:instrText>ADDIN CSL_CITATION {"citationItems":[{"id":"ITEM-1","itemData":{"DOI":"10.1145/3167132.3167321","ISBN":"9781450351911","abstract":"The1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mendeley":{"formattedCitation":"[47]","plainTextFormattedCitation":"[47]","previouslyFormattedCitation":"[47]"},"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[47]</w:t>
      </w:r>
      <w:r w:rsidR="00384C61">
        <w:rPr>
          <w:color w:val="000000"/>
          <w:sz w:val="20"/>
          <w:szCs w:val="20"/>
        </w:rPr>
        <w:fldChar w:fldCharType="end"/>
      </w:r>
      <w:r w:rsidR="00384C61">
        <w:rPr>
          <w:color w:val="000000"/>
          <w:sz w:val="20"/>
          <w:szCs w:val="20"/>
        </w:rPr>
        <w:t xml:space="preserve"> </w:t>
      </w:r>
    </w:p>
    <w:p w14:paraId="522C3D92" w14:textId="5BC481F5" w:rsidR="00F04B64" w:rsidRDefault="00F04B64" w:rsidP="00F04B64">
      <w:pPr>
        <w:pStyle w:val="NormalWeb"/>
        <w:numPr>
          <w:ilvl w:val="0"/>
          <w:numId w:val="45"/>
        </w:numPr>
        <w:spacing w:before="0" w:beforeAutospacing="0" w:after="0" w:afterAutospacing="0"/>
        <w:rPr>
          <w:color w:val="000000"/>
          <w:sz w:val="20"/>
          <w:szCs w:val="20"/>
        </w:rPr>
      </w:pPr>
      <w:r>
        <w:rPr>
          <w:color w:val="000000"/>
          <w:sz w:val="20"/>
          <w:szCs w:val="20"/>
        </w:rPr>
        <w:t xml:space="preserve">Selección de la fuente de datos: </w:t>
      </w:r>
      <w:r w:rsidR="00384C61">
        <w:rPr>
          <w:color w:val="000000"/>
          <w:sz w:val="20"/>
          <w:szCs w:val="20"/>
        </w:rPr>
        <w:fldChar w:fldCharType="begin" w:fldLock="1"/>
      </w:r>
      <w:r w:rsidR="00384C61">
        <w:rPr>
          <w:color w:val="000000"/>
          <w:sz w:val="20"/>
          <w:szCs w:val="20"/>
        </w:rPr>
        <w:instrText>ADDIN CSL_CITATION {"citationItems":[{"id":"ITEM-1","itemData":{"DOI":"10.1109/ACCESS.2018.2874981","ISSN":"21693536","abstract":"Software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plainTextFormattedCitation":"[50]","previouslyFormattedCitation":"[50]"},"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[50]</w:t>
      </w:r>
      <w:r w:rsidR="00384C61">
        <w:rPr>
          <w:color w:val="000000"/>
          <w:sz w:val="20"/>
          <w:szCs w:val="20"/>
        </w:rPr>
        <w:fldChar w:fldCharType="end"/>
      </w:r>
      <w:r w:rsidR="00384C61">
        <w:rPr>
          <w:color w:val="000000"/>
          <w:sz w:val="20"/>
          <w:szCs w:val="20"/>
        </w:rPr>
        <w:t xml:space="preserve"> </w:t>
      </w:r>
    </w:p>
    <w:p w14:paraId="7D287CCC" w14:textId="25ACFBA8" w:rsidR="00F04B64" w:rsidRPr="007B12E8" w:rsidRDefault="00F04B64" w:rsidP="00F04B64">
      <w:pPr>
        <w:pStyle w:val="NormalWeb"/>
        <w:numPr>
          <w:ilvl w:val="0"/>
          <w:numId w:val="45"/>
        </w:numPr>
        <w:spacing w:before="0" w:beforeAutospacing="0" w:after="0" w:afterAutospacing="0"/>
        <w:rPr>
          <w:color w:val="000000"/>
          <w:sz w:val="20"/>
          <w:szCs w:val="20"/>
        </w:rPr>
      </w:pPr>
      <w:proofErr w:type="spellStart"/>
      <w:r>
        <w:rPr>
          <w:color w:val="000000"/>
          <w:sz w:val="20"/>
          <w:szCs w:val="20"/>
        </w:rPr>
        <w:t>Metodo</w:t>
      </w:r>
      <w:proofErr w:type="spellEnd"/>
      <w:r>
        <w:rPr>
          <w:color w:val="000000"/>
          <w:sz w:val="20"/>
          <w:szCs w:val="20"/>
        </w:rPr>
        <w:t xml:space="preserve"> Do / Be / </w:t>
      </w:r>
      <w:proofErr w:type="spellStart"/>
      <w:r>
        <w:rPr>
          <w:color w:val="000000"/>
          <w:sz w:val="20"/>
          <w:szCs w:val="20"/>
        </w:rPr>
        <w:t>Feel</w:t>
      </w:r>
      <w:proofErr w:type="spellEnd"/>
      <w:r>
        <w:rPr>
          <w:color w:val="000000"/>
          <w:sz w:val="20"/>
          <w:szCs w:val="20"/>
        </w:rPr>
        <w:t xml:space="preserve">: </w:t>
      </w:r>
      <w:r w:rsidR="00384C61">
        <w:rPr>
          <w:color w:val="000000"/>
          <w:sz w:val="20"/>
          <w:szCs w:val="20"/>
        </w:rPr>
        <w:fldChar w:fldCharType="begin" w:fldLock="1"/>
      </w:r>
      <w:r w:rsidR="00384C61">
        <w:rPr>
          <w:color w:val="000000"/>
          <w:sz w:val="20"/>
          <w:szCs w:val="20"/>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384C61">
        <w:rPr>
          <w:color w:val="000000"/>
          <w:sz w:val="20"/>
          <w:szCs w:val="20"/>
        </w:rPr>
        <w:fldChar w:fldCharType="separate"/>
      </w:r>
      <w:r w:rsidR="00384C61" w:rsidRPr="00384C61">
        <w:rPr>
          <w:noProof/>
          <w:color w:val="000000"/>
          <w:sz w:val="20"/>
          <w:szCs w:val="20"/>
        </w:rPr>
        <w:t>[16]</w:t>
      </w:r>
      <w:r w:rsidR="00384C61">
        <w:rPr>
          <w:color w:val="000000"/>
          <w:sz w:val="20"/>
          <w:szCs w:val="20"/>
        </w:rPr>
        <w:fldChar w:fldCharType="end"/>
      </w:r>
      <w:r w:rsidR="00384C61">
        <w:rPr>
          <w:color w:val="000000"/>
          <w:sz w:val="20"/>
          <w:szCs w:val="20"/>
        </w:rPr>
        <w:t xml:space="preserve"> </w:t>
      </w:r>
    </w:p>
    <w:p w14:paraId="6FCFF002" w14:textId="77777777" w:rsidR="007B12E8" w:rsidRPr="00B23197" w:rsidRDefault="007B12E8" w:rsidP="007B12E8">
      <w:pPr>
        <w:pStyle w:val="Prrafodelista"/>
        <w:jc w:val="both"/>
        <w:rPr>
          <w:color w:val="000000"/>
        </w:rPr>
      </w:pPr>
    </w:p>
    <w:p w14:paraId="6C40F889" w14:textId="09936441" w:rsidR="00540B05" w:rsidRPr="00540B05" w:rsidRDefault="00F04B64" w:rsidP="002F0CBF">
      <w:pPr>
        <w:pStyle w:val="Ttulo31"/>
      </w:pPr>
      <w:r w:rsidRPr="002F0CBF">
        <w:rPr>
          <w:b/>
          <w:bCs/>
        </w:rPr>
        <w:t xml:space="preserve">Listado </w:t>
      </w:r>
      <w:r w:rsidR="00FF2389" w:rsidRPr="002F0CBF">
        <w:rPr>
          <w:b/>
          <w:bCs/>
        </w:rPr>
        <w:t>Importancia por artículo</w:t>
      </w:r>
      <w:r w:rsidR="00FF2389">
        <w:t>.</w:t>
      </w:r>
    </w:p>
    <w:p w14:paraId="663F6142" w14:textId="2B4E0CE4" w:rsidR="00540B05" w:rsidRDefault="00540B05" w:rsidP="00540B05">
      <w:pPr>
        <w:pStyle w:val="Prrafodelista"/>
        <w:numPr>
          <w:ilvl w:val="0"/>
          <w:numId w:val="46"/>
        </w:numPr>
        <w:jc w:val="both"/>
      </w:pPr>
      <w:r>
        <w:t>Apoya las dificultades entre el cliente y el equipo de desarrollo. Además, tienen otros usos en el ciclo de vida de desarrollo, que abarca desde la gestión de proyectos hasta la generación de historias de usuarios:</w:t>
      </w:r>
      <w:r w:rsidR="00384C61">
        <w:t xml:space="preserve"> </w:t>
      </w:r>
      <w:r w:rsidR="00384C61">
        <w:fldChar w:fldCharType="begin" w:fldLock="1"/>
      </w:r>
      <w:r w:rsidR="00384C61">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384C61">
        <w:fldChar w:fldCharType="separate"/>
      </w:r>
      <w:r w:rsidR="00384C61" w:rsidRPr="00384C61">
        <w:rPr>
          <w:noProof/>
        </w:rPr>
        <w:t>[16]</w:t>
      </w:r>
      <w:r w:rsidR="00384C61">
        <w:fldChar w:fldCharType="end"/>
      </w:r>
      <w:r>
        <w:t xml:space="preserve"> </w:t>
      </w:r>
    </w:p>
    <w:p w14:paraId="6CFC459A" w14:textId="08754893" w:rsidR="00540B05" w:rsidRDefault="00540B05" w:rsidP="00540B05">
      <w:pPr>
        <w:pStyle w:val="Prrafodelista"/>
        <w:numPr>
          <w:ilvl w:val="0"/>
          <w:numId w:val="46"/>
        </w:numPr>
        <w:jc w:val="both"/>
      </w:pPr>
      <w:r>
        <w:t>Reduce las tasas de defectos en aproximadamente un 50% en las organizaciones. Reduce el trabajo y el esfuerzo total del proyecto, mejorando la productividad:</w:t>
      </w:r>
      <w:r w:rsidR="00384C61">
        <w:t xml:space="preserve"> </w:t>
      </w:r>
      <w:r w:rsidR="00384C61">
        <w:fldChar w:fldCharType="begin" w:fldLock="1"/>
      </w:r>
      <w:r w:rsidR="00384C61">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mendeley":{"formattedCitation":"[17]","plainTextFormattedCitation":"[17]","previouslyFormattedCitation":"[17]"},"properties":{"noteIndex":0},"schema":"https://github.com/citation-style-language/schema/raw/master/csl-citation.json"}</w:instrText>
      </w:r>
      <w:r w:rsidR="00384C61">
        <w:fldChar w:fldCharType="separate"/>
      </w:r>
      <w:r w:rsidR="00384C61" w:rsidRPr="00384C61">
        <w:rPr>
          <w:noProof/>
        </w:rPr>
        <w:t>[17]</w:t>
      </w:r>
      <w:r w:rsidR="00384C61">
        <w:fldChar w:fldCharType="end"/>
      </w:r>
      <w:r>
        <w:t xml:space="preserve"> </w:t>
      </w:r>
    </w:p>
    <w:p w14:paraId="6B60096A" w14:textId="125B6253" w:rsidR="00540B05" w:rsidRDefault="00540B05" w:rsidP="0085042D">
      <w:pPr>
        <w:pStyle w:val="Prrafodelista"/>
        <w:numPr>
          <w:ilvl w:val="0"/>
          <w:numId w:val="46"/>
        </w:numPr>
        <w:jc w:val="both"/>
      </w:pPr>
      <w:r>
        <w:t xml:space="preserve">La obtención de requisitos es un factor importante para el proyecto éxito en la ingeniería de software. Por lo tanto, es necesaria una intensa comunicación con las partes interesadas. Basándose en la documentación de la información comunicada, el ingeniero trata de obtener requisitos de alta calidad.  La ingeniería de requisitos es una de las etapas importantes en el ciclo de vida del desarrollo. Todos los requisitos necesarios para el desarrollo del producto se recogen en esta fase. Un alto producto estándar puede ser desarrollado por una metodología ágil en menos presupuesto y tiempo. La ingeniería de requisitos es una de las actividades más vitales en todo el ciclo de vida del desarrollo de software. El éxito del software depende en gran medida de qué tan bien se hayan entendido y convertido los requisitos de los usuarios en las </w:t>
      </w:r>
      <w:r>
        <w:lastRenderedPageBreak/>
        <w:t>funcionalidades apropiadas del software. Objetivo es mejorar la comunicación de los requisitos entre los miembros de un equipo de desarrollo, reduciendo la pérdida de requisitos información durante la ejecución del proyecto de software. La ingeniería de requisitos es un proceso que tiene como objetivo identificar a los interesados y sus necesidades, y documentarlas de manera que permite el análisis, la comunicación y la posterior aplicación y el mantenimiento de un sistema:</w:t>
      </w:r>
      <w:r w:rsidR="00384C61">
        <w:t xml:space="preserve"> </w:t>
      </w:r>
      <w:r w:rsidR="00384C61">
        <w:fldChar w:fldCharType="begin" w:fldLock="1"/>
      </w:r>
      <w:r w:rsidR="00384C61">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Technique'","type":"paper-conference"},"uris":["http://www.mendeley.com/documents/?uuid=408698bc-5de1-4497-9fc3-4b683d117fd5"]},{"id":"ITEM-2","itemData":{"DOI":"10.1109/RE.2017.78","ISBN":"9781538631911","abstract":"The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2017","id":"ITEM-2","issued":{"date-parts":[["2017","9"]]},"page":"450-451","publisher":"Institute of Electrical and Electronics Engineers Inc.","title":"Let's Hear it from RETTA: A Requirements Elicitation Tool for TrAffic Management Systems","type":"paper-conference"},"uris":["http://www.mendeley.com/documents/?uuid=bee8f5bd-69f0-4d6f-b031-2cb448b31937"]},{"id":"ITEM-3","itemData":{"DOI":"10.1109/SEAA.2017.73","ISBN":"9781538621400","abstract":"Requirements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2016","id":"ITEM-4","issued":{"date-parts":[["2016"]]},"page":"146-155","publisher":"Institute of Electrical and Electronics Engineers Inc.","title":"Supporting Requirements Elicitation by Tool-Supported Video Analysis","type":"paper-conference"},"uris":["http://www.mendeley.com/documents/?uuid=a15b8cdc-c5df-456e-9c84-120ba314e081"]},{"id":"ITEM-5","itemData":{"DOI":"10.1109/CSE.2015.49","ISBN":"9781467382977","abstract":"Requirements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2015","id":"ITEM-5","issued":{"date-parts":[["2015","10"]]},"page":"253-261","publisher":"Institute of Electrical and Electronics Engineers Inc.","title":"Effective requirements engineering for CSE projects: A lightweight tool","type":"paper-conference"},"uris":["http://www.mendeley.com/documents/?uuid=9eeaf04e-fd93-482c-a9d9-34332039d47a"]},{"id":"ITEM-6","itemData":{"DOI":"10.1109/ICICICT1.2017.8342602","ISBN":"9781509061068","abstract":"After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2017","id":"ITEM-6","issued":{"date-parts":[["2018"]]},"page":"433-437","publisher":"Institute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requirements","type":"paper-conference","volume":"2018-Janua"},"uris":["http://www.mendeley.com/documents/?uuid=1ea2ae7e-48c8-4662-8951-0e0a9f4eaa60"]},{"id":"ITEM-7","itemData":{"DOI":"10.1109/COMTECH.2017.8065749","ISBN":"9781509059843","abstract":"Agile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2017","id":"ITEM-7","issued":{"date-parts":[["2017","10"]]},"page":"50-55","publisher":"Institute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scenario","type":"paper-conference"},"uris":["http://www.mendeley.com/documents/?uuid=ec91d402-cdb5-434b-aa9b-87c37398ad58"]},{"id":"ITEM-8","itemData":{"DOI":"10.1109/RCIS.2015.7128875","ISSN":"21511357","abstract":"Requirements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Science","id":"ITEM-8","issue":"June","issued":{"date-parts":[["2015","6","19"]]},"page":"151-158","publisher":"IEEE Computer Society","title":"Towards a Model of Topic Relevance during requirements elicitation - Preliminary results","type":"paper-conference","volume":"2015-June"},"uris":["http://www.mendeley.com/documents/?uuid=135bfc17-b761-45d4-8532-5a85a6fdef3e"]},{"id":"ITEM-9","itemData":{"DOI":"10.1109/TIMES-iCON.2018.8621784","ISBN":"9781538675731","abstract":"The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Conference","id":"ITEM-9","issued":{"date-parts":[["2019"]]},"page":"1-5","publisher":"Institute of Electrical and Electronics Engineers Inc.","title":"Dealing with Change in Software Development: A Challenge for Requirements Engineering","type":"paper-conference"},"uris":["http://www.mendeley.com/documents/?uuid=631f207a-30bf-4c55-b337-c3315019447f"]},{"id":"ITEM-10","itemData":{"DOI":"10.1145/3083726","ISSN":"21586578","abstract":"Incorrect and incomplete requirements have been reported as two of the top reasons for information systems (IS) project failures. In order to address these concerns, several IS analysis and design studies have focused on understanding the business needs and organizational factors prior to specifying the requirements. In this research, we add to the existing incremental solutions, such as the work system method and goal-oriented requirements engineering, by proposing the Role Clarity Framework drawn from the theories of “role dynamics” and “goal setting and task performance” in organization studies. The Role Clarity Framework consists of three main concepts related to any organizational role: expectations, activities, and consequences. Based on the interactions among different roles, this framework demonstrates how the business goals and activities of each role, as played out by IS users, are formed and/or changed in the organization. Finally, the Role Clarity Framework helps IS analysts to improve their communication with users and anticipate changes in their requirements, thus improving the gathering of requirements for IS design.","author":[{"dropping-particle":"","family":"Taghavi","given":"Atefeh","non-dropping-particle":"","parse-names":false,"suffix":""},{"dropping-particle":"","family":"Woo","given":"Carson","non-dropping-particle":"","parse-names":false,"suffix":""}],"container-title":"ACM Transactions on Management Information Systems","id":"ITEM-10","issue":"2-3","issued":{"date-parts":[["2017","6"]]},"page":"1-16","publisher":"Association for Computing Machinery","title":"The role clarity framework to improve requirements gathering","type":"article-journal","volume":"8"},"uris":["http://www.mendeley.com/documents/?uuid=57099c2f-abeb-4c79-bb21-6bb4ab71b799"]},{"id":"ITEM-11","itemData":{"DOI":"10.1109/MECO.2016.7525693","ISBN":"9781509022212","abstract":"As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2016","id":"ITEM-11","issued":{"date-parts":[["2016","7"]]},"page":"464-467","publisher":"Institute of Electrical and Electronics Engineers Inc.","title":"Requirements elicitation in culturally and technologically diverse settings","type":"paper-conference"},"uris":["http://www.mendeley.com/documents/?uuid=d9209e36-9f10-4b34-8a12-fa5fcc64a868"]},{"id":"ITEM-12","itemData":{"DOI":"10.1109/TSE.2015.2494588","ISSN":"00985589","abstract":"Context.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Engineering","id":"ITEM-12","issue":"5","issued":{"date-parts":[["2016","5","1"]]},"page":"427-451","publisher":"Institute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Experiment","type":"article-journal","volume":"42"},"uris":["http://www.mendeley.com/documents/?uuid=0a94e5bb-d7e5-4d91-836a-cccba5e65e59"]},{"id":"ITEM-13","itemData":{"DOI":"10.1109/ACCESS.2018.2874981","ISSN":"21693536","abstract":"Software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Access","id":"ITEM-13","issued":{"date-parts":[["2018"]]},"page":"63859-63867","publisher":"Institute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development","type":"article-journal","volume":"6"},"uris":["http://www.mendeley.com/documents/?uuid=66d255f1-daa4-4f77-9e8d-c10fce0a3deb"]},{"id":"ITEM-14","itemData":{"DOI":"10.1145/3167132.3167321","ISBN":"9781450351911","abstract":"The1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Computing","id":"ITEM-14","issued":{"date-parts":[["2018"]]},"page":"1772-1781","publisher":"Association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systems","type":"paper-conference"},"uris":["http://www.mendeley.com/documents/?uuid=2ece8665-0d3e-4fc5-b370-78ed8824bdc0"]},{"id":"ITEM-15","itemData":{"DOI":"10.1145/3011286.3011303","ISSN":"0163-5948","author":[{"dropping-particle":"","family":"Oran","given":"Ana Carolina","non-dropping-particle":"","parse-names":false,"suffix":""}],"container-title":"ACM SIGSOFT Software Engineering Notes","id":"ITEM-15","issue":"6","issued":{"date-parts":[["2017"]]},"page":"1-5","publisher":"Association for Computing Machinery (ACM)","title":"A Set of Artifacts and Models to Support Requirements Communication Based on Perspectives","type":"article-journal","volume":"41"},"uris":["http://www.mendeley.com/documents/?uuid=d4960b34-0ee0-4e00-87ba-91de695fc355"]},{"id":"ITEM-16","itemData":{"DOI":"10.1145/2815021.2815032","ISSN":"0163-5948","abstract":"Requirements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Notes","id":"ITEM-16","issue":"5","issued":{"date-parts":[["2015","9"]]},"page":"1-7","publisher":"Association for Computing Machinery (ACM)","title":"Resolving Ambiguities in Natural Language Software Requirements","type":"article-journal","volume":"40"},"uris":["http://www.mendeley.com/documents/?uuid=0e971040-6785-4e28-8b17-4d54b25497b1"]},{"id":"ITEM-17","itemData":{"DOI":"10.1145/3364641.3364656","ISBN":"9781450372824","abstract":"Context: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Series","id":"ITEM-17","issued":{"date-parts":[["2019","10"]]},"page":"129-138","publisher":"Association for Computing Machinery","publisher-place":"New York, New York, USA","title":"REM4DSPL: A requirements engineering method for dynamic software product lines","type":"paper-conference"},"uris":["http://www.mendeley.com/documents/?uuid=2993a5cf-c034-45fe-b0d7-693acec08263"]},{"id":"ITEM-18","itemData":{"DOI":"10.1016/j.ifacol.2017.08.1064","ISSN":"24058963","abstract":"Urban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M","non-dropping-particle":"","parse-names":false,"suffix":""}],"container-title":"IFAC-PapersOnLine","id":"ITEM-18","issue":"1","issued":{"date-parts":[["2017","7"]]},"page":"7481-7486","publisher":"Elsevier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approach","type":"article-journal","volume":"50"},"uris":["http://www.mendeley.com/documents/?uuid=7263fc39-2cf1-40ea-bc37-0db869edcd07"]}],"mendeley":{"formattedCitation":"[1], [2], [31], [32], [34], [36], [39], [46], [47], [50], [3], [19], [21], [23]–[26], [30]","plainTextFormattedCitation":"[1], [2], [31], [32], [34], [36], [39], [46], [47], [50], [3], [19], [21], [23]–[26], [30]","previouslyFormattedCitation":"[1], [2], [31], [32], [34], [36], [39], [46], [47], [50], [3], [19], [21], [23]–[26], [30]"},"properties":{"noteIndex":0},"schema":"https://github.com/citation-style-language/schema/raw/master/csl-citation.json"}</w:instrText>
      </w:r>
      <w:r w:rsidR="00384C61">
        <w:fldChar w:fldCharType="separate"/>
      </w:r>
      <w:r w:rsidR="00384C61" w:rsidRPr="00384C61">
        <w:rPr>
          <w:noProof/>
        </w:rPr>
        <w:t>[1], [2], [31], [32], [34], [36], [39], [46], [47], [50], [3], [19], [21], [23]–[26], [30]</w:t>
      </w:r>
      <w:r w:rsidR="00384C61">
        <w:fldChar w:fldCharType="end"/>
      </w:r>
      <w:r>
        <w:t xml:space="preserve"> </w:t>
      </w:r>
    </w:p>
    <w:p w14:paraId="57DA982C" w14:textId="5FFEA1D4" w:rsidR="00540B05" w:rsidRDefault="00540B05" w:rsidP="00540B05">
      <w:pPr>
        <w:pStyle w:val="Prrafodelista"/>
        <w:numPr>
          <w:ilvl w:val="0"/>
          <w:numId w:val="46"/>
        </w:numPr>
        <w:jc w:val="both"/>
      </w:pPr>
      <w:r>
        <w:t xml:space="preserve">Obtener los requisitos de software desde el punto de vista de los usuarios de un sistema: </w:t>
      </w:r>
      <w:r w:rsidR="00384C61">
        <w:fldChar w:fldCharType="begin" w:fldLock="1"/>
      </w:r>
      <w:r w:rsidR="00384C61">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384C61">
        <w:fldChar w:fldCharType="separate"/>
      </w:r>
      <w:r w:rsidR="00384C61" w:rsidRPr="00384C61">
        <w:rPr>
          <w:noProof/>
        </w:rPr>
        <w:t>[27]</w:t>
      </w:r>
      <w:r w:rsidR="00384C61">
        <w:fldChar w:fldCharType="end"/>
      </w:r>
      <w:r>
        <w:t xml:space="preserve">  </w:t>
      </w:r>
    </w:p>
    <w:p w14:paraId="64966F6B" w14:textId="6D87B5E0" w:rsidR="00540B05" w:rsidRDefault="00540B05" w:rsidP="00540B05">
      <w:pPr>
        <w:pStyle w:val="Prrafodelista"/>
        <w:numPr>
          <w:ilvl w:val="0"/>
          <w:numId w:val="46"/>
        </w:numPr>
        <w:jc w:val="both"/>
      </w:pPr>
      <w:r>
        <w:t xml:space="preserve">Elección de los requisitos a través de casos de uso apoya el desarrollo de software iterativo y aumenta participación de los usuarios: </w:t>
      </w:r>
      <w:r w:rsidR="00384C61">
        <w:fldChar w:fldCharType="begin" w:fldLock="1"/>
      </w:r>
      <w:r w:rsidR="00384C61">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384C61">
        <w:fldChar w:fldCharType="separate"/>
      </w:r>
      <w:r w:rsidR="00384C61" w:rsidRPr="00384C61">
        <w:rPr>
          <w:noProof/>
        </w:rPr>
        <w:t>[27]</w:t>
      </w:r>
      <w:r w:rsidR="00384C61">
        <w:fldChar w:fldCharType="end"/>
      </w:r>
      <w:r>
        <w:t xml:space="preserve">  </w:t>
      </w:r>
    </w:p>
    <w:p w14:paraId="5F44DA45" w14:textId="410EEF1D" w:rsidR="00540B05" w:rsidRDefault="00540B05" w:rsidP="00540B05">
      <w:pPr>
        <w:pStyle w:val="Prrafodelista"/>
        <w:numPr>
          <w:ilvl w:val="0"/>
          <w:numId w:val="46"/>
        </w:numPr>
        <w:jc w:val="both"/>
      </w:pPr>
      <w:r>
        <w:t>Las técnicas de ER deben ser accesibles a los interesados con diferentes antecedentes, para que puedan ser habilitados para contribuir de manera efectiva y eficiente a la construcción de sistemas. Al seleccionar una técnica de ingeniería de requisitos apropiada para un contexto determinado, se debe considerar la usabilidad apoyada por cada una de las técnicas candidatas:</w:t>
      </w:r>
      <w:r w:rsidR="00384C61">
        <w:t xml:space="preserve"> </w:t>
      </w:r>
      <w:r w:rsidR="00384C61">
        <w:fldChar w:fldCharType="begin" w:fldLock="1"/>
      </w:r>
      <w:r w:rsidR="00574AC9">
        <w:instrText>ADDIN CSL_CITATION {"citationItems":[{"id":"ITEM-1","itemData":{"DOI":"10.1109/RE.2019.00045","ISBN":"9781728139128","ISSN":"23326441","abstract":"[Context]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Engineering","id":"ITEM-1","issued":{"date-parts":[["2019","9"]]},"page":"357-362","publisher":"IEEE Computer Society","title":"LadderBot: A requirements self-elicitation system","type":"paper-conference","volume":"2019-Septe"},"uris":["http://www.mendeley.com/documents/?uuid=a9ebd6f9-ab61-401e-9f4b-922095e817a0"]},{"id":"ITEM-2","itemData":{"DOI":"10.1145/2851613.2851758","ISBN":"9781450337397","abstract":"The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Computing","id":"ITEM-2","issued":{"date-parts":[["2016"]]},"page":"1270-1275","publisher":"Association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review","type":"paper-conference","volume":"04-08-Apri"},"uris":["http://www.mendeley.com/documents/?uuid=7c829d74-cbc8-45ea-836a-ed2418ad8971"]}],"mendeley":{"formattedCitation":"[6], [48]","plainTextFormattedCitation":"[6], [48]","previouslyFormattedCitation":"[6], [48]"},"properties":{"noteIndex":0},"schema":"https://github.com/citation-style-language/schema/raw/master/csl-citation.json"}</w:instrText>
      </w:r>
      <w:r w:rsidR="00384C61">
        <w:fldChar w:fldCharType="separate"/>
      </w:r>
      <w:r w:rsidR="00384C61" w:rsidRPr="00384C61">
        <w:rPr>
          <w:noProof/>
        </w:rPr>
        <w:t>[6], [48]</w:t>
      </w:r>
      <w:r w:rsidR="00384C61">
        <w:fldChar w:fldCharType="end"/>
      </w:r>
    </w:p>
    <w:p w14:paraId="67667560" w14:textId="66726838" w:rsidR="00540B05" w:rsidRDefault="00540B05" w:rsidP="00540B05">
      <w:pPr>
        <w:pStyle w:val="Prrafodelista"/>
        <w:numPr>
          <w:ilvl w:val="0"/>
          <w:numId w:val="46"/>
        </w:numPr>
        <w:jc w:val="both"/>
      </w:pPr>
      <w:r>
        <w:t xml:space="preserve">Los ingenieros de requisitos tienen que obtener, modelar y gestionar cuidadosamente los requisitos de SPL porque resumen las necesidades de muchos tipos de usuarios a la vez.: </w:t>
      </w:r>
      <w:r w:rsidR="00574AC9">
        <w:fldChar w:fldCharType="begin" w:fldLock="1"/>
      </w:r>
      <w:r w:rsidR="00574AC9">
        <w:instrText>ADDIN CSL_CITATION {"citationItems":[{"id":"ITEM-1","itemData":{"DOI":"10.1109/ICITECH.2017.8080002","ISBN":"9781509063321","abstract":"The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Proceedings","id":"ITEM-1","issued":{"date-parts":[["2017","10"]]},"page":"209-213","publisher":"Institute of Electrical and Electronics Engineers Inc.","title":"A framework for detecting ambiguity in software requirement specification","type":"paper-conference"},"uris":["http://www.mendeley.com/documents/?uuid=01ce5f74-2895-4ec5-91f1-aa98f60d235c"]}],"mendeley":{"formattedCitation":"[33]","plainTextFormattedCitation":"[33]","previouslyFormattedCitation":"[33]"},"properties":{"noteIndex":0},"schema":"https://github.com/citation-style-language/schema/raw/master/csl-citation.json"}</w:instrText>
      </w:r>
      <w:r w:rsidR="00574AC9">
        <w:fldChar w:fldCharType="separate"/>
      </w:r>
      <w:r w:rsidR="00574AC9" w:rsidRPr="00574AC9">
        <w:rPr>
          <w:noProof/>
        </w:rPr>
        <w:t>[33]</w:t>
      </w:r>
      <w:r w:rsidR="00574AC9">
        <w:fldChar w:fldCharType="end"/>
      </w:r>
      <w:r>
        <w:t xml:space="preserve">  </w:t>
      </w:r>
    </w:p>
    <w:p w14:paraId="025C385D" w14:textId="796350EE" w:rsidR="00540B05" w:rsidRDefault="00540B05" w:rsidP="00574AC9">
      <w:pPr>
        <w:pStyle w:val="Prrafodelista"/>
        <w:numPr>
          <w:ilvl w:val="0"/>
          <w:numId w:val="46"/>
        </w:numPr>
        <w:jc w:val="both"/>
      </w:pPr>
      <w:r>
        <w:t>Comunicación efectiva con los clientes</w:t>
      </w:r>
      <w:r w:rsidR="00574AC9">
        <w:t xml:space="preserve"> y Validación de requisitos</w:t>
      </w:r>
      <w:r>
        <w:t xml:space="preserve">: </w:t>
      </w:r>
      <w:r w:rsidR="00574AC9">
        <w:fldChar w:fldCharType="begin" w:fldLock="1"/>
      </w:r>
      <w:r w:rsidR="00574AC9">
        <w:instrText>ADDIN CSL_CITATION {"citationItems":[{"id":"ITEM-1","itemData":{"DOI":"10.1145/2970276.2970295","ISBN":"9781450338455","abstract":"This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Engineering","id":"ITEM-1","issued":{"date-parts":[["2016","8","25"]]},"page":"864-869","publisher":"Association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mendeley":{"formattedCitation":"[38]","plainTextFormattedCitation":"[38]","previouslyFormattedCitation":"[38]"},"properties":{"noteIndex":0},"schema":"https://github.com/citation-style-language/schema/raw/master/csl-citation.json"}</w:instrText>
      </w:r>
      <w:r w:rsidR="00574AC9">
        <w:fldChar w:fldCharType="separate"/>
      </w:r>
      <w:r w:rsidR="00574AC9" w:rsidRPr="00574AC9">
        <w:rPr>
          <w:noProof/>
        </w:rPr>
        <w:t>[38]</w:t>
      </w:r>
      <w:r w:rsidR="00574AC9">
        <w:fldChar w:fldCharType="end"/>
      </w:r>
    </w:p>
    <w:p w14:paraId="1E153DC5" w14:textId="5B22A0CF" w:rsidR="00540B05" w:rsidRDefault="00540B05" w:rsidP="00540B05">
      <w:pPr>
        <w:pStyle w:val="Prrafodelista"/>
        <w:numPr>
          <w:ilvl w:val="0"/>
          <w:numId w:val="46"/>
        </w:numPr>
        <w:jc w:val="both"/>
      </w:pPr>
      <w:r>
        <w:t xml:space="preserve">Permite superar la complejidad, la redundancia, la carga de trabajo, ahorrar tiempo y aumentar la productividad: </w:t>
      </w:r>
      <w:r w:rsidR="00574AC9">
        <w:fldChar w:fldCharType="begin" w:fldLock="1"/>
      </w:r>
      <w:r w:rsidR="00574AC9">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uris":["http://www.mendeley.com/documents/?uuid=492d706d-9d25-44a4-bccd-501ca8f9c049"]}],"mendeley":{"formattedCitation":"[40]","plainTextFormattedCitation":"[40]","previouslyFormattedCitation":"[40]"},"properties":{"noteIndex":0},"schema":"https://github.com/citation-style-language/schema/raw/master/csl-citation.json"}</w:instrText>
      </w:r>
      <w:r w:rsidR="00574AC9">
        <w:fldChar w:fldCharType="separate"/>
      </w:r>
      <w:r w:rsidR="00574AC9" w:rsidRPr="00574AC9">
        <w:rPr>
          <w:noProof/>
        </w:rPr>
        <w:t>[40]</w:t>
      </w:r>
      <w:r w:rsidR="00574AC9">
        <w:fldChar w:fldCharType="end"/>
      </w:r>
      <w:r w:rsidR="00574AC9">
        <w:t xml:space="preserve"> </w:t>
      </w:r>
    </w:p>
    <w:p w14:paraId="407A6554" w14:textId="4F46A12B" w:rsidR="00540B05" w:rsidRDefault="00540B05" w:rsidP="00540B05">
      <w:pPr>
        <w:pStyle w:val="Prrafodelista"/>
        <w:numPr>
          <w:ilvl w:val="0"/>
          <w:numId w:val="46"/>
        </w:numPr>
        <w:jc w:val="both"/>
      </w:pPr>
      <w:r>
        <w:t xml:space="preserve">Para mejorar la calidad del software, es necesario mejorar la calidad de los requisitos obtenidos, es crucial mejorar la selección de las técnicas utilizadas por el ingeniero de requisitos para descubrir las necesidades de los interesados: </w:t>
      </w:r>
      <w:r w:rsidR="00574AC9">
        <w:fldChar w:fldCharType="begin" w:fldLock="1"/>
      </w:r>
      <w:r w:rsidR="00574AC9">
        <w:instrText>ADDIN CSL_CITATION {"citationItems":[{"id":"ITEM-1","itemData":{"DOI":"10.1049/iet-sen.2017.0144","ISSN":"17518806","abstract":"Requirements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mendeley":{"formattedCitation":"[7]","plainTextFormattedCitation":"[7]","previouslyFormattedCitation":"[7]"},"properties":{"noteIndex":0},"schema":"https://github.com/citation-style-language/schema/raw/master/csl-citation.json"}</w:instrText>
      </w:r>
      <w:r w:rsidR="00574AC9">
        <w:fldChar w:fldCharType="separate"/>
      </w:r>
      <w:r w:rsidR="00574AC9" w:rsidRPr="00574AC9">
        <w:rPr>
          <w:noProof/>
        </w:rPr>
        <w:t>[7]</w:t>
      </w:r>
      <w:r w:rsidR="00574AC9">
        <w:fldChar w:fldCharType="end"/>
      </w:r>
    </w:p>
    <w:p w14:paraId="0EDC71AD" w14:textId="1F60F30D" w:rsidR="00540B05" w:rsidRDefault="00540B05" w:rsidP="00540B05">
      <w:pPr>
        <w:pStyle w:val="Prrafodelista"/>
        <w:numPr>
          <w:ilvl w:val="0"/>
          <w:numId w:val="46"/>
        </w:numPr>
        <w:jc w:val="both"/>
      </w:pPr>
      <w:r>
        <w:t>La fase de requisitos es una etapa importante en la ingeniería de una aplicación, ya que es el proceso de obtener, comprender, especificar y validar los requisitos de los clientes y usuarios:</w:t>
      </w:r>
      <w:r w:rsidRPr="00540B05">
        <w:t xml:space="preserve"> </w:t>
      </w:r>
      <w:r w:rsidR="00574AC9">
        <w:fldChar w:fldCharType="begin" w:fldLock="1"/>
      </w:r>
      <w:r w:rsidR="00574AC9">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2016","id":"ITEM-1","issued":{"date-parts":[["2016","9","7"]]},"page":"1-4","publisher":"Institute of Electrical and Electronics Engineers Inc.","title":"WERT technique in requirements elicitation for web applications","type":"paper-conference"},"uris":["http://www.mendeley.com/documents/?uuid=d45e6975-1fc0-42e0-a959-c15293fd3392"]}],"mendeley":{"formattedCitation":"[41]","plainTextFormattedCitation":"[41]","previouslyFormattedCitation":"[41]"},"properties":{"noteIndex":0},"schema":"https://github.com/citation-style-language/schema/raw/master/csl-citation.json"}</w:instrText>
      </w:r>
      <w:r w:rsidR="00574AC9">
        <w:fldChar w:fldCharType="separate"/>
      </w:r>
      <w:r w:rsidR="00574AC9" w:rsidRPr="00574AC9">
        <w:rPr>
          <w:noProof/>
        </w:rPr>
        <w:t>[41]</w:t>
      </w:r>
      <w:r w:rsidR="00574AC9">
        <w:fldChar w:fldCharType="end"/>
      </w:r>
      <w:r w:rsidR="00574AC9">
        <w:t xml:space="preserve"> </w:t>
      </w:r>
    </w:p>
    <w:p w14:paraId="3235BC10" w14:textId="2B7B7BA2" w:rsidR="00540B05" w:rsidRDefault="00540B05" w:rsidP="00012C43">
      <w:pPr>
        <w:pStyle w:val="Prrafodelista"/>
        <w:numPr>
          <w:ilvl w:val="0"/>
          <w:numId w:val="46"/>
        </w:numPr>
        <w:jc w:val="both"/>
      </w:pPr>
      <w:r>
        <w:t>La obtención de requisitos es el primer paso en la ingeniería de requisitos es el proceso y comprensión de los objetivos del actor que puede conducir a una mejor obtención de requisitos del sistema. Uno de los objetivos más importantes de obtención es determinar el problema, que el sistema necesita resolver:</w:t>
      </w:r>
      <w:r w:rsidRPr="00540B05">
        <w:t xml:space="preserve"> </w:t>
      </w:r>
      <w:r w:rsidR="00574AC9">
        <w:fldChar w:fldCharType="begin" w:fldLock="1"/>
      </w:r>
      <w:r w:rsidR="00574AC9">
        <w:instrText>ADDIN CSL_CITATION {"citationItems":[{"id":"ITEM-1","itemData":{"DOI":"10.1109/RePa.2015.7407731","ISBN":"9781509001224","abstract":"Requirements elicitation and requirements analysis are important practices of Requirements Engineering. Elicitation techniques, such as interviews and questionnaires, rely on formulating interrogative questions and asking these in a proper order to maximize the accuracy of the information being gathered. Information gathered during requirements elicitation then has to be interpreted, analyzed, and validated. Requirements analysis involves analyzing the problem and solutions spaces. In this paper, we describe a method to formulate interrogative questions for effective requirements elicitation based on the lexical and semantic principles of the English language interrogatives, and propose a pattern to organize stakeholder viewpoint concerns for better requirements analysis. This helps requirements engineer thoroughly describe problem and solutions spaces. Most of the previous requirements elicitation studies included six out of the seven English language interrogatives 'what', 'where', 'when', 'who', 'why', and 'how' (denoted by W5H) and did not propose any order in the interrogatives. We show that extending the set of six interrogatives with 'which' (denoted by W6H) improves the generation and formulation of questions for requirements elicitation and facilitates better requirements analysis via arranging stakeholder views. We discuss the interdependencies among interrogatives (for requirements engineer to consider while eliciting the requirements) and suggest an order for the set of W6H interrogatives. The proposed W6H-based reusable pattern also aids requirements engineer in organizing viewpoint concerns of stakeholders, making this pattern an effective tool for requirements analysis.","author":[{"dropping-particle":"","family":"Sultan","given":"Mujahid","non-dropping-particle":"","parse-names":false,"suffix":""},{"dropping-particle":"","family":"Miranskyy","given":"Andriy","non-dropping-particle":"","parse-names":false,"suffix":""}],"container-title":"5th International Workshop on Requirements Patterns, RePa 2015 - Proceedings","id":"ITEM-1","issued":{"date-parts":[["2016"]]},"page":"1-8","title":"Ordering interrogative questions for effective requirements engineering: The W6H pattern","type":"article-journal"},"uris":["http://www.mendeley.com/documents/?uuid=7b19c7ef-a123-4640-bd9b-1ebcd310f5d7"]},{"id":"ITEM-2","itemData":{"DOI":"10.1109/COMPSAC.2016.191","ISBN":"9781467388450","ISSN":"07303157","abstract":"In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Conference","id":"ITEM-2","issued":{"date-parts":[["2016"]]},"page":"233-238","publisher":"IEEE Computer Society","title":"Situation-Oriented Requirements Elicitation","type":"paper-conference","volume":"1"},"uris":["http://www.mendeley.com/documents/?uuid=64c52b40-bbb4-4216-8b3b-58ba8853eb55"]}],"mendeley":{"formattedCitation":"[42], [43]","plainTextFormattedCitation":"[42], [43]","previouslyFormattedCitation":"[42], [43]"},"properties":{"noteIndex":0},"schema":"https://github.com/citation-style-language/schema/raw/master/csl-citation.json"}</w:instrText>
      </w:r>
      <w:r w:rsidR="00574AC9">
        <w:fldChar w:fldCharType="separate"/>
      </w:r>
      <w:r w:rsidR="00574AC9" w:rsidRPr="00574AC9">
        <w:rPr>
          <w:noProof/>
        </w:rPr>
        <w:t>[42], [43]</w:t>
      </w:r>
      <w:r w:rsidR="00574AC9">
        <w:fldChar w:fldCharType="end"/>
      </w:r>
      <w:r w:rsidR="00574AC9">
        <w:t xml:space="preserve"> </w:t>
      </w:r>
    </w:p>
    <w:p w14:paraId="7062984B" w14:textId="79F11EC1" w:rsidR="00540B05" w:rsidRDefault="00540B05" w:rsidP="00540B05">
      <w:pPr>
        <w:jc w:val="both"/>
      </w:pPr>
    </w:p>
    <w:p w14:paraId="74D09334" w14:textId="7778A0E0" w:rsidR="00FF2389" w:rsidRPr="002F0CBF" w:rsidRDefault="00F04B64" w:rsidP="00FF2389">
      <w:pPr>
        <w:pStyle w:val="Ttulo31"/>
        <w:rPr>
          <w:b/>
          <w:bCs/>
        </w:rPr>
      </w:pPr>
      <w:r w:rsidRPr="002F0CBF">
        <w:rPr>
          <w:b/>
          <w:bCs/>
        </w:rPr>
        <w:t xml:space="preserve">Listado </w:t>
      </w:r>
      <w:r w:rsidR="00FF2389" w:rsidRPr="002F0CBF">
        <w:rPr>
          <w:b/>
          <w:bCs/>
        </w:rPr>
        <w:t>Problemas por artículo</w:t>
      </w:r>
    </w:p>
    <w:p w14:paraId="4D0C65E8" w14:textId="543363EB" w:rsidR="002F0CBF" w:rsidRDefault="002F0CBF" w:rsidP="002F0CBF">
      <w:pPr>
        <w:pStyle w:val="Prrafodelista"/>
        <w:numPr>
          <w:ilvl w:val="0"/>
          <w:numId w:val="48"/>
        </w:numPr>
        <w:jc w:val="both"/>
      </w:pPr>
      <w:r>
        <w:t>Escritura de requisitos triviales, poco especificados o ambiguos:</w:t>
      </w:r>
      <w:r w:rsidR="00574AC9">
        <w:t xml:space="preserve"> </w:t>
      </w:r>
      <w:r w:rsidR="00574AC9">
        <w:fldChar w:fldCharType="begin" w:fldLock="1"/>
      </w:r>
      <w:r w:rsidR="00574AC9">
        <w:instrText>ADDIN CSL_CITATION {"citationItems":[{"id":"ITEM-1","itemData":{"DOI":"10.1145/3059009.3059011","ISBN":"9781450347044","ISSN":"1942647X","abstract":"Requirements are of paramount importance for the quality of software systems. Yet, requirements engineering education at universities is surprisingly hard. University students encounter difficulties in understanding the role of requirements and applying relevant methods to deal with requirements appropriately. One potential cause may be a lack of authenticity, i.e. settings that are too artificial to mirror the complexity of real-world situations adequately. This paper presents an innovative and integrated didactical approach for teaching requirements engineering that was devised in a goaland competence-oriented manner to avoid some of these shortcomings, in particular by including requirements elicitation with real customers into an integrated didactic step-by-step approach. Obviously, requirements engineering education is far more than assembling technical knowledge. Rather, it involves many non-technical skills that obtain a specific flavor in requirements engineering. Our didactic approach also addresses these skills, while resting on a sound pedagogical underpinning. The paper also summarizes indications for the success of this approach, in particular by participants' self-evaluations.","author":[{"dropping-particle":"","family":"Sedelmaier","given":"Yvonne","non-dropping-particle":"","parse-names":false,"suffix":""},{"dropping-particle":"","family":"Landes","given":"Dieter","non-dropping-particle":"","parse-names":false,"suffix":""}],"container-title":"Annual Conference on Innovation and Technology in Computer Science Education, ITiCSE","id":"ITEM-1","issued":{"date-parts":[["2017","6","28"]]},"page":"116-121","publisher":"Association for Computing Machinery","publisher-place":"New York, NY, USA","title":"Experiences in teaching and learning requirements engineering on a sound didactical basis","type":"paper-conference","volume":"Part F1286"},"uris":["http://www.mendeley.com/documents/?uuid=614af951-982b-4132-91b1-468e4ea0ce4f"]},{"id":"ITEM-2","itemData":{"DOI":"10.1109/ICSE-SEIP.2017.14","ISBN":"9781538627174","abstract":"[Context]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2017","id":"ITEM-3","issued":{"date-parts":[["2018"]]},"page":"433-437","publisher":"Institute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requirements","type":"paper-conference","volume":"2018-Janua"},"uris":["http://www.mendeley.com/documents/?uuid=1ea2ae7e-48c8-4662-8951-0e0a9f4eaa60"]},{"id":"ITEM-4","itemData":{"DOI":"10.1109/COMTECH.2017.8065749","ISBN":"9781509059843","abstract":"Agile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2017","id":"ITEM-4","issued":{"date-parts":[["2017","10"]]},"page":"50-55","publisher":"Institute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scenario","type":"paper-conference"},"uris":["http://www.mendeley.com/documents/?uuid=ec91d402-cdb5-434b-aa9b-87c37398ad58"]},{"id":"ITEM-5","itemData":{"DOI":"10.1109/ICITECH.2017.8080002","ISBN":"9781509063321","abstract":"The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Proceedings","id":"ITEM-5","issued":{"date-parts":[["2017","10"]]},"page":"209-213","publisher":"Institute of Electrical and Electronics Engineers Inc.","title":"A framework for detecting ambiguity in software requirement specification","type":"paper-conference"},"uris":["http://www.mendeley.com/documents/?uuid=01ce5f74-2895-4ec5-91f1-aa98f60d235c"]},{"id":"ITEM-6","itemData":{"DOI":"10.1145/2970276.2970295","ISBN":"9781450338455","abstract":"This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Engineering","id":"ITEM-6","issued":{"date-parts":[["2016","8","25"]]},"page":"864-869","publisher":"Association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requirements","type":"paper-conference"},"uris":["http://www.mendeley.com/documents/?uuid=47992ba7-c01c-4b88-8fe4-2248aebf2504"]},{"id":"ITEM-7","itemData":{"DOI":"10.1109/INTELCIS.2017.8260075","ISBN":"9772371723","abstract":"Software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2017","id":"ITEM-7","issued":{"date-parts":[["2017","7","1"]]},"page":"278-283","publisher":"Institute of Electrical and Electronics Engineers Inc.","title":"An evaluation of software requirements tools","type":"paper-conference","volume":"2018-Janua"},"uris":["http://www.mendeley.com/documents/?uuid=492d706d-9d25-44a4-bccd-501ca8f9c049"]},{"id":"ITEM-8","itemData":{"DOI":"10.1145/2815021.2815032","ISSN":"0163-5948","abstract":"Requirements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Notes","id":"ITEM-8","issue":"5","issued":{"date-parts":[["2015","9"]]},"page":"1-7","publisher":"Association for Computing Machinery (ACM)","title":"Resolving Ambiguities in Natural Language Software Requirements","type":"article-journal","volume":"40"},"uris":["http://www.mendeley.com/documents/?uuid=0e971040-6785-4e28-8b17-4d54b25497b1"]}],"mendeley":{"formattedCitation":"[8], [17], [26], [32], [33], [38], [40], [46]","plainTextFormattedCitation":"[8], [17], [26], [32], [33], [38], [40], [46]","previouslyFormattedCitation":"[8], [17], [26], [32], [33], [38], [40], [46]"},"properties":{"noteIndex":0},"schema":"https://github.com/citation-style-language/schema/raw/master/csl-citation.json"}</w:instrText>
      </w:r>
      <w:r w:rsidR="00574AC9">
        <w:fldChar w:fldCharType="separate"/>
      </w:r>
      <w:r w:rsidR="00574AC9" w:rsidRPr="00574AC9">
        <w:rPr>
          <w:noProof/>
        </w:rPr>
        <w:t>[8], [17], [26], [32], [33], [38], [40], [46]</w:t>
      </w:r>
      <w:r w:rsidR="00574AC9">
        <w:fldChar w:fldCharType="end"/>
      </w:r>
      <w:r>
        <w:t xml:space="preserve"> </w:t>
      </w:r>
    </w:p>
    <w:p w14:paraId="0C82F0EC" w14:textId="29FF0D70" w:rsidR="002F0CBF" w:rsidRDefault="002F0CBF" w:rsidP="002F0CBF">
      <w:pPr>
        <w:pStyle w:val="Prrafodelista"/>
        <w:numPr>
          <w:ilvl w:val="0"/>
          <w:numId w:val="48"/>
        </w:numPr>
        <w:jc w:val="both"/>
      </w:pPr>
      <w:r>
        <w:t>Diferente interpretación de los requisitos</w:t>
      </w:r>
      <w:r w:rsidR="00574AC9">
        <w:t xml:space="preserve"> </w:t>
      </w:r>
      <w:r>
        <w:t>(Problema de comprensión):</w:t>
      </w:r>
      <w:r w:rsidR="00574AC9">
        <w:t xml:space="preserve"> </w:t>
      </w:r>
      <w:r w:rsidR="00574AC9">
        <w:fldChar w:fldCharType="begin" w:fldLock="1"/>
      </w:r>
      <w:r w:rsidR="00574AC9">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2016","id":"ITEM-1","issued":{"date-parts":[["2016","9","7"]]},"page":"1-4","publisher":"Institute of Electrical and Electronics Engineers Inc.","title":"WERT technique in requirements elicitation for web applications","type":"paper-conference"},"uris":["http://www.mendeley.com/documents/?uuid=d45e6975-1fc0-42e0-a959-c15293fd3392"]},{"id":"ITEM-2","itemData":{"DOI":"10.1162/evco_a_00266","ISSN":"15309304","PMID":"31730371","abstract":"In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Computation","id":"ITEM-2","issue":"2","issued":{"date-parts":[["2019"]]},"page":"165-193","publisher":"MIT Press Journals","title":"Multioracle coevolutionary learning of requirements specifications from examples in on-the-fly markets","type":"article-journal","volume":"28"},"uris":["http://www.mendeley.com/documents/?uuid=e90f35fd-2d7e-4e60-8f06-82dbc2c1ec04"]},{"id":"ITEM-3","itemData":{"DOI":"10.1109/SEAA.2017.73","ISBN":"9781538621400","abstract":"Requirements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Engineering","id":"ITEM-4","issued":{"date-parts":[["2019","9"]]},"page":"357-362","publisher":"IEEE Computer Society","title":"LadderBot: A requirements self-elicitation system","type":"paper-conference","volume":"2019-Septe"},"uris":["http://www.mendeley.com/documents/?uuid=a9ebd6f9-ab61-401e-9f4b-922095e817a0"]}],"mendeley":{"formattedCitation":"[1], [14], [41], [48]","plainTextFormattedCitation":"[1], [14], [41], [48]","previouslyFormattedCitation":"[1], [14], [41], [48]"},"properties":{"noteIndex":0},"schema":"https://github.com/citation-style-language/schema/raw/master/csl-citation.json"}</w:instrText>
      </w:r>
      <w:r w:rsidR="00574AC9">
        <w:fldChar w:fldCharType="separate"/>
      </w:r>
      <w:r w:rsidR="00574AC9" w:rsidRPr="00574AC9">
        <w:rPr>
          <w:noProof/>
        </w:rPr>
        <w:t>[1], [14], [41], [48]</w:t>
      </w:r>
      <w:r w:rsidR="00574AC9">
        <w:fldChar w:fldCharType="end"/>
      </w:r>
      <w:r>
        <w:t xml:space="preserve"> </w:t>
      </w:r>
    </w:p>
    <w:p w14:paraId="2AD91442" w14:textId="406A57EF" w:rsidR="002F0CBF" w:rsidRDefault="002F0CBF" w:rsidP="002F0CBF">
      <w:pPr>
        <w:pStyle w:val="Prrafodelista"/>
        <w:numPr>
          <w:ilvl w:val="0"/>
          <w:numId w:val="48"/>
        </w:numPr>
        <w:jc w:val="both"/>
      </w:pPr>
      <w:r>
        <w:t xml:space="preserve">Mala comunicación de los requisitos entre cliente-analista, y entre el grupo de desarrolladores: </w:t>
      </w:r>
      <w:r w:rsidR="00574AC9">
        <w:fldChar w:fldCharType="begin" w:fldLock="1"/>
      </w:r>
      <w:r w:rsidR="006210BD">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Conference","id":"ITEM-3","issued":{"date-parts":[["2019"]]},"page":"1-5","publisher":"Institute of Electrical and Electronics Engineers Inc.","title":"Dealing with Change in Software Development: A Challenge for Requirements Engineering","type":"paper-conference"},"uris":["http://www.mendeley.com/documents/?uuid=631f207a-30bf-4c55-b337-c3315019447f"]},{"id":"ITEM-4","itemData":{"DOI":"10.1145/2970276.2970295","ISBN":"9781450338455","abstract":"This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Engineering","id":"ITEM-4","issued":{"date-parts":[["2016","8","25"]]},"page":"864-869","publisher":"Association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requirements","type":"paper-conference"},"uris":["http://www.mendeley.com/documents/?uuid=47992ba7-c01c-4b88-8fe4-2248aebf2504"]},{"id":"ITEM-5","itemData":{"DOI":"10.1109/TSE.2015.2494588","ISSN":"00985589","abstract":"Context.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Engineering","id":"ITEM-5","issue":"5","issued":{"date-parts":[["2016","5","1"]]},"page":"427-451","publisher":"Institute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Experiment","type":"article-journal","volume":"42"},"uris":["http://www.mendeley.com/documents/?uuid=0a94e5bb-d7e5-4d91-836a-cccba5e65e59"]},{"id":"ITEM-6","itemData":{"DOI":"10.1049/iet-sen.2017.0144","ISSN":"17518806","abstract":"Requirements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Software","id":"ITEM-6","issue":"4","issued":{"date-parts":[["2018","8","1"]]},"page":"365-378","publisher":"Institution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techniques","type":"article-journal","volume":"12"},"uris":["http://www.mendeley.com/documents/?uuid=0b3ec88a-ff2f-4c14-9af1-1df0aeec24ce"]},{"id":"ITEM-7","itemData":{"DOI":"10.1109/ELINFOCOM.2016.7562976","ISBN":"9781467380164","abstract":"Web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2016","id":"ITEM-7","issued":{"date-parts":[["2016","9","7"]]},"page":"1-4","publisher":"Institute of Electrical and Electronics Engineers Inc.","title":"WERT technique in requirements elicitation for web applications","type":"paper-conference"},"uris":["http://www.mendeley.com/documents/?uuid=d45e6975-1fc0-42e0-a959-c15293fd3392"]},{"id":"ITEM-8","itemData":{"DOI":"10.1109/COMPSAC.2016.191","ISBN":"9781467388450","ISSN":"07303157","abstract":"In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Conference","id":"ITEM-8","issued":{"date-parts":[["2016"]]},"page":"233-238","publisher":"IEEE Computer Society","title":"Situation-Oriented Requirements Elicitation","type":"paper-conference","volume":"1"},"uris":["http://www.mendeley.com/documents/?uuid=64c52b40-bbb4-4216-8b3b-58ba8853eb55"]},{"id":"ITEM-9","itemData":{"DOI":"10.1109/AIRE.2018.00007","ISBN":"9781538684047","abstract":"Requirements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2018","id":"ITEM-9","issued":{"date-parts":[["2018","10"]]},"page":"8-14","publisher":"Institute of Electrical and Electronics Engineers Inc.","title":"ELICA: An Automated Tool for Dynamic Extraction of Requirements Relevant Information","type":"paper-conference"},"uris":["http://www.mendeley.com/documents/?uuid=932d6628-9ac0-460a-89c8-e6ec4bb162bf"]},{"id":"ITEM-10","itemData":{"DOI":"10.1109/ICEET1.2018.8338650","ISBN":"9781538621707","abstract":"Requirements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2018","id":"ITEM-10","issued":{"date-parts":[["2018"]]},"page":"1-5","publisher":"Institute of Electrical and Electronics Engineers Inc.","title":"A review on knowledge management in requirements engineering","type":"paper-conference","volume":"2018-Janua"},"uris":["http://www.mendeley.com/documents/?uuid=3feaaed9-8eb4-4af1-a5a0-f2c756241691"]},{"id":"ITEM-11","itemData":{"DOI":"10.1109/RE.2017.78","ISBN":"9781538631911","abstract":"The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2017","id":"ITEM-11","issued":{"date-parts":[["2017","9"]]},"page":"450-451","publisher":"Institute of Electrical and Electronics Engineers Inc.","title":"Let's Hear it from RETTA: A Requirements Elicitation Tool for TrAffic Management Systems","type":"paper-conference"},"uris":["http://www.mendeley.com/documents/?uuid=bee8f5bd-69f0-4d6f-b031-2cb448b31937"]},{"id":"ITEM-12","itemData":{"DOI":"10.1145/2851613.2851758","ISBN":"9781450337397","abstract":"The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Computing","id":"ITEM-12","issued":{"date-parts":[["2016"]]},"page":"1270-1275","publisher":"Association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review","type":"paper-conference","volume":"04-08-Apri"},"uris":["http://www.mendeley.com/documents/?uuid=7c829d74-cbc8-45ea-836a-ed2418ad8971"]},{"id":"ITEM-13","itemData":{"DOI":"10.1109/D4RE.2018.00008","ISBN":"9781538684184","abstract":"Process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2018","id":"ITEM-13","issued":{"date-parts":[["2018"]]},"page":"8-11","publisher":"Institute of Electrical and Electronics Engineers Inc.","title":"What requirements engineering can learn from process mining","type":"paper-conference"},"uris":["http://www.mendeley.com/documents/?uuid=a7f7a2b1-0cc3-421a-8420-06b196f9199d"]}],"mendeley":{"formattedCitation":"[2], [3], [44], [45], [49], [6], [7], [16], [17], [38], [39], [41], [43]","plainTextFormattedCitation":"[2], [3], [44], [45], [49], [6], [7], [16], [17], [38], [39], [41], [43]","previouslyFormattedCitation":"[2], [3], [44], [45], [49], [6], [7], [16], [17], [38], [39], [41], [43]"},"properties":{"noteIndex":0},"schema":"https://github.com/citation-style-language/schema/raw/master/csl-citation.json"}</w:instrText>
      </w:r>
      <w:r w:rsidR="00574AC9">
        <w:fldChar w:fldCharType="separate"/>
      </w:r>
      <w:r w:rsidR="00574AC9" w:rsidRPr="00574AC9">
        <w:rPr>
          <w:noProof/>
        </w:rPr>
        <w:t xml:space="preserve">[2], [3], </w:t>
      </w:r>
      <w:r w:rsidR="00574AC9" w:rsidRPr="00574AC9">
        <w:rPr>
          <w:noProof/>
        </w:rPr>
        <w:t>[44], [45], [49], [6], [7], [16], [17], [38], [39], [41], [43]</w:t>
      </w:r>
      <w:r w:rsidR="00574AC9">
        <w:fldChar w:fldCharType="end"/>
      </w:r>
    </w:p>
    <w:p w14:paraId="64EAF214" w14:textId="6326E512" w:rsidR="002F0CBF" w:rsidRDefault="002F0CBF" w:rsidP="002F0CBF">
      <w:pPr>
        <w:pStyle w:val="Prrafodelista"/>
        <w:numPr>
          <w:ilvl w:val="0"/>
          <w:numId w:val="48"/>
        </w:numPr>
        <w:jc w:val="both"/>
      </w:pPr>
      <w:r>
        <w:t xml:space="preserve">Los interesados suelen expresar los requisitos utilizando sus propios términos que pueden hacer que ingenieros de software que no tienen experiencia o conocimiento en el dominio del usuario difícil de entender los requisitos. Las partes interesadas a menudo no tienen ninguna idea sobre lo que quieren exactamente de lo previsto sistema: </w:t>
      </w:r>
      <w:r w:rsidR="006210BD">
        <w:fldChar w:fldCharType="begin" w:fldLock="1"/>
      </w:r>
      <w:r w:rsidR="006210BD">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Systems","type":"paper-conference"},"uris":["http://www.mendeley.com/documents/?uuid=bee8f5bd-69f0-4d6f-b031-2cb448b31937"]},{"id":"ITEM-2","itemData":{"DOI":"10.1016/j.infsof.2017.03.004","ISSN":"09505849","abstract":"Context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Technology","id":"ITEM-2","issued":{"date-parts":[["2017","7","1"]]},"page":"160-179","publisher":"Elsevier B.V.","title":"REASSURE: Requirements elicitation for adaptive socio-technical systems using repertory grid","type":"article-journal","volume":"87"},"uris":["http://www.mendeley.com/documents/?uuid=c6c2a868-3b37-442f-8774-5c5fc90bfc43"]},{"id":"ITEM-3","itemData":{"DOI":"10.1109/AIRE.2018.00007","ISBN":"9781538684047","abstract":"Requirements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2018","id":"ITEM-3","issued":{"date-parts":[["2018","10"]]},"page":"8-14","publisher":"Institute of Electrical and Electronics Engineers Inc.","title":"ELICA: An Automated Tool for Dynamic Extraction of Requirements Relevant Information","type":"paper-conference"},"uris":["http://www.mendeley.com/documents/?uuid=932d6628-9ac0-460a-89c8-e6ec4bb162bf"]},{"id":"ITEM-4","itemData":{"DOI":"10.1109/CSE.2015.49","ISBN":"9781467382977","abstract":"Requirements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2015","id":"ITEM-4","issued":{"date-parts":[["2015","10"]]},"page":"253-261","publisher":"Institute of Electrical and Electronics Engineers Inc.","title":"Effective requirements engineering for CSE projects: A lightweight tool","type":"paper-conference"},"uris":["http://www.mendeley.com/documents/?uuid=9eeaf04e-fd93-482c-a9d9-34332039d47a"]},{"id":"ITEM-5","itemData":{"DOI":"10.1109/ELINFOCOM.2016.7562976","ISBN":"9781467380164","abstract":"Web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2016","id":"ITEM-5","issued":{"date-parts":[["2016","9","7"]]},"page":"1-4","publisher":"Institute of Electrical and Electronics Engineers Inc.","title":"WERT technique in requirements elicitation for web applications","type":"paper-conference"},"uris":["http://www.mendeley.com/documents/?uuid=d45e6975-1fc0-42e0-a959-c15293fd3392"]},{"id":"ITEM-6","itemData":{"DOI":"10.1109/D4RE.2018.00008","ISBN":"9781538684184","abstract":"Process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2018","id":"ITEM-6","issued":{"date-parts":[["2018"]]},"page":"8-11","publisher":"Institute of Electrical and Electronics Engineers Inc.","title":"What requirements engineering can learn from process mining","type":"paper-conference"},"uris":["http://www.mendeley.com/documents/?uuid=a7f7a2b1-0cc3-421a-8420-06b196f9199d"]},{"id":"ITEM-7","itemData":{"DOI":"10.1109/RE.2019.00037","ISBN":"9781728139128","ISSN":"23326441","abstract":"Digitalization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Engineering","id":"ITEM-7","issued":{"date-parts":[["2019","9"]]},"page":"276-285","publisher":"IEEE Computer Society","title":"Requirements engineering method for infrastructure automation and cloud projects","type":"paper-conference","volume":"2019-Septe"},"uris":["http://www.mendeley.com/documents/?uuid=d5fd04d3-10c3-46b6-b27a-e4c45ca4158a"]}],"mendeley":{"formattedCitation":"[2], [31], [35], [41], [44], [49], [51]","plainTextFormattedCitation":"[2], [31], [35], [41], [44], [49], [51]","previouslyFormattedCitation":"[2], [31], [35], [41], [44], [49], [51]"},"properties":{"noteIndex":0},"schema":"https://github.com/citation-style-language/schema/raw/master/csl-citation.json"}</w:instrText>
      </w:r>
      <w:r w:rsidR="006210BD">
        <w:fldChar w:fldCharType="separate"/>
      </w:r>
      <w:r w:rsidR="006210BD" w:rsidRPr="006210BD">
        <w:rPr>
          <w:noProof/>
        </w:rPr>
        <w:t>[2], [31], [35], [41], [44], [49], [51]</w:t>
      </w:r>
      <w:r w:rsidR="006210BD">
        <w:fldChar w:fldCharType="end"/>
      </w:r>
    </w:p>
    <w:p w14:paraId="0CDC69F0" w14:textId="34A2F185" w:rsidR="002F0CBF" w:rsidRDefault="002F0CBF" w:rsidP="002F0CBF">
      <w:pPr>
        <w:pStyle w:val="Prrafodelista"/>
        <w:numPr>
          <w:ilvl w:val="0"/>
          <w:numId w:val="48"/>
        </w:numPr>
        <w:jc w:val="both"/>
      </w:pPr>
      <w:r>
        <w:t xml:space="preserve">Datos escasos (Información Incompleta): </w:t>
      </w:r>
      <w:r w:rsidR="006210BD">
        <w:fldChar w:fldCharType="begin" w:fldLock="1"/>
      </w:r>
      <w:r w:rsidR="006210BD">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Proceedings","id":"ITEM-3","issued":{"date-parts":[["2015","11"]]},"page":"5-8","publisher":"Institute of Electrical and Electronics Engineers Inc.","title":"Time-constrained requirements elicitation: Reusing GitHub content","type":"paper-conference"},"uris":["http://www.mendeley.com/documents/?uuid=bceba2a2-9eb5-46ef-b1a8-ff4827e2dc14"]},{"id":"ITEM-4","itemData":{"DOI":"10.1145/2851613.2851758","ISBN":"9781450337397","abstract":"The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Computing","id":"ITEM-4","issued":{"date-parts":[["2016"]]},"page":"1270-1275","publisher":"Association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review","type":"paper-conference","volume":"04-08-Apri"},"uris":["http://www.mendeley.com/documents/?uuid=7c829d74-cbc8-45ea-836a-ed2418ad8971"]},{"id":"ITEM-5","itemData":{"DOI":"10.1109/RCIS.2015.7128875","ISSN":"21511357","abstract":"Requirements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Science","id":"ITEM-5","issue":"June","issued":{"date-parts":[["2015","6","19"]]},"page":"151-158","publisher":"IEEE Computer Society","title":"Towards a Model of Topic Relevance during requirements elicitation - Preliminary results","type":"paper-conference","volume":"2015-June"},"uris":["http://www.mendeley.com/documents/?uuid=135bfc17-b761-45d4-8532-5a85a6fdef3e"]},{"id":"ITEM-6","itemData":{"DOI":"10.1109/D4RE.2018.00008","ISBN":"9781538684184","abstract":"Process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2018","id":"ITEM-6","issued":{"date-parts":[["2018"]]},"page":"8-11","publisher":"Institute of Electrical and Electronics Engineers Inc.","title":"What requirements engineering can learn from process mining","type":"paper-conference"},"uris":["http://www.mendeley.com/documents/?uuid=a7f7a2b1-0cc3-421a-8420-06b196f9199d"]}],"mendeley":{"formattedCitation":"[5], [6], [14], [17], [34], [49]","plainTextFormattedCitation":"[5], [6], [14], [17], [34], [49]","previouslyFormattedCitation":"[5], [6], [14], [17], [34], [49]"},"properties":{"noteIndex":0},"schema":"https://github.com/citation-style-language/schema/raw/master/csl-citation.json"}</w:instrText>
      </w:r>
      <w:r w:rsidR="006210BD">
        <w:fldChar w:fldCharType="separate"/>
      </w:r>
      <w:r w:rsidR="006210BD" w:rsidRPr="006210BD">
        <w:rPr>
          <w:noProof/>
        </w:rPr>
        <w:t>[5], [6], [14], [17], [34], [49]</w:t>
      </w:r>
      <w:r w:rsidR="006210BD">
        <w:fldChar w:fldCharType="end"/>
      </w:r>
    </w:p>
    <w:p w14:paraId="5C9B35D6" w14:textId="59754F6F" w:rsidR="002F0CBF" w:rsidRDefault="002F0CBF" w:rsidP="002F0CBF">
      <w:pPr>
        <w:pStyle w:val="Prrafodelista"/>
        <w:numPr>
          <w:ilvl w:val="0"/>
          <w:numId w:val="48"/>
        </w:numPr>
        <w:jc w:val="both"/>
      </w:pPr>
      <w:r>
        <w:t>Colaboración insuficiente por parte del cliente:</w:t>
      </w:r>
      <w:r w:rsidR="006210BD">
        <w:t xml:space="preserve"> </w:t>
      </w:r>
      <w:r w:rsidR="006210BD">
        <w:fldChar w:fldCharType="begin" w:fldLock="1"/>
      </w:r>
      <w:r w:rsidR="006210BD">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problems","type":"paper-conference"},"uris":["http://www.mendeley.com/documents/?uuid=30c7c562-56b7-406f-a577-d7435905970b"]},{"id":"ITEM-2","itemData":{"DOI":"10.1109/TIMES-iCON.2018.8621784","ISBN":"9781538675731","abstract":"The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Conference","id":"ITEM-2","issued":{"date-parts":[["2019"]]},"page":"1-5","publisher":"Institute of Electrical and Electronics Engineers Inc.","title":"Dealing with Change in Software Development: A Challenge for Requirements Engineering","type":"paper-conference"},"uris":["http://www.mendeley.com/documents/?uuid=631f207a-30bf-4c55-b337-c3315019447f"]},{"id":"ITEM-3","itemData":{"DOI":"10.1145/2851613.2851758","ISBN":"9781450337397","abstract":"The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Computing","id":"ITEM-3","issued":{"date-parts":[["2016"]]},"page":"1270-1275","publisher":"Association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review","type":"paper-conference","volume":"04-08-Apri"},"uris":["http://www.mendeley.com/documents/?uuid=7c829d74-cbc8-45ea-836a-ed2418ad8971"]}],"mendeley":{"formattedCitation":"[3], [6], [17]","plainTextFormattedCitation":"[3], [6], [17]","previouslyFormattedCitation":"[3], [6], [17]"},"properties":{"noteIndex":0},"schema":"https://github.com/citation-style-language/schema/raw/master/csl-citation.json"}</w:instrText>
      </w:r>
      <w:r w:rsidR="006210BD">
        <w:fldChar w:fldCharType="separate"/>
      </w:r>
      <w:r w:rsidR="006210BD" w:rsidRPr="006210BD">
        <w:rPr>
          <w:noProof/>
        </w:rPr>
        <w:t>[3], [6], [17]</w:t>
      </w:r>
      <w:r w:rsidR="006210BD">
        <w:fldChar w:fldCharType="end"/>
      </w:r>
    </w:p>
    <w:p w14:paraId="496D3D37" w14:textId="759BCCDB" w:rsidR="002F0CBF" w:rsidRDefault="002F0CBF" w:rsidP="002F0CBF">
      <w:pPr>
        <w:pStyle w:val="Prrafodelista"/>
        <w:numPr>
          <w:ilvl w:val="0"/>
          <w:numId w:val="48"/>
        </w:numPr>
        <w:jc w:val="both"/>
      </w:pPr>
      <w:r>
        <w:t>Problemas de volatilidad, que se refieren a los cambios en requisitos:</w:t>
      </w:r>
      <w:r w:rsidR="006210BD">
        <w:t xml:space="preserve"> </w:t>
      </w:r>
      <w:r w:rsidR="006210BD">
        <w:fldChar w:fldCharType="begin" w:fldLock="1"/>
      </w:r>
      <w:r w:rsidR="006210BD">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Conference","id":"ITEM-1","issued":{"date-parts":[["2019"]]},"page":"1-5","publisher":"Institute of Electrical and Electronics Engineers Inc.","title":"Dealing with Change in Software Development: A Challenge for Requirements Engineering","type":"paper-conference"},"uris":["http://www.mendeley.com/documents/?uuid=631f207a-30bf-4c55-b337-c3315019447f"]},{"id":"ITEM-2","itemData":{"DOI":"10.1109/RE.2017.78","ISBN":"9781538631911","abstract":"The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2017","id":"ITEM-2","issued":{"date-parts":[["2017","9"]]},"page":"450-451","publisher":"Institute of Electrical and Electronics Engineers Inc.","title":"Let's Hear it from RETTA: A Requirements Elicitation Tool for TrAffic Management Systems","type":"paper-conference"},"uris":["http://www.mendeley.com/documents/?uuid=bee8f5bd-69f0-4d6f-b031-2cb448b31937"]},{"id":"ITEM-3","itemData":{"DOI":"10.1145/3084100.3084105","ISBN":"9781450352703","abstract":"Requirements volatility is a major issue in software (SW) development, causing problems such as project delays and cost overruns. Even though there is a considerable amount of research related to requirement volatility, the majority of it is inclined toward project management aspects. The relationship between SW architecture design and requirements volatility has not been researched widely, even though changing requirements may for example lead to higher defect density during testing. An exploratory case study was conducted to study how requirements volatility affects SW architecture design. Fifteen semi-structured, thematic interviews were conducted in the case company, which provides the selection of software products for business customers and consumers. The research revealed the factors, such as requirements uncertainty and dynamic business environment, causing requirements volatility in the case company. The study identified the challenges that requirements volatility posed to SW architecture design, including scheduling and architectural technical debt. In addition, this study discusses means of mitigating the factors that cause requirements volatility and addressing the challenges posed by requirements volatility. SW architects are strongly influenced by requirement volatility. Thus understanding the factors causing requirements volatility as well as means to mitigate the challenges has high industrial relevance.","author":[{"dropping-particle":"","family":"Aaramaa","given":"Sanja","non-dropping-particle":"","parse-names":false,"suffix":""},{"dropping-particle":"","family":"Dasanayake","given":"Sandun","non-dropping-particle":"","parse-names":false,"suffix":""},{"dropping-particle":"","family":"Oivo","given":"Markku","non-dropping-particle":"","parse-names":false,"suffix":""},{"dropping-particle":"","family":"Markkula","given":"Jouni","non-dropping-particle":"","parse-names":false,"suffix":""},{"dropping-particle":"","family":"Saukkonen","given":"Samuli","non-dropping-particle":"","parse-names":false,"suffix":""}],"container-title":"ACM International Conference Proceeding Series","id":"ITEM-3","issued":{"date-parts":[["2017","7"]]},"page":"40-49","publisher":"Association for Computing Machinery","publisher-place":"New York, New York, USA","title":"Requirements volatility in software architecture design: An exploratory case study","type":"paper-conference","volume":"Part F1287"},"uris":["http://www.mendeley.com/documents/?uuid=fb04083b-258a-4b8a-9b6a-0b4fce608a20"]},{"id":"ITEM-4","itemData":{"DOI":"10.1016/j.ifacol.2017.08.1064","ISSN":"24058963","abstract":"Urban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M","non-dropping-particle":"","parse-names":false,"suffix":""}],"container-title":"IFAC-PapersOnLine","id":"ITEM-4","issue":"1","issued":{"date-parts":[["2017","7"]]},"page":"7481-7486","publisher":"Elsevier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approach","type":"article-journal","volume":"50"},"uris":["http://www.mendeley.com/documents/?uuid=7263fc39-2cf1-40ea-bc37-0db869edcd07"]}],"mendeley":{"formattedCitation":"[2], [3], [22], [36]","plainTextFormattedCitation":"[2], [3], [22], [36]","previouslyFormattedCitation":"[2], [3], [22], [36]"},"properties":{"noteIndex":0},"schema":"https://github.com/citation-style-language/schema/raw/master/csl-citation.json"}</w:instrText>
      </w:r>
      <w:r w:rsidR="006210BD">
        <w:fldChar w:fldCharType="separate"/>
      </w:r>
      <w:r w:rsidR="006210BD" w:rsidRPr="006210BD">
        <w:rPr>
          <w:noProof/>
        </w:rPr>
        <w:t>[2], [3], [22], [36]</w:t>
      </w:r>
      <w:r w:rsidR="006210BD">
        <w:fldChar w:fldCharType="end"/>
      </w:r>
      <w:r>
        <w:t xml:space="preserve"> </w:t>
      </w:r>
    </w:p>
    <w:p w14:paraId="7ED24516" w14:textId="260BFD6B" w:rsidR="002F0CBF" w:rsidRDefault="002F0CBF" w:rsidP="002F0CBF">
      <w:pPr>
        <w:pStyle w:val="Prrafodelista"/>
        <w:numPr>
          <w:ilvl w:val="0"/>
          <w:numId w:val="48"/>
        </w:numPr>
        <w:jc w:val="both"/>
      </w:pPr>
      <w:r>
        <w:t xml:space="preserve">A menudo no se presta suficiente atención al tema de la Ingeniería de Requisitos o no se realiza en absoluto porque desde el punto de vista del cliente "sólo cuesta y no ayuda en nada": </w:t>
      </w:r>
      <w:r w:rsidR="006210BD">
        <w:fldChar w:fldCharType="begin" w:fldLock="1"/>
      </w:r>
      <w:r w:rsidR="006210BD">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mendeley":{"formattedCitation":"[51]","plainTextFormattedCitation":"[51]","previouslyFormattedCitation":"[51]"},"properties":{"noteIndex":0},"schema":"https://github.com/citation-style-language/schema/raw/master/csl-citation.json"}</w:instrText>
      </w:r>
      <w:r w:rsidR="006210BD">
        <w:fldChar w:fldCharType="separate"/>
      </w:r>
      <w:r w:rsidR="006210BD" w:rsidRPr="006210BD">
        <w:rPr>
          <w:noProof/>
        </w:rPr>
        <w:t>[51]</w:t>
      </w:r>
      <w:r w:rsidR="006210BD">
        <w:fldChar w:fldCharType="end"/>
      </w:r>
      <w:r w:rsidR="006210BD">
        <w:t xml:space="preserve"> </w:t>
      </w:r>
    </w:p>
    <w:p w14:paraId="63B16296" w14:textId="6F6756ED" w:rsidR="002F0CBF" w:rsidRDefault="002F0CBF" w:rsidP="002F0CBF">
      <w:pPr>
        <w:pStyle w:val="Prrafodelista"/>
        <w:numPr>
          <w:ilvl w:val="0"/>
          <w:numId w:val="48"/>
        </w:numPr>
        <w:jc w:val="both"/>
      </w:pPr>
      <w:r>
        <w:t>El dominio de los negocios o el entorno donde el sistema que se aplicará es dinámico:</w:t>
      </w:r>
      <w:r w:rsidR="006210BD">
        <w:t xml:space="preserve"> </w:t>
      </w:r>
      <w:r w:rsidR="006210BD">
        <w:fldChar w:fldCharType="begin" w:fldLock="1"/>
      </w:r>
      <w:r w:rsidR="006210BD">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6210BD">
        <w:fldChar w:fldCharType="separate"/>
      </w:r>
      <w:r w:rsidR="006210BD" w:rsidRPr="006210BD">
        <w:rPr>
          <w:noProof/>
        </w:rPr>
        <w:t>[2]</w:t>
      </w:r>
      <w:r w:rsidR="006210BD">
        <w:fldChar w:fldCharType="end"/>
      </w:r>
      <w:r>
        <w:t xml:space="preserve"> </w:t>
      </w:r>
    </w:p>
    <w:p w14:paraId="14034B22" w14:textId="2D50E5E8" w:rsidR="002F0CBF" w:rsidRDefault="002F0CBF" w:rsidP="002F0CBF">
      <w:pPr>
        <w:pStyle w:val="Prrafodelista"/>
        <w:numPr>
          <w:ilvl w:val="0"/>
          <w:numId w:val="48"/>
        </w:numPr>
        <w:jc w:val="both"/>
      </w:pPr>
      <w:r>
        <w:t xml:space="preserve">Las tareas obvias, a menudo se olvidan durante el análisis de los requisitos: </w:t>
      </w:r>
      <w:r w:rsidR="006210BD">
        <w:fldChar w:fldCharType="begin" w:fldLock="1"/>
      </w:r>
      <w:r w:rsidR="006210BD">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mendeley":{"formattedCitation":"[51]","plainTextFormattedCitation":"[51]","previouslyFormattedCitation":"[51]"},"properties":{"noteIndex":0},"schema":"https://github.com/citation-style-language/schema/raw/master/csl-citation.json"}</w:instrText>
      </w:r>
      <w:r w:rsidR="006210BD">
        <w:fldChar w:fldCharType="separate"/>
      </w:r>
      <w:r w:rsidR="006210BD" w:rsidRPr="006210BD">
        <w:rPr>
          <w:noProof/>
        </w:rPr>
        <w:t>[51]</w:t>
      </w:r>
      <w:r w:rsidR="006210BD">
        <w:fldChar w:fldCharType="end"/>
      </w:r>
      <w:r w:rsidR="006210BD">
        <w:t xml:space="preserve"> </w:t>
      </w:r>
    </w:p>
    <w:p w14:paraId="3069654A" w14:textId="75BFD3A6" w:rsidR="002F0CBF" w:rsidRDefault="002F0CBF" w:rsidP="002F0CBF">
      <w:pPr>
        <w:pStyle w:val="Prrafodelista"/>
        <w:numPr>
          <w:ilvl w:val="0"/>
          <w:numId w:val="48"/>
        </w:numPr>
        <w:jc w:val="both"/>
      </w:pPr>
      <w:r>
        <w:t xml:space="preserve">Los procesos que tienen que ser automatizados suelen ser deficientes o no están documentados en absoluto: </w:t>
      </w:r>
      <w:r w:rsidR="006210BD">
        <w:fldChar w:fldCharType="begin" w:fldLock="1"/>
      </w:r>
      <w:r w:rsidR="006210BD">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mendeley":{"formattedCitation":"[51]","plainTextFormattedCitation":"[51]","previouslyFormattedCitation":"[51]"},"properties":{"noteIndex":0},"schema":"https://github.com/citation-style-language/schema/raw/master/csl-citation.json"}</w:instrText>
      </w:r>
      <w:r w:rsidR="006210BD">
        <w:fldChar w:fldCharType="separate"/>
      </w:r>
      <w:r w:rsidR="006210BD" w:rsidRPr="006210BD">
        <w:rPr>
          <w:noProof/>
        </w:rPr>
        <w:t>[51]</w:t>
      </w:r>
      <w:r w:rsidR="006210BD">
        <w:fldChar w:fldCharType="end"/>
      </w:r>
    </w:p>
    <w:p w14:paraId="565F9CED" w14:textId="41C6805A" w:rsidR="002F0CBF" w:rsidRDefault="006210BD" w:rsidP="002F0CBF">
      <w:pPr>
        <w:pStyle w:val="Prrafodelista"/>
        <w:numPr>
          <w:ilvl w:val="0"/>
          <w:numId w:val="48"/>
        </w:numPr>
        <w:jc w:val="both"/>
      </w:pPr>
      <w:r>
        <w:t>P</w:t>
      </w:r>
      <w:r w:rsidR="002F0CBF">
        <w:t>roblemas de análisis, síntesis y combinación:</w:t>
      </w:r>
      <w:r>
        <w:t xml:space="preserve"> </w:t>
      </w:r>
      <w:r>
        <w:fldChar w:fldCharType="begin" w:fldLock="1"/>
      </w:r>
      <w: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mendeley":{"formattedCitation":"[19]","plainTextFormattedCitation":"[19]","previouslyFormattedCitation":"[19]"},"properties":{"noteIndex":0},"schema":"https://github.com/citation-style-language/schema/raw/master/csl-citation.json"}</w:instrText>
      </w:r>
      <w:r>
        <w:fldChar w:fldCharType="separate"/>
      </w:r>
      <w:r w:rsidRPr="006210BD">
        <w:rPr>
          <w:noProof/>
        </w:rPr>
        <w:t>[19]</w:t>
      </w:r>
      <w:r>
        <w:fldChar w:fldCharType="end"/>
      </w:r>
      <w:r w:rsidR="002F0CBF">
        <w:t xml:space="preserve"> </w:t>
      </w:r>
    </w:p>
    <w:p w14:paraId="69C0B09A" w14:textId="6250B7D8" w:rsidR="00F04B64" w:rsidRDefault="002F0CBF" w:rsidP="002F0CBF">
      <w:pPr>
        <w:pStyle w:val="Prrafodelista"/>
        <w:numPr>
          <w:ilvl w:val="0"/>
          <w:numId w:val="48"/>
        </w:numPr>
        <w:jc w:val="both"/>
      </w:pPr>
      <w:r>
        <w:t>Mala implementación:</w:t>
      </w:r>
      <w:r w:rsidR="006210BD">
        <w:t xml:space="preserve"> </w:t>
      </w:r>
      <w:r w:rsidR="006210BD">
        <w:fldChar w:fldCharType="begin" w:fldLock="1"/>
      </w:r>
      <w:r w:rsidR="006210BD">
        <w:instrText>ADDIN CSL_CITATION {"citationItems":[{"id":"ITEM-1","itemData":{"DOI":"10.1145/3239235.3240498","ISBN":"9781450358231","ISSN":"19493789","abstract":"Background: Requirement engineering is often considered a critical activity in system development projects. The increasing complexity of software as well as number and heterogeneity of stakeholders motivate the development of methods and tools for improving large-scale requirement engineering. Aims: The empirical study presented in this paper aim to identify and understand the characteristics and challenges of a platform, as desired by experts, to support requirement engineering for individual stakeholders, based on the current pain-points of their organizations when dealing with a large number requirements. Method: We conducted a multiple case study with three companies in different domains. We collected data through ten semi-structured interviews with experts from these companies. Results: The main pain-point for stakeholders is handling the vast amount of data from different sources. The foreseen platform should leverage such data to manage changes in requirements according to customers' and users' preferences. It should also offer stakeholders an estimation of how long a requirements engineering task will take to complete, along with an easier requirements dependency identification and requirements reuse strategy. Conclusions: The findings provide empirical evidence about how practitioners wish to improve their requirement engineering processes and tools. The insights are a starting point for in-depth investigations into the problems and solutions presented. Practitioners can use the results to improve existing or design new practices and tools.","author":[{"dropping-particle":"","family":"Fucci","given":"Davide","non-dropping-particle":"","parse-names":false,"suffix":""},{"dropping-particle":"","family":"Palomares","given":"Cristina","non-dropping-particle":"","parse-names":false,"suffix":""},{"dropping-particle":"","family":"Franch","given":"Xavier","non-dropping-particle":"","parse-names":false,"suffix":""},{"dropping-particle":"","family":"Costal","given":"Dolors","non-dropping-particle":"","parse-names":false,"suffix":""},{"dropping-particle":"","family":"Raatikainen","given":"Mikko","non-dropping-particle":"","parse-names":false,"suffix":""},{"dropping-particle":"","family":"Stettinger","given":"Martin","non-dropping-particle":"","parse-names":false,"suffix":""},{"dropping-particle":"","family":"Kurtanovic","given":"Zijad","non-dropping-particle":"","parse-names":false,"suffix":""},{"dropping-particle":"","family":"Kojo","given":"Tero","non-dropping-particle":"","parse-names":false,"suffix":""},{"dropping-particle":"","family":"Koenig","given":"Lars","non-dropping-particle":"","parse-names":false,"suffix":""},{"dropping-particle":"","family":"Falkner","given":"Andreas","non-dropping-particle":"","parse-names":false,"suffix":""},{"dropping-particle":"","family":"Schenner","given":"Gottfried","non-dropping-particle":"","parse-names":false,"suffix":""},{"dropping-particle":"","family":"Brasca","given":"Fabrizio","non-dropping-particle":"","parse-names":false,"suffix":""},{"dropping-particle":"","family":"Männistö","given":"Tomi","non-dropping-particle":"","parse-names":false,"suffix":""},{"dropping-particle":"","family":"Felfernig","given":"Alexander","non-dropping-particle":"","parse-names":false,"suffix":""},{"dropping-particle":"","family":"Maalej","given":"Walid","non-dropping-particle":"","parse-names":false,"suffix":""}],"container-title":"International Symposium on Empirical Software Engineering and Measurement","id":"ITEM-1","issued":{"date-parts":[["2018","10"]]},"page":"1-10","publisher":"IEEE Computer Society","publisher-place":"New York, NY, USA","title":"Needs and challenges for a platform to support large-scale requirements engineering: A multiple-case study","type":"paper-conference"},"uris":["http://www.mendeley.com/documents/?uuid=fa5b0218-eb2d-4b3f-9a75-14fbdebc92db"]}],"mendeley":{"formattedCitation":"[29]","plainTextFormattedCitation":"[29]","previouslyFormattedCitation":"[29]"},"properties":{"noteIndex":0},"schema":"https://github.com/citation-style-language/schema/raw/master/csl-citation.json"}</w:instrText>
      </w:r>
      <w:r w:rsidR="006210BD">
        <w:fldChar w:fldCharType="separate"/>
      </w:r>
      <w:r w:rsidR="006210BD" w:rsidRPr="006210BD">
        <w:rPr>
          <w:noProof/>
        </w:rPr>
        <w:t>[29]</w:t>
      </w:r>
      <w:r w:rsidR="006210BD">
        <w:fldChar w:fldCharType="end"/>
      </w:r>
      <w:r>
        <w:t xml:space="preserve"> </w:t>
      </w:r>
    </w:p>
    <w:p w14:paraId="091446C3" w14:textId="77777777" w:rsidR="002F0CBF" w:rsidRPr="00F04B64" w:rsidRDefault="002F0CBF" w:rsidP="002F0CBF">
      <w:pPr>
        <w:pStyle w:val="Prrafodelista"/>
        <w:jc w:val="both"/>
      </w:pPr>
    </w:p>
    <w:p w14:paraId="058D0EB6" w14:textId="19FB86C7" w:rsidR="00FF2389" w:rsidRPr="002F0CBF" w:rsidRDefault="00F04B64" w:rsidP="00FF2389">
      <w:pPr>
        <w:pStyle w:val="Ttulo31"/>
        <w:rPr>
          <w:b/>
          <w:bCs/>
        </w:rPr>
      </w:pPr>
      <w:r w:rsidRPr="002F0CBF">
        <w:rPr>
          <w:b/>
          <w:bCs/>
        </w:rPr>
        <w:t xml:space="preserve">Listado </w:t>
      </w:r>
      <w:r w:rsidR="00FF2389" w:rsidRPr="002F0CBF">
        <w:rPr>
          <w:b/>
          <w:bCs/>
        </w:rPr>
        <w:t>Herramientas de software por artículo</w:t>
      </w:r>
    </w:p>
    <w:p w14:paraId="7E435629" w14:textId="6ADC4FFA" w:rsidR="00F04B64" w:rsidRPr="00134601" w:rsidRDefault="00F04B64" w:rsidP="00134601">
      <w:pPr>
        <w:pStyle w:val="Prrafodelista"/>
        <w:numPr>
          <w:ilvl w:val="0"/>
          <w:numId w:val="47"/>
        </w:numPr>
        <w:jc w:val="both"/>
        <w:rPr>
          <w:color w:val="000000"/>
        </w:rPr>
      </w:pPr>
      <w:proofErr w:type="spellStart"/>
      <w:r w:rsidRPr="00134601">
        <w:rPr>
          <w:color w:val="000000"/>
        </w:rPr>
        <w:t>First</w:t>
      </w:r>
      <w:proofErr w:type="spellEnd"/>
      <w:r w:rsidRPr="00134601">
        <w:rPr>
          <w:color w:val="000000"/>
        </w:rPr>
        <w:t xml:space="preserve"> </w:t>
      </w:r>
      <w:proofErr w:type="spellStart"/>
      <w:r w:rsidRPr="00134601">
        <w:rPr>
          <w:color w:val="000000"/>
        </w:rPr>
        <w:t>Apply</w:t>
      </w:r>
      <w:proofErr w:type="spellEnd"/>
      <w:r w:rsidRPr="00134601">
        <w:rPr>
          <w:color w:val="000000"/>
        </w:rPr>
        <w:t xml:space="preserve"> </w:t>
      </w:r>
      <w:proofErr w:type="spellStart"/>
      <w:r w:rsidRPr="00134601">
        <w:rPr>
          <w:color w:val="000000"/>
        </w:rPr>
        <w:t>Knowledge</w:t>
      </w:r>
      <w:proofErr w:type="spellEnd"/>
      <w:r w:rsidRPr="00134601">
        <w:rPr>
          <w:color w:val="000000"/>
        </w:rPr>
        <w:t xml:space="preserve"> </w:t>
      </w:r>
      <w:proofErr w:type="spellStart"/>
      <w:r w:rsidRPr="00134601">
        <w:rPr>
          <w:color w:val="000000"/>
        </w:rPr>
        <w:t>Then</w:t>
      </w:r>
      <w:proofErr w:type="spellEnd"/>
      <w:r w:rsidRPr="00134601">
        <w:rPr>
          <w:color w:val="000000"/>
        </w:rPr>
        <w:t xml:space="preserve"> </w:t>
      </w:r>
      <w:proofErr w:type="spellStart"/>
      <w:r w:rsidRPr="00134601">
        <w:rPr>
          <w:color w:val="000000"/>
        </w:rPr>
        <w:t>Query</w:t>
      </w:r>
      <w:proofErr w:type="spellEnd"/>
      <w:r w:rsidRPr="00134601">
        <w:rPr>
          <w:color w:val="000000"/>
        </w:rPr>
        <w:t xml:space="preserve"> (FAKT/Q): </w:t>
      </w:r>
      <w:r w:rsidR="006210BD">
        <w:rPr>
          <w:color w:val="000000"/>
        </w:rPr>
        <w:fldChar w:fldCharType="begin" w:fldLock="1"/>
      </w:r>
      <w:r w:rsidR="006210BD">
        <w:rPr>
          <w:color w:val="000000"/>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mendeley":{"formattedCitation":"[14]","plainTextFormattedCitation":"[14]","previouslyFormattedCitation":"[14]"},"properties":{"noteIndex":0},"schema":"https://github.com/citation-style-language/schema/raw/master/csl-citation.json"}</w:instrText>
      </w:r>
      <w:r w:rsidR="006210BD">
        <w:rPr>
          <w:color w:val="000000"/>
        </w:rPr>
        <w:fldChar w:fldCharType="separate"/>
      </w:r>
      <w:r w:rsidR="006210BD" w:rsidRPr="006210BD">
        <w:rPr>
          <w:noProof/>
          <w:color w:val="000000"/>
        </w:rPr>
        <w:t>[14]</w:t>
      </w:r>
      <w:r w:rsidR="006210BD">
        <w:rPr>
          <w:color w:val="000000"/>
        </w:rPr>
        <w:fldChar w:fldCharType="end"/>
      </w:r>
      <w:r w:rsidR="006210BD">
        <w:rPr>
          <w:color w:val="000000"/>
        </w:rPr>
        <w:t xml:space="preserve"> </w:t>
      </w:r>
    </w:p>
    <w:p w14:paraId="26E86579" w14:textId="2BFA6AA6" w:rsidR="00F04B64" w:rsidRPr="00134601" w:rsidRDefault="00F04B64" w:rsidP="00134601">
      <w:pPr>
        <w:pStyle w:val="Prrafodelista"/>
        <w:numPr>
          <w:ilvl w:val="0"/>
          <w:numId w:val="47"/>
        </w:numPr>
        <w:jc w:val="both"/>
        <w:rPr>
          <w:color w:val="000000"/>
        </w:rPr>
      </w:pPr>
      <w:r w:rsidRPr="00134601">
        <w:rPr>
          <w:color w:val="000000"/>
        </w:rPr>
        <w:t xml:space="preserve">CRUISE: </w:t>
      </w:r>
      <w:r w:rsidR="006210BD">
        <w:rPr>
          <w:color w:val="000000"/>
        </w:rPr>
        <w:fldChar w:fldCharType="begin" w:fldLock="1"/>
      </w:r>
      <w:r w:rsidR="006210BD">
        <w:rPr>
          <w:color w:val="000000"/>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mendeley":{"formattedCitation":"[4]","plainTextFormattedCitation":"[4]","previouslyFormattedCitation":"[4]"},"properties":{"noteIndex":0},"schema":"https://github.com/citation-style-language/schema/raw/master/csl-citation.json"}</w:instrText>
      </w:r>
      <w:r w:rsidR="006210BD">
        <w:rPr>
          <w:color w:val="000000"/>
        </w:rPr>
        <w:fldChar w:fldCharType="separate"/>
      </w:r>
      <w:r w:rsidR="006210BD" w:rsidRPr="006210BD">
        <w:rPr>
          <w:noProof/>
          <w:color w:val="000000"/>
        </w:rPr>
        <w:t>[4]</w:t>
      </w:r>
      <w:r w:rsidR="006210BD">
        <w:rPr>
          <w:color w:val="000000"/>
        </w:rPr>
        <w:fldChar w:fldCharType="end"/>
      </w:r>
      <w:r w:rsidR="006210BD">
        <w:rPr>
          <w:color w:val="000000"/>
        </w:rPr>
        <w:t xml:space="preserve"> </w:t>
      </w:r>
    </w:p>
    <w:p w14:paraId="16A71200" w14:textId="650EA799" w:rsidR="00F04B64" w:rsidRPr="00134601" w:rsidRDefault="00F04B64" w:rsidP="00134601">
      <w:pPr>
        <w:pStyle w:val="Prrafodelista"/>
        <w:numPr>
          <w:ilvl w:val="0"/>
          <w:numId w:val="47"/>
        </w:numPr>
        <w:jc w:val="both"/>
        <w:rPr>
          <w:color w:val="000000"/>
        </w:rPr>
      </w:pPr>
      <w:r w:rsidRPr="00134601">
        <w:rPr>
          <w:color w:val="000000"/>
        </w:rPr>
        <w:t xml:space="preserve">GitHub: </w:t>
      </w:r>
      <w:r w:rsidR="006210BD">
        <w:rPr>
          <w:color w:val="000000"/>
        </w:rPr>
        <w:fldChar w:fldCharType="begin" w:fldLock="1"/>
      </w:r>
      <w:r w:rsidR="006210BD">
        <w:rPr>
          <w:color w:val="000000"/>
        </w:rPr>
        <w:instrText>ADDIN CSL_CITATION {"citationItems":[{"id":"ITEM-1","itemData":{"DOI":"10.1109/JITRE.2015.7330171","ISBN":"9781509001194","abstract":"Requirements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Proceedings","id":"ITEM-1","issued":{"date-parts":[["2015","11"]]},"page":"5-8","publisher":"Institute of Electrical and Electronics Engineers Inc.","title":"Time-constrained requirements elicitation: Reusing GitHub content","type":"paper-conference"},"uris":["http://www.mendeley.com/documents/?uuid=bceba2a2-9eb5-46ef-b1a8-ff4827e2dc14"]}],"mendeley":{"formattedCitation":"[5]","plainTextFormattedCitation":"[5]","previouslyFormattedCitation":"[5]"},"properties":{"noteIndex":0},"schema":"https://github.com/citation-style-language/schema/raw/master/csl-citation.json"}</w:instrText>
      </w:r>
      <w:r w:rsidR="006210BD">
        <w:rPr>
          <w:color w:val="000000"/>
        </w:rPr>
        <w:fldChar w:fldCharType="separate"/>
      </w:r>
      <w:r w:rsidR="006210BD" w:rsidRPr="006210BD">
        <w:rPr>
          <w:noProof/>
          <w:color w:val="000000"/>
        </w:rPr>
        <w:t>[5]</w:t>
      </w:r>
      <w:r w:rsidR="006210BD">
        <w:rPr>
          <w:color w:val="000000"/>
        </w:rPr>
        <w:fldChar w:fldCharType="end"/>
      </w:r>
      <w:r w:rsidR="006210BD">
        <w:rPr>
          <w:color w:val="000000"/>
        </w:rPr>
        <w:t xml:space="preserve"> </w:t>
      </w:r>
    </w:p>
    <w:p w14:paraId="753E90AF" w14:textId="25B6BEF8" w:rsidR="00F04B64" w:rsidRPr="00134601" w:rsidRDefault="00F04B64" w:rsidP="00134601">
      <w:pPr>
        <w:pStyle w:val="Prrafodelista"/>
        <w:numPr>
          <w:ilvl w:val="0"/>
          <w:numId w:val="47"/>
        </w:numPr>
        <w:jc w:val="both"/>
        <w:rPr>
          <w:color w:val="000000"/>
        </w:rPr>
      </w:pPr>
      <w:r w:rsidRPr="00134601">
        <w:rPr>
          <w:color w:val="000000"/>
        </w:rPr>
        <w:t xml:space="preserve">RETTA: </w:t>
      </w:r>
      <w:r w:rsidR="006210BD">
        <w:rPr>
          <w:color w:val="000000"/>
        </w:rPr>
        <w:fldChar w:fldCharType="begin" w:fldLock="1"/>
      </w:r>
      <w:r w:rsidR="006210BD">
        <w:rPr>
          <w:color w:val="000000"/>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6210BD">
        <w:rPr>
          <w:color w:val="000000"/>
        </w:rPr>
        <w:fldChar w:fldCharType="separate"/>
      </w:r>
      <w:r w:rsidR="006210BD" w:rsidRPr="006210BD">
        <w:rPr>
          <w:noProof/>
          <w:color w:val="000000"/>
        </w:rPr>
        <w:t>[2]</w:t>
      </w:r>
      <w:r w:rsidR="006210BD">
        <w:rPr>
          <w:color w:val="000000"/>
        </w:rPr>
        <w:fldChar w:fldCharType="end"/>
      </w:r>
      <w:r w:rsidR="006210BD">
        <w:rPr>
          <w:color w:val="000000"/>
        </w:rPr>
        <w:t xml:space="preserve"> </w:t>
      </w:r>
    </w:p>
    <w:p w14:paraId="77893D78" w14:textId="37D0ED22" w:rsidR="00F04B64" w:rsidRPr="006210BD" w:rsidRDefault="00F04B64" w:rsidP="006210BD">
      <w:pPr>
        <w:pStyle w:val="Prrafodelista"/>
        <w:numPr>
          <w:ilvl w:val="0"/>
          <w:numId w:val="47"/>
        </w:numPr>
        <w:jc w:val="both"/>
        <w:rPr>
          <w:color w:val="000000"/>
        </w:rPr>
      </w:pPr>
      <w:r w:rsidRPr="00134601">
        <w:rPr>
          <w:color w:val="000000"/>
        </w:rPr>
        <w:t>Mobile app (</w:t>
      </w:r>
      <w:proofErr w:type="spellStart"/>
      <w:r w:rsidRPr="00134601">
        <w:rPr>
          <w:color w:val="000000"/>
        </w:rPr>
        <w:t>embeddeb</w:t>
      </w:r>
      <w:proofErr w:type="spellEnd"/>
      <w:r w:rsidRPr="00134601">
        <w:rPr>
          <w:color w:val="000000"/>
        </w:rPr>
        <w:t>)</w:t>
      </w:r>
      <w:r w:rsidR="004C3BBD">
        <w:rPr>
          <w:color w:val="000000"/>
        </w:rPr>
        <w:t xml:space="preserve"> y</w:t>
      </w:r>
      <w:r w:rsidR="006210BD">
        <w:rPr>
          <w:color w:val="000000"/>
        </w:rPr>
        <w:t xml:space="preserve"> </w:t>
      </w:r>
      <w:r w:rsidR="006210BD" w:rsidRPr="00134601">
        <w:rPr>
          <w:color w:val="000000"/>
        </w:rPr>
        <w:t>Web app</w:t>
      </w:r>
      <w:r w:rsidR="004C3BBD">
        <w:rPr>
          <w:color w:val="000000"/>
        </w:rPr>
        <w:t xml:space="preserve">: </w:t>
      </w:r>
      <w:r w:rsidR="006210BD" w:rsidRPr="006210BD">
        <w:rPr>
          <w:color w:val="000000"/>
        </w:rPr>
        <w:fldChar w:fldCharType="begin" w:fldLock="1"/>
      </w:r>
      <w:r w:rsidR="004C3BBD">
        <w:rPr>
          <w:color w:val="000000"/>
        </w:rPr>
        <w:instrText>ADDIN CSL_CITATION {"citationItems":[{"id":"ITEM-1","itemData":{"DOI":"10.1109/SEAA.2017.73","ISBN":"9781538621400","abstract":"Requirements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2017","id":"ITEM-1","issued":{"date-parts":[["2017","9"]]},"page":"141-144","publisher":"Institute of Electrical and Electronics Engineers Inc.","title":"Requirements elicitation techniques applied in software startups","type":"paper-conference"},"uris":["http://www.mendeley.com/documents/?uuid=804521ca-aca3-4ae1-b377-2a6b8226e15c"]}],"mendeley":{"formattedCitation":"[1]","plainTextFormattedCitation":"[1]","previouslyFormattedCitation":"[1]"},"properties":{"noteIndex":0},"schema":"https://github.com/citation-style-language/schema/raw/master/csl-citation.json"}</w:instrText>
      </w:r>
      <w:r w:rsidR="006210BD" w:rsidRPr="006210BD">
        <w:rPr>
          <w:color w:val="000000"/>
        </w:rPr>
        <w:fldChar w:fldCharType="separate"/>
      </w:r>
      <w:r w:rsidR="006210BD" w:rsidRPr="006210BD">
        <w:rPr>
          <w:noProof/>
          <w:color w:val="000000"/>
        </w:rPr>
        <w:t>[1]</w:t>
      </w:r>
      <w:r w:rsidR="006210BD" w:rsidRPr="006210BD">
        <w:rPr>
          <w:color w:val="000000"/>
        </w:rPr>
        <w:fldChar w:fldCharType="end"/>
      </w:r>
      <w:r w:rsidR="006210BD" w:rsidRPr="006210BD">
        <w:rPr>
          <w:color w:val="000000"/>
        </w:rPr>
        <w:t xml:space="preserve"> </w:t>
      </w:r>
    </w:p>
    <w:p w14:paraId="7DC40475" w14:textId="0F42737D" w:rsidR="00F04B64" w:rsidRPr="00134601" w:rsidRDefault="00F04B64" w:rsidP="00134601">
      <w:pPr>
        <w:pStyle w:val="Prrafodelista"/>
        <w:numPr>
          <w:ilvl w:val="0"/>
          <w:numId w:val="47"/>
        </w:numPr>
        <w:jc w:val="both"/>
        <w:rPr>
          <w:color w:val="000000"/>
        </w:rPr>
      </w:pPr>
      <w:proofErr w:type="spellStart"/>
      <w:r w:rsidRPr="00134601">
        <w:rPr>
          <w:color w:val="000000"/>
        </w:rPr>
        <w:t>ArchiMate</w:t>
      </w:r>
      <w:proofErr w:type="spellEnd"/>
      <w:r w:rsidRPr="00134601">
        <w:rPr>
          <w:color w:val="000000"/>
        </w:rPr>
        <w:t>:</w:t>
      </w:r>
      <w:r w:rsidR="004C3BBD">
        <w:rPr>
          <w:color w:val="000000"/>
        </w:rPr>
        <w:t xml:space="preserve"> </w:t>
      </w:r>
      <w:r w:rsidR="004C3BBD">
        <w:rPr>
          <w:color w:val="000000"/>
        </w:rPr>
        <w:fldChar w:fldCharType="begin" w:fldLock="1"/>
      </w:r>
      <w:r w:rsidR="004C3BBD">
        <w:rPr>
          <w:color w:val="000000"/>
        </w:rPr>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4C3BBD">
        <w:rPr>
          <w:color w:val="000000"/>
        </w:rPr>
        <w:fldChar w:fldCharType="separate"/>
      </w:r>
      <w:r w:rsidR="004C3BBD" w:rsidRPr="004C3BBD">
        <w:rPr>
          <w:noProof/>
          <w:color w:val="000000"/>
        </w:rPr>
        <w:t>[27]</w:t>
      </w:r>
      <w:r w:rsidR="004C3BBD">
        <w:rPr>
          <w:color w:val="000000"/>
        </w:rPr>
        <w:fldChar w:fldCharType="end"/>
      </w:r>
      <w:r w:rsidRPr="00134601">
        <w:rPr>
          <w:color w:val="000000"/>
        </w:rPr>
        <w:t xml:space="preserve">  </w:t>
      </w:r>
    </w:p>
    <w:p w14:paraId="6D1FB688" w14:textId="25D154D6" w:rsidR="00F04B64" w:rsidRPr="00134601" w:rsidRDefault="00F04B64" w:rsidP="00134601">
      <w:pPr>
        <w:pStyle w:val="Prrafodelista"/>
        <w:numPr>
          <w:ilvl w:val="0"/>
          <w:numId w:val="47"/>
        </w:numPr>
        <w:jc w:val="both"/>
        <w:rPr>
          <w:color w:val="000000"/>
        </w:rPr>
      </w:pPr>
      <w:proofErr w:type="spellStart"/>
      <w:r w:rsidRPr="00134601">
        <w:rPr>
          <w:color w:val="000000"/>
        </w:rPr>
        <w:t>Provop</w:t>
      </w:r>
      <w:proofErr w:type="spellEnd"/>
      <w:r w:rsidRPr="00134601">
        <w:rPr>
          <w:color w:val="000000"/>
        </w:rPr>
        <w:t xml:space="preserve">: </w:t>
      </w:r>
      <w:r w:rsidR="004C3BBD">
        <w:rPr>
          <w:color w:val="000000"/>
        </w:rPr>
        <w:fldChar w:fldCharType="begin" w:fldLock="1"/>
      </w:r>
      <w:r w:rsidR="004C3BBD">
        <w:rPr>
          <w:color w:val="000000"/>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Series","id":"ITEM-1","issued":{"date-parts":[["2019","10"]]},"page":"129-138","publisher":"Association for Computing Machinery","publisher-place":"New York, New York, USA","title":"REM4DSPL: A requirements engineering method for dynamic software product lines","type":"paper-conference"},"uris":["http://www.mendeley.com/documents/?uuid=2993a5cf-c034-45fe-b0d7-693acec08263"]}],"mendeley":{"formattedCitation":"[30]","plainTextFormattedCitation":"[30]","previouslyFormattedCitation":"[30]"},"properties":{"noteIndex":0},"schema":"https://github.com/citation-style-language/schema/raw/master/csl-citation.json"}</w:instrText>
      </w:r>
      <w:r w:rsidR="004C3BBD">
        <w:rPr>
          <w:color w:val="000000"/>
        </w:rPr>
        <w:fldChar w:fldCharType="separate"/>
      </w:r>
      <w:r w:rsidR="004C3BBD" w:rsidRPr="004C3BBD">
        <w:rPr>
          <w:noProof/>
          <w:color w:val="000000"/>
        </w:rPr>
        <w:t>[30]</w:t>
      </w:r>
      <w:r w:rsidR="004C3BBD">
        <w:rPr>
          <w:color w:val="000000"/>
        </w:rPr>
        <w:fldChar w:fldCharType="end"/>
      </w:r>
      <w:r w:rsidR="004C3BBD">
        <w:rPr>
          <w:color w:val="000000"/>
        </w:rPr>
        <w:t xml:space="preserve"> </w:t>
      </w:r>
    </w:p>
    <w:p w14:paraId="4C69EFEF" w14:textId="7D690ED9" w:rsidR="00F04B64" w:rsidRPr="00134601" w:rsidRDefault="00F04B64" w:rsidP="00134601">
      <w:pPr>
        <w:pStyle w:val="Prrafodelista"/>
        <w:numPr>
          <w:ilvl w:val="0"/>
          <w:numId w:val="47"/>
        </w:numPr>
        <w:jc w:val="both"/>
        <w:rPr>
          <w:color w:val="000000"/>
        </w:rPr>
      </w:pPr>
      <w:r w:rsidRPr="00134601">
        <w:rPr>
          <w:color w:val="000000"/>
        </w:rPr>
        <w:t xml:space="preserve">DRUMS </w:t>
      </w:r>
      <w:proofErr w:type="spellStart"/>
      <w:r w:rsidRPr="00134601">
        <w:rPr>
          <w:color w:val="000000"/>
        </w:rPr>
        <w:t>Board</w:t>
      </w:r>
      <w:proofErr w:type="spellEnd"/>
      <w:r w:rsidRPr="00134601">
        <w:rPr>
          <w:color w:val="000000"/>
        </w:rPr>
        <w:t>:</w:t>
      </w:r>
      <w:r w:rsidR="004C3BBD">
        <w:rPr>
          <w:color w:val="000000"/>
        </w:rPr>
        <w:t xml:space="preserve"> </w:t>
      </w:r>
      <w:r w:rsidR="004C3BBD">
        <w:rPr>
          <w:color w:val="000000"/>
        </w:rPr>
        <w:fldChar w:fldCharType="begin" w:fldLock="1"/>
      </w:r>
      <w:r w:rsidR="004C3BBD">
        <w:rPr>
          <w:color w:val="000000"/>
        </w:rPr>
        <w:instrText>ADDIN CSL_CITATION {"citationItems":[{"id":"ITEM-1","itemData":{"DOI":"10.1109/CSE.2015.49","ISBN":"9781467382977","abstract":"Requirements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2015","id":"ITEM-1","issued":{"date-parts":[["2015","10"]]},"page":"253-261","publisher":"Institute of Electrical and Electronics Engineers Inc.","title":"Effective requirements engineering for CSE projects: A lightweight tool","type":"paper-conference"},"uris":["http://www.mendeley.com/documents/?uuid=9eeaf04e-fd93-482c-a9d9-34332039d47a"]}],"mendeley":{"formattedCitation":"[31]","plainTextFormattedCitation":"[31]","previouslyFormattedCitation":"[31]"},"properties":{"noteIndex":0},"schema":"https://github.com/citation-style-language/schema/raw/master/csl-citation.json"}</w:instrText>
      </w:r>
      <w:r w:rsidR="004C3BBD">
        <w:rPr>
          <w:color w:val="000000"/>
        </w:rPr>
        <w:fldChar w:fldCharType="separate"/>
      </w:r>
      <w:r w:rsidR="004C3BBD" w:rsidRPr="004C3BBD">
        <w:rPr>
          <w:noProof/>
          <w:color w:val="000000"/>
        </w:rPr>
        <w:t>[31]</w:t>
      </w:r>
      <w:r w:rsidR="004C3BBD">
        <w:rPr>
          <w:color w:val="000000"/>
        </w:rPr>
        <w:fldChar w:fldCharType="end"/>
      </w:r>
      <w:r w:rsidRPr="00134601">
        <w:rPr>
          <w:color w:val="000000"/>
        </w:rPr>
        <w:t xml:space="preserve">  </w:t>
      </w:r>
    </w:p>
    <w:p w14:paraId="3928C605" w14:textId="7123D92C" w:rsidR="00F04B64" w:rsidRPr="00134601" w:rsidRDefault="00F04B64" w:rsidP="00134601">
      <w:pPr>
        <w:pStyle w:val="Prrafodelista"/>
        <w:numPr>
          <w:ilvl w:val="0"/>
          <w:numId w:val="47"/>
        </w:numPr>
        <w:jc w:val="both"/>
        <w:rPr>
          <w:color w:val="000000"/>
        </w:rPr>
      </w:pPr>
      <w:proofErr w:type="spellStart"/>
      <w:r w:rsidRPr="00134601">
        <w:rPr>
          <w:color w:val="000000"/>
        </w:rPr>
        <w:t>Automatic</w:t>
      </w:r>
      <w:proofErr w:type="spellEnd"/>
      <w:r w:rsidRPr="00134601">
        <w:rPr>
          <w:color w:val="000000"/>
        </w:rPr>
        <w:t xml:space="preserve"> </w:t>
      </w:r>
      <w:proofErr w:type="spellStart"/>
      <w:r w:rsidRPr="00134601">
        <w:rPr>
          <w:color w:val="000000"/>
        </w:rPr>
        <w:t>Ambiguity</w:t>
      </w:r>
      <w:proofErr w:type="spellEnd"/>
      <w:r w:rsidRPr="00134601">
        <w:rPr>
          <w:color w:val="000000"/>
        </w:rPr>
        <w:t xml:space="preserve"> Detector in Software </w:t>
      </w:r>
      <w:proofErr w:type="spellStart"/>
      <w:r w:rsidRPr="00134601">
        <w:rPr>
          <w:color w:val="000000"/>
        </w:rPr>
        <w:t>Requirements</w:t>
      </w:r>
      <w:proofErr w:type="spellEnd"/>
      <w:r w:rsidRPr="00134601">
        <w:rPr>
          <w:color w:val="000000"/>
        </w:rPr>
        <w:t xml:space="preserve"> Tool: </w:t>
      </w:r>
      <w:r w:rsidR="004C3BBD">
        <w:rPr>
          <w:color w:val="000000"/>
        </w:rPr>
        <w:fldChar w:fldCharType="begin" w:fldLock="1"/>
      </w:r>
      <w:r w:rsidR="004C3BBD">
        <w:rPr>
          <w:color w:val="000000"/>
        </w:rPr>
        <w:instrText>ADDIN CSL_CITATION {"citationItems":[{"id":"ITEM-1","itemData":{"DOI":"10.1109/ICITECH.2017.8080002","ISBN":"9781509063321","abstract":"The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Proceedings","id":"ITEM-1","issued":{"date-parts":[["2017","10"]]},"page":"209-213","publisher":"Institute of Electrical and Electronics Engineers Inc.","title":"A framework for detecting ambiguity in software requirement specification","type":"paper-conference"},"uris":["http://www.mendeley.com/documents/?uuid=01ce5f74-2895-4ec5-91f1-aa98f60d235c"]}],"mendeley":{"formattedCitation":"[33]","plainTextFormattedCitation":"[33]","previouslyFormattedCitation":"[33]"},"properties":{"noteIndex":0},"schema":"https://github.com/citation-style-language/schema/raw/master/csl-citation.json"}</w:instrText>
      </w:r>
      <w:r w:rsidR="004C3BBD">
        <w:rPr>
          <w:color w:val="000000"/>
        </w:rPr>
        <w:fldChar w:fldCharType="separate"/>
      </w:r>
      <w:r w:rsidR="004C3BBD" w:rsidRPr="004C3BBD">
        <w:rPr>
          <w:noProof/>
          <w:color w:val="000000"/>
        </w:rPr>
        <w:t>[33]</w:t>
      </w:r>
      <w:r w:rsidR="004C3BBD">
        <w:rPr>
          <w:color w:val="000000"/>
        </w:rPr>
        <w:fldChar w:fldCharType="end"/>
      </w:r>
      <w:r w:rsidRPr="00134601">
        <w:rPr>
          <w:color w:val="000000"/>
        </w:rPr>
        <w:t xml:space="preserve">  </w:t>
      </w:r>
    </w:p>
    <w:p w14:paraId="26ADE459" w14:textId="55B447AD" w:rsidR="00F04B64" w:rsidRPr="00134601" w:rsidRDefault="00F04B64" w:rsidP="00134601">
      <w:pPr>
        <w:pStyle w:val="Prrafodelista"/>
        <w:numPr>
          <w:ilvl w:val="0"/>
          <w:numId w:val="47"/>
        </w:numPr>
        <w:jc w:val="both"/>
        <w:rPr>
          <w:color w:val="000000"/>
        </w:rPr>
      </w:pPr>
      <w:proofErr w:type="spellStart"/>
      <w:r w:rsidRPr="00134601">
        <w:rPr>
          <w:color w:val="000000"/>
        </w:rPr>
        <w:t>OpenRepGrid</w:t>
      </w:r>
      <w:proofErr w:type="spellEnd"/>
      <w:r w:rsidRPr="00134601">
        <w:rPr>
          <w:color w:val="000000"/>
        </w:rPr>
        <w:t>:</w:t>
      </w:r>
      <w:r w:rsidR="004C3BBD">
        <w:rPr>
          <w:color w:val="000000"/>
        </w:rPr>
        <w:t xml:space="preserve"> </w:t>
      </w:r>
      <w:r w:rsidR="004C3BBD">
        <w:rPr>
          <w:color w:val="000000"/>
        </w:rPr>
        <w:fldChar w:fldCharType="begin" w:fldLock="1"/>
      </w:r>
      <w:r w:rsidR="004C3BBD">
        <w:rPr>
          <w:color w:val="000000"/>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Technology","id":"ITEM-1","issued":{"date-parts":[["2017","7","1"]]},"page":"160-179","publisher":"Elsevier B.V.","title":"REASSURE: Requirements elicitation for adaptive socio-technical systems using repertory grid","type":"article-journal","volume":"87"},"uris":["http://www.mendeley.com/documents/?uuid=c6c2a868-3b37-442f-8774-5c5fc90bfc43"]}],"mendeley":{"formattedCitation":"[35]","plainTextFormattedCitation":"[35]","previouslyFormattedCitation":"[35]"},"properties":{"noteIndex":0},"schema":"https://github.com/citation-style-language/schema/raw/master/csl-citation.json"}</w:instrText>
      </w:r>
      <w:r w:rsidR="004C3BBD">
        <w:rPr>
          <w:color w:val="000000"/>
        </w:rPr>
        <w:fldChar w:fldCharType="separate"/>
      </w:r>
      <w:r w:rsidR="004C3BBD" w:rsidRPr="004C3BBD">
        <w:rPr>
          <w:noProof/>
          <w:color w:val="000000"/>
        </w:rPr>
        <w:t>[35]</w:t>
      </w:r>
      <w:r w:rsidR="004C3BBD">
        <w:rPr>
          <w:color w:val="000000"/>
        </w:rPr>
        <w:fldChar w:fldCharType="end"/>
      </w:r>
      <w:r w:rsidRPr="00134601">
        <w:rPr>
          <w:color w:val="000000"/>
        </w:rPr>
        <w:t xml:space="preserve"> </w:t>
      </w:r>
    </w:p>
    <w:p w14:paraId="2D7F981D" w14:textId="7E1807A4" w:rsidR="00F04B64" w:rsidRPr="00134601" w:rsidRDefault="00F04B64" w:rsidP="00134601">
      <w:pPr>
        <w:pStyle w:val="Prrafodelista"/>
        <w:numPr>
          <w:ilvl w:val="0"/>
          <w:numId w:val="47"/>
        </w:numPr>
        <w:jc w:val="both"/>
        <w:rPr>
          <w:color w:val="000000"/>
        </w:rPr>
      </w:pPr>
      <w:proofErr w:type="spellStart"/>
      <w:r w:rsidRPr="00134601">
        <w:rPr>
          <w:color w:val="000000"/>
        </w:rPr>
        <w:t>TestMeReq</w:t>
      </w:r>
      <w:proofErr w:type="spellEnd"/>
      <w:r w:rsidRPr="00134601">
        <w:rPr>
          <w:color w:val="000000"/>
        </w:rPr>
        <w:t xml:space="preserve">: </w:t>
      </w:r>
      <w:r w:rsidR="004C3BBD">
        <w:rPr>
          <w:color w:val="000000"/>
        </w:rPr>
        <w:fldChar w:fldCharType="begin" w:fldLock="1"/>
      </w:r>
      <w:r w:rsidR="004C3BBD">
        <w:rPr>
          <w:color w:val="000000"/>
        </w:rPr>
        <w:instrText>ADDIN CSL_CITATION {"citationItems":[{"id":"ITEM-1","itemData":{"DOI":"10.1145/2970276.2970295","ISBN":"9781450338455","abstract":"This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Engineering","id":"ITEM-1","issued":{"date-parts":[["2016","8","25"]]},"page":"864-869","publisher":"Association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mendeley":{"formattedCitation":"[38]","plainTextFormattedCitation":"[38]","previouslyFormattedCitation":"[38]"},"properties":{"noteIndex":0},"schema":"https://github.com/citation-style-language/schema/raw/master/csl-citation.json"}</w:instrText>
      </w:r>
      <w:r w:rsidR="004C3BBD">
        <w:rPr>
          <w:color w:val="000000"/>
        </w:rPr>
        <w:fldChar w:fldCharType="separate"/>
      </w:r>
      <w:r w:rsidR="004C3BBD" w:rsidRPr="004C3BBD">
        <w:rPr>
          <w:noProof/>
          <w:color w:val="000000"/>
        </w:rPr>
        <w:t>[38]</w:t>
      </w:r>
      <w:r w:rsidR="004C3BBD">
        <w:rPr>
          <w:color w:val="000000"/>
        </w:rPr>
        <w:fldChar w:fldCharType="end"/>
      </w:r>
      <w:r w:rsidR="004C3BBD">
        <w:rPr>
          <w:color w:val="000000"/>
        </w:rPr>
        <w:t xml:space="preserve"> </w:t>
      </w:r>
    </w:p>
    <w:p w14:paraId="4F91D48D" w14:textId="573F0EA3" w:rsidR="00F04B64" w:rsidRPr="00134601" w:rsidRDefault="00F04B64" w:rsidP="00134601">
      <w:pPr>
        <w:pStyle w:val="Prrafodelista"/>
        <w:numPr>
          <w:ilvl w:val="0"/>
          <w:numId w:val="47"/>
        </w:numPr>
        <w:jc w:val="both"/>
        <w:rPr>
          <w:color w:val="000000"/>
        </w:rPr>
      </w:pPr>
      <w:proofErr w:type="spellStart"/>
      <w:r w:rsidRPr="00134601">
        <w:rPr>
          <w:color w:val="000000"/>
        </w:rPr>
        <w:t>MaramaAI</w:t>
      </w:r>
      <w:proofErr w:type="spellEnd"/>
      <w:r w:rsidR="004C3BBD">
        <w:rPr>
          <w:color w:val="000000"/>
        </w:rPr>
        <w:t xml:space="preserve">, </w:t>
      </w:r>
      <w:proofErr w:type="spellStart"/>
      <w:r w:rsidR="004C3BBD" w:rsidRPr="00134601">
        <w:rPr>
          <w:color w:val="000000"/>
        </w:rPr>
        <w:t>ReconstructedARM</w:t>
      </w:r>
      <w:proofErr w:type="spellEnd"/>
      <w:r w:rsidR="004C3BBD">
        <w:rPr>
          <w:color w:val="000000"/>
        </w:rPr>
        <w:t xml:space="preserve">, </w:t>
      </w:r>
      <w:r w:rsidR="004C3BBD" w:rsidRPr="00134601">
        <w:rPr>
          <w:color w:val="000000"/>
        </w:rPr>
        <w:t>TIGER Pro</w:t>
      </w:r>
      <w:r w:rsidR="004C3BBD">
        <w:rPr>
          <w:color w:val="000000"/>
        </w:rPr>
        <w:t xml:space="preserve">, </w:t>
      </w:r>
      <w:r w:rsidR="004C3BBD" w:rsidRPr="00134601">
        <w:rPr>
          <w:color w:val="000000"/>
        </w:rPr>
        <w:t>C&amp;L</w:t>
      </w:r>
      <w:r w:rsidR="004C3BBD">
        <w:rPr>
          <w:color w:val="000000"/>
        </w:rPr>
        <w:t xml:space="preserve">, </w:t>
      </w:r>
      <w:r w:rsidR="004C3BBD" w:rsidRPr="00134601">
        <w:rPr>
          <w:color w:val="000000"/>
        </w:rPr>
        <w:t>CSRML</w:t>
      </w:r>
      <w:r w:rsidR="004C3BBD">
        <w:rPr>
          <w:color w:val="000000"/>
        </w:rPr>
        <w:t xml:space="preserve">, </w:t>
      </w:r>
      <w:r w:rsidR="004C3BBD" w:rsidRPr="00134601">
        <w:rPr>
          <w:color w:val="000000"/>
        </w:rPr>
        <w:t>NDT</w:t>
      </w:r>
      <w:r w:rsidR="004C3BBD">
        <w:rPr>
          <w:color w:val="000000"/>
        </w:rPr>
        <w:t xml:space="preserve">, </w:t>
      </w:r>
      <w:r w:rsidR="004C3BBD" w:rsidRPr="00134601">
        <w:rPr>
          <w:color w:val="000000"/>
        </w:rPr>
        <w:t>MILOS</w:t>
      </w:r>
      <w:r w:rsidR="004C3BBD">
        <w:rPr>
          <w:color w:val="000000"/>
        </w:rPr>
        <w:t xml:space="preserve">, </w:t>
      </w:r>
      <w:r w:rsidR="004C3BBD" w:rsidRPr="00134601">
        <w:rPr>
          <w:color w:val="000000"/>
        </w:rPr>
        <w:t>HSC</w:t>
      </w:r>
      <w:r w:rsidR="004C3BBD">
        <w:rPr>
          <w:color w:val="000000"/>
        </w:rPr>
        <w:t xml:space="preserve">, </w:t>
      </w:r>
      <w:proofErr w:type="spellStart"/>
      <w:r w:rsidR="004C3BBD" w:rsidRPr="00134601">
        <w:rPr>
          <w:color w:val="000000"/>
        </w:rPr>
        <w:t>Rational</w:t>
      </w:r>
      <w:proofErr w:type="spellEnd"/>
      <w:r w:rsidR="004C3BBD" w:rsidRPr="00134601">
        <w:rPr>
          <w:color w:val="000000"/>
        </w:rPr>
        <w:t xml:space="preserve"> </w:t>
      </w:r>
      <w:proofErr w:type="spellStart"/>
      <w:r w:rsidR="004C3BBD" w:rsidRPr="00134601">
        <w:rPr>
          <w:color w:val="000000"/>
        </w:rPr>
        <w:t>Doors</w:t>
      </w:r>
      <w:proofErr w:type="spellEnd"/>
      <w:r w:rsidR="004C3BBD">
        <w:rPr>
          <w:color w:val="000000"/>
        </w:rPr>
        <w:t xml:space="preserve">, </w:t>
      </w:r>
      <w:proofErr w:type="spellStart"/>
      <w:r w:rsidR="004C3BBD" w:rsidRPr="00134601">
        <w:rPr>
          <w:color w:val="000000"/>
        </w:rPr>
        <w:t>RationalRequisitePro</w:t>
      </w:r>
      <w:proofErr w:type="spellEnd"/>
      <w:r w:rsidR="004C3BBD">
        <w:rPr>
          <w:color w:val="000000"/>
        </w:rPr>
        <w:t xml:space="preserve">, </w:t>
      </w:r>
      <w:r w:rsidR="004C3BBD" w:rsidRPr="00134601">
        <w:rPr>
          <w:color w:val="000000"/>
        </w:rPr>
        <w:t>RETRO</w:t>
      </w:r>
      <w:r w:rsidR="004C3BBD">
        <w:rPr>
          <w:color w:val="000000"/>
        </w:rPr>
        <w:t xml:space="preserve">, </w:t>
      </w:r>
      <w:r w:rsidR="004C3BBD" w:rsidRPr="00134601">
        <w:rPr>
          <w:color w:val="000000"/>
        </w:rPr>
        <w:t>TRAM</w:t>
      </w:r>
      <w:r w:rsidR="004C3BBD">
        <w:rPr>
          <w:color w:val="000000"/>
        </w:rPr>
        <w:t xml:space="preserve">, </w:t>
      </w:r>
      <w:proofErr w:type="spellStart"/>
      <w:r w:rsidR="004C3BBD" w:rsidRPr="00134601">
        <w:rPr>
          <w:color w:val="000000"/>
        </w:rPr>
        <w:t>Cradle</w:t>
      </w:r>
      <w:proofErr w:type="spellEnd"/>
      <w:r w:rsidR="004C3BBD">
        <w:rPr>
          <w:color w:val="000000"/>
        </w:rPr>
        <w:t xml:space="preserve">, </w:t>
      </w:r>
      <w:r w:rsidR="004C3BBD" w:rsidRPr="00134601">
        <w:rPr>
          <w:color w:val="000000"/>
        </w:rPr>
        <w:t>SAT</w:t>
      </w:r>
      <w:r w:rsidR="004C3BBD">
        <w:rPr>
          <w:color w:val="000000"/>
        </w:rPr>
        <w:t xml:space="preserve">, </w:t>
      </w:r>
      <w:proofErr w:type="spellStart"/>
      <w:r w:rsidR="004C3BBD" w:rsidRPr="00134601">
        <w:rPr>
          <w:color w:val="000000"/>
        </w:rPr>
        <w:t>CaliberRM</w:t>
      </w:r>
      <w:proofErr w:type="spellEnd"/>
      <w:r w:rsidR="004C3BBD">
        <w:rPr>
          <w:color w:val="000000"/>
        </w:rPr>
        <w:t xml:space="preserve">, </w:t>
      </w:r>
      <w:proofErr w:type="spellStart"/>
      <w:r w:rsidR="004C3BBD" w:rsidRPr="00134601">
        <w:rPr>
          <w:color w:val="000000"/>
        </w:rPr>
        <w:t>RETool</w:t>
      </w:r>
      <w:proofErr w:type="spellEnd"/>
      <w:r w:rsidR="004C3BBD">
        <w:rPr>
          <w:color w:val="000000"/>
        </w:rPr>
        <w:t xml:space="preserve">, </w:t>
      </w:r>
      <w:proofErr w:type="spellStart"/>
      <w:r w:rsidR="004C3BBD" w:rsidRPr="00134601">
        <w:rPr>
          <w:color w:val="000000"/>
        </w:rPr>
        <w:t>BluePrint</w:t>
      </w:r>
      <w:proofErr w:type="spellEnd"/>
      <w:r w:rsidR="004C3BBD">
        <w:rPr>
          <w:color w:val="000000"/>
        </w:rPr>
        <w:t xml:space="preserve">, </w:t>
      </w:r>
      <w:proofErr w:type="spellStart"/>
      <w:r w:rsidR="004C3BBD" w:rsidRPr="00134601">
        <w:rPr>
          <w:color w:val="000000"/>
        </w:rPr>
        <w:t>inteGREAT</w:t>
      </w:r>
      <w:proofErr w:type="spellEnd"/>
      <w:r w:rsidR="004C3BBD">
        <w:rPr>
          <w:color w:val="000000"/>
        </w:rPr>
        <w:t xml:space="preserve">, </w:t>
      </w:r>
      <w:proofErr w:type="spellStart"/>
      <w:r w:rsidR="004C3BBD" w:rsidRPr="00134601">
        <w:rPr>
          <w:color w:val="000000"/>
        </w:rPr>
        <w:t>ReqMan</w:t>
      </w:r>
      <w:proofErr w:type="spellEnd"/>
      <w:r w:rsidR="004C3BBD">
        <w:rPr>
          <w:color w:val="000000"/>
        </w:rPr>
        <w:t xml:space="preserve"> y </w:t>
      </w:r>
      <w:proofErr w:type="spellStart"/>
      <w:r w:rsidR="004C3BBD" w:rsidRPr="00134601">
        <w:rPr>
          <w:color w:val="000000"/>
        </w:rPr>
        <w:t>Reqtify</w:t>
      </w:r>
      <w:proofErr w:type="spellEnd"/>
      <w:r w:rsidRPr="00134601">
        <w:rPr>
          <w:color w:val="000000"/>
        </w:rPr>
        <w:t xml:space="preserve">: </w:t>
      </w:r>
      <w:r w:rsidR="004C3BBD">
        <w:rPr>
          <w:color w:val="000000"/>
        </w:rPr>
        <w:fldChar w:fldCharType="begin" w:fldLock="1"/>
      </w:r>
      <w:r w:rsidR="00137BC1">
        <w:rPr>
          <w:color w:val="000000"/>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uris":["http://www.mendeley.com/documents/?uuid=492d706d-9d25-44a4-bccd-501ca8f9c049"]}],"mendeley":{"formattedCitation":"[40]","plainTextFormattedCitation":"[40]","previouslyFormattedCitation":"[40]"},"properties":{"noteIndex":0},"schema":"https://github.com/citation-style-language/schema/raw/master/csl-citation.json"}</w:instrText>
      </w:r>
      <w:r w:rsidR="004C3BBD">
        <w:rPr>
          <w:color w:val="000000"/>
        </w:rPr>
        <w:fldChar w:fldCharType="separate"/>
      </w:r>
      <w:r w:rsidR="004C3BBD" w:rsidRPr="004C3BBD">
        <w:rPr>
          <w:noProof/>
          <w:color w:val="000000"/>
        </w:rPr>
        <w:t>[40]</w:t>
      </w:r>
      <w:r w:rsidR="004C3BBD">
        <w:rPr>
          <w:color w:val="000000"/>
        </w:rPr>
        <w:fldChar w:fldCharType="end"/>
      </w:r>
    </w:p>
    <w:p w14:paraId="1A9679A2" w14:textId="7810E005" w:rsidR="00F04B64" w:rsidRPr="00134601" w:rsidRDefault="00F04B64" w:rsidP="00134601">
      <w:pPr>
        <w:pStyle w:val="Prrafodelista"/>
        <w:numPr>
          <w:ilvl w:val="0"/>
          <w:numId w:val="47"/>
        </w:numPr>
        <w:jc w:val="both"/>
        <w:rPr>
          <w:color w:val="000000"/>
        </w:rPr>
      </w:pPr>
      <w:r w:rsidRPr="00134601">
        <w:rPr>
          <w:color w:val="000000"/>
        </w:rPr>
        <w:t xml:space="preserve">ELICA: </w:t>
      </w:r>
      <w:r w:rsidR="009D1D41">
        <w:rPr>
          <w:color w:val="000000"/>
        </w:rPr>
        <w:fldChar w:fldCharType="begin" w:fldLock="1"/>
      </w:r>
      <w:r w:rsidR="009D1D41">
        <w:rPr>
          <w:color w:val="000000"/>
        </w:rPr>
        <w:instrText>ADDIN CSL_CITATION {"citationItems":[{"id":"ITEM-1","itemData":{"DOI":"10.1109/AIRE.2018.00007","ISBN":"9781538684047","abstract":"Requirements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2018","id":"ITEM-1","issued":{"date-parts":[["2018","10"]]},"page":"8-14","publisher":"Institute of Electrical and Electronics Engineers Inc.","title":"ELICA: An Automated Tool for Dynamic Extraction of Requirements Relevant Information","type":"paper-conference"},"uris":["http://www.mendeley.com/documents/?uuid=932d6628-9ac0-460a-89c8-e6ec4bb162bf"]}],"mendeley":{"formattedCitation":"[44]","plainTextFormattedCitation":"[44]"},"properties":{"noteIndex":0},"schema":"https://github.com/citation-style-language/schema/raw/master/csl-citation.json"}</w:instrText>
      </w:r>
      <w:r w:rsidR="009D1D41">
        <w:rPr>
          <w:color w:val="000000"/>
        </w:rPr>
        <w:fldChar w:fldCharType="separate"/>
      </w:r>
      <w:r w:rsidR="009D1D41" w:rsidRPr="009D1D41">
        <w:rPr>
          <w:noProof/>
          <w:color w:val="000000"/>
        </w:rPr>
        <w:t>[44]</w:t>
      </w:r>
      <w:r w:rsidR="009D1D41">
        <w:rPr>
          <w:color w:val="000000"/>
        </w:rPr>
        <w:fldChar w:fldCharType="end"/>
      </w:r>
      <w:r w:rsidR="009D1D41">
        <w:rPr>
          <w:color w:val="000000"/>
        </w:rPr>
        <w:t xml:space="preserve"> </w:t>
      </w:r>
      <w:bookmarkStart w:id="0" w:name="_GoBack"/>
      <w:bookmarkEnd w:id="0"/>
    </w:p>
    <w:p w14:paraId="434633E9" w14:textId="44D52EC0" w:rsidR="00F04B64" w:rsidRPr="00137BC1" w:rsidRDefault="00F04B64" w:rsidP="00137BC1">
      <w:pPr>
        <w:pStyle w:val="Prrafodelista"/>
        <w:numPr>
          <w:ilvl w:val="0"/>
          <w:numId w:val="47"/>
        </w:numPr>
        <w:jc w:val="both"/>
        <w:rPr>
          <w:color w:val="000000"/>
        </w:rPr>
      </w:pPr>
      <w:proofErr w:type="spellStart"/>
      <w:r w:rsidRPr="00137BC1">
        <w:rPr>
          <w:color w:val="000000"/>
        </w:rPr>
        <w:t>Athena</w:t>
      </w:r>
      <w:proofErr w:type="spellEnd"/>
      <w:r w:rsidR="00137BC1" w:rsidRPr="00137BC1">
        <w:rPr>
          <w:color w:val="000000"/>
        </w:rPr>
        <w:t xml:space="preserve">, </w:t>
      </w:r>
      <w:r w:rsidRPr="00137BC1">
        <w:rPr>
          <w:color w:val="000000"/>
        </w:rPr>
        <w:t>Wikis</w:t>
      </w:r>
      <w:r w:rsidR="00137BC1">
        <w:rPr>
          <w:color w:val="000000"/>
        </w:rPr>
        <w:t xml:space="preserve">, </w:t>
      </w:r>
      <w:proofErr w:type="spellStart"/>
      <w:r w:rsidRPr="00137BC1">
        <w:rPr>
          <w:color w:val="000000"/>
        </w:rPr>
        <w:t>CoREA</w:t>
      </w:r>
      <w:proofErr w:type="spellEnd"/>
      <w:r w:rsidR="00137BC1">
        <w:rPr>
          <w:color w:val="000000"/>
        </w:rPr>
        <w:t xml:space="preserve"> y </w:t>
      </w:r>
      <w:proofErr w:type="spellStart"/>
      <w:r w:rsidRPr="00137BC1">
        <w:rPr>
          <w:color w:val="000000"/>
        </w:rPr>
        <w:t>AnnotatePro</w:t>
      </w:r>
      <w:proofErr w:type="spellEnd"/>
      <w:r w:rsidRPr="00137BC1">
        <w:rPr>
          <w:color w:val="000000"/>
        </w:rPr>
        <w:t>:</w:t>
      </w:r>
      <w:r w:rsidR="00137BC1">
        <w:rPr>
          <w:color w:val="000000"/>
        </w:rPr>
        <w:t xml:space="preserve"> </w:t>
      </w:r>
      <w:r w:rsidR="00137BC1">
        <w:rPr>
          <w:color w:val="000000"/>
        </w:rPr>
        <w:fldChar w:fldCharType="begin" w:fldLock="1"/>
      </w:r>
      <w:r w:rsidR="005D6B6D">
        <w:rPr>
          <w:color w:val="000000"/>
        </w:rPr>
        <w:instrText>ADDIN CSL_CITATION {"citationItems":[{"id":"ITEM-1","itemData":{"DOI":"10.1109/ICEET1.2018.8338650","ISBN":"9781538621707","abstract":"Requirements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2018","id":"ITEM-1","issued":{"date-parts":[["2018"]]},"page":"1-5","publisher":"Institute of Electrical and Electronics Engineers Inc.","title":"A review on knowledge management in requirements engineering","type":"paper-conference","volume":"2018-Janua"},"uris":["http://www.mendeley.com/documents/?uuid=3feaaed9-8eb4-4af1-a5a0-f2c756241691"]}],"mendeley":{"formattedCitation":"[45]","plainTextFormattedCitation":"[45]","previouslyFormattedCitation":"[45]"},"properties":{"noteIndex":0},"schema":"https://github.com/citation-style-language/schema/raw/master/csl-citation.json"}</w:instrText>
      </w:r>
      <w:r w:rsidR="00137BC1">
        <w:rPr>
          <w:color w:val="000000"/>
        </w:rPr>
        <w:fldChar w:fldCharType="separate"/>
      </w:r>
      <w:r w:rsidR="00137BC1" w:rsidRPr="00137BC1">
        <w:rPr>
          <w:noProof/>
          <w:color w:val="000000"/>
        </w:rPr>
        <w:t>[45]</w:t>
      </w:r>
      <w:r w:rsidR="00137BC1">
        <w:rPr>
          <w:color w:val="000000"/>
        </w:rPr>
        <w:fldChar w:fldCharType="end"/>
      </w:r>
      <w:r w:rsidRPr="00137BC1">
        <w:rPr>
          <w:color w:val="000000"/>
        </w:rPr>
        <w:t xml:space="preserve"> </w:t>
      </w:r>
    </w:p>
    <w:p w14:paraId="7046D924" w14:textId="6F8FDFBC" w:rsidR="00F04B64" w:rsidRPr="005D6B6D" w:rsidRDefault="00F04B64" w:rsidP="0085042D">
      <w:pPr>
        <w:pStyle w:val="Prrafodelista"/>
        <w:numPr>
          <w:ilvl w:val="0"/>
          <w:numId w:val="47"/>
        </w:numPr>
        <w:jc w:val="both"/>
        <w:rPr>
          <w:color w:val="000000"/>
        </w:rPr>
      </w:pPr>
      <w:r w:rsidRPr="005D6B6D">
        <w:rPr>
          <w:color w:val="000000"/>
        </w:rPr>
        <w:t xml:space="preserve">OOV </w:t>
      </w:r>
      <w:proofErr w:type="spellStart"/>
      <w:r w:rsidRPr="005D6B6D">
        <w:rPr>
          <w:color w:val="000000"/>
        </w:rPr>
        <w:t>of</w:t>
      </w:r>
      <w:proofErr w:type="spellEnd"/>
      <w:r w:rsidRPr="005D6B6D">
        <w:rPr>
          <w:color w:val="000000"/>
        </w:rPr>
        <w:t xml:space="preserve"> NLRS</w:t>
      </w:r>
      <w:r w:rsidR="005D6B6D" w:rsidRPr="005D6B6D">
        <w:rPr>
          <w:color w:val="000000"/>
        </w:rPr>
        <w:t xml:space="preserve">, </w:t>
      </w:r>
      <w:r w:rsidRPr="005D6B6D">
        <w:rPr>
          <w:color w:val="000000"/>
        </w:rPr>
        <w:t xml:space="preserve">RA in RS </w:t>
      </w:r>
      <w:proofErr w:type="spellStart"/>
      <w:r w:rsidRPr="005D6B6D">
        <w:rPr>
          <w:color w:val="000000"/>
        </w:rPr>
        <w:t>via</w:t>
      </w:r>
      <w:proofErr w:type="spellEnd"/>
      <w:r w:rsidRPr="005D6B6D">
        <w:rPr>
          <w:color w:val="000000"/>
        </w:rPr>
        <w:t xml:space="preserve"> OOM</w:t>
      </w:r>
      <w:r w:rsidR="005D6B6D" w:rsidRPr="005D6B6D">
        <w:rPr>
          <w:color w:val="000000"/>
        </w:rPr>
        <w:t xml:space="preserve">, </w:t>
      </w:r>
      <w:r w:rsidRPr="005D6B6D">
        <w:rPr>
          <w:color w:val="000000"/>
        </w:rPr>
        <w:t>SREE</w:t>
      </w:r>
      <w:r w:rsidR="005D6B6D" w:rsidRPr="005D6B6D">
        <w:rPr>
          <w:color w:val="000000"/>
        </w:rPr>
        <w:t xml:space="preserve">, </w:t>
      </w:r>
      <w:r w:rsidRPr="005D6B6D">
        <w:rPr>
          <w:color w:val="000000"/>
        </w:rPr>
        <w:t>RESI</w:t>
      </w:r>
      <w:r w:rsidR="005D6B6D" w:rsidRPr="005D6B6D">
        <w:rPr>
          <w:color w:val="000000"/>
        </w:rPr>
        <w:t xml:space="preserve">, </w:t>
      </w:r>
      <w:r w:rsidRPr="005D6B6D">
        <w:rPr>
          <w:color w:val="000000"/>
        </w:rPr>
        <w:t>NAI</w:t>
      </w:r>
      <w:r w:rsidR="005D6B6D" w:rsidRPr="005D6B6D">
        <w:rPr>
          <w:color w:val="000000"/>
        </w:rPr>
        <w:t xml:space="preserve">, </w:t>
      </w:r>
      <w:r w:rsidRPr="005D6B6D">
        <w:rPr>
          <w:color w:val="000000"/>
        </w:rPr>
        <w:t>SR-</w:t>
      </w:r>
      <w:proofErr w:type="spellStart"/>
      <w:r w:rsidRPr="005D6B6D">
        <w:rPr>
          <w:color w:val="000000"/>
        </w:rPr>
        <w:t>Elicitor</w:t>
      </w:r>
      <w:proofErr w:type="spellEnd"/>
      <w:r w:rsidR="005D6B6D" w:rsidRPr="005D6B6D">
        <w:rPr>
          <w:color w:val="000000"/>
        </w:rPr>
        <w:t xml:space="preserve">, </w:t>
      </w:r>
      <w:r w:rsidRPr="005D6B6D">
        <w:rPr>
          <w:color w:val="000000"/>
        </w:rPr>
        <w:t>NL2OCL</w:t>
      </w:r>
      <w:r w:rsidR="005D6B6D">
        <w:rPr>
          <w:color w:val="000000"/>
        </w:rPr>
        <w:t xml:space="preserve"> y </w:t>
      </w:r>
      <w:r w:rsidRPr="005D6B6D">
        <w:rPr>
          <w:color w:val="000000"/>
        </w:rPr>
        <w:t xml:space="preserve">CKCO: </w:t>
      </w:r>
      <w:r w:rsidR="005D6B6D">
        <w:rPr>
          <w:color w:val="000000"/>
        </w:rPr>
        <w:fldChar w:fldCharType="begin" w:fldLock="1"/>
      </w:r>
      <w:r w:rsidR="005D6B6D">
        <w:rPr>
          <w:color w:val="000000"/>
        </w:rPr>
        <w:instrText>ADDIN CSL_CITATION {"citationItems":[{"id":"ITEM-1","itemData":{"DOI":"10.1145/2815021.2815032","ISSN":"0163-5948","abstract":"Requirements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Notes","id":"ITEM-1","issue":"5","issued":{"date-parts":[["2015","9"]]},"page":"1-7","publisher":"Association for Computing Machinery (ACM)","title":"Resolving Ambiguities in Natural Language Software Requirements","type":"article-journal","volume":"40"},"uris":["http://www.mendeley.com/documents/?uuid=0e971040-6785-4e28-8b17-4d54b25497b1"]}],"mendeley":{"formattedCitation":"[46]","plainTextFormattedCitation":"[46]","previouslyFormattedCitation":"[46]"},"properties":{"noteIndex":0},"schema":"https://github.com/citation-style-language/schema/raw/master/csl-citation.json"}</w:instrText>
      </w:r>
      <w:r w:rsidR="005D6B6D">
        <w:rPr>
          <w:color w:val="000000"/>
        </w:rPr>
        <w:fldChar w:fldCharType="separate"/>
      </w:r>
      <w:r w:rsidR="005D6B6D" w:rsidRPr="005D6B6D">
        <w:rPr>
          <w:noProof/>
          <w:color w:val="000000"/>
        </w:rPr>
        <w:t>[46]</w:t>
      </w:r>
      <w:r w:rsidR="005D6B6D">
        <w:rPr>
          <w:color w:val="000000"/>
        </w:rPr>
        <w:fldChar w:fldCharType="end"/>
      </w:r>
    </w:p>
    <w:p w14:paraId="151E3C02" w14:textId="4B4BA46D" w:rsidR="00F04B64" w:rsidRPr="005D6B6D" w:rsidRDefault="00F04B64" w:rsidP="0085042D">
      <w:pPr>
        <w:pStyle w:val="Prrafodelista"/>
        <w:numPr>
          <w:ilvl w:val="0"/>
          <w:numId w:val="47"/>
        </w:numPr>
        <w:jc w:val="both"/>
        <w:rPr>
          <w:color w:val="000000"/>
        </w:rPr>
      </w:pPr>
      <w:r w:rsidRPr="005D6B6D">
        <w:rPr>
          <w:color w:val="000000"/>
        </w:rPr>
        <w:t>Twitter API</w:t>
      </w:r>
      <w:r w:rsidR="005D6B6D" w:rsidRPr="005D6B6D">
        <w:rPr>
          <w:color w:val="000000"/>
        </w:rPr>
        <w:t xml:space="preserve">, </w:t>
      </w:r>
      <w:proofErr w:type="spellStart"/>
      <w:r w:rsidRPr="005D6B6D">
        <w:rPr>
          <w:color w:val="000000"/>
        </w:rPr>
        <w:t>Streaming</w:t>
      </w:r>
      <w:proofErr w:type="spellEnd"/>
      <w:r w:rsidRPr="005D6B6D">
        <w:rPr>
          <w:color w:val="000000"/>
        </w:rPr>
        <w:t xml:space="preserve"> API</w:t>
      </w:r>
      <w:r w:rsidR="005D6B6D">
        <w:rPr>
          <w:color w:val="000000"/>
        </w:rPr>
        <w:t xml:space="preserve">, </w:t>
      </w:r>
      <w:proofErr w:type="spellStart"/>
      <w:r w:rsidRPr="005D6B6D">
        <w:rPr>
          <w:color w:val="000000"/>
        </w:rPr>
        <w:t>Search</w:t>
      </w:r>
      <w:proofErr w:type="spellEnd"/>
      <w:r w:rsidRPr="005D6B6D">
        <w:rPr>
          <w:color w:val="000000"/>
        </w:rPr>
        <w:t xml:space="preserve"> API:</w:t>
      </w:r>
      <w:r w:rsidR="005D6B6D">
        <w:rPr>
          <w:color w:val="000000"/>
        </w:rPr>
        <w:t xml:space="preserve"> </w:t>
      </w:r>
      <w:r w:rsidR="005D6B6D">
        <w:rPr>
          <w:color w:val="000000"/>
        </w:rPr>
        <w:fldChar w:fldCharType="begin" w:fldLock="1"/>
      </w:r>
      <w:r w:rsidR="005D6B6D">
        <w:rPr>
          <w:color w:val="000000"/>
        </w:rPr>
        <w:instrText>ADDIN CSL_CITATION {"citationItems":[{"id":"ITEM-1","itemData":{"DOI":"10.1145/3167132.3167321","ISBN":"9781450351911","abstract":"The1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mendeley":{"formattedCitation":"[47]","plainTextFormattedCitation":"[47]","previouslyFormattedCitation":"[47]"},"properties":{"noteIndex":0},"schema":"https://github.com/citation-style-language/schema/raw/master/csl-citation.json"}</w:instrText>
      </w:r>
      <w:r w:rsidR="005D6B6D">
        <w:rPr>
          <w:color w:val="000000"/>
        </w:rPr>
        <w:fldChar w:fldCharType="separate"/>
      </w:r>
      <w:r w:rsidR="005D6B6D" w:rsidRPr="005D6B6D">
        <w:rPr>
          <w:noProof/>
          <w:color w:val="000000"/>
        </w:rPr>
        <w:t>[47]</w:t>
      </w:r>
      <w:r w:rsidR="005D6B6D">
        <w:rPr>
          <w:color w:val="000000"/>
        </w:rPr>
        <w:fldChar w:fldCharType="end"/>
      </w:r>
      <w:r w:rsidRPr="005D6B6D">
        <w:rPr>
          <w:color w:val="000000"/>
        </w:rPr>
        <w:t xml:space="preserve"> </w:t>
      </w:r>
    </w:p>
    <w:p w14:paraId="3C972A05" w14:textId="43B0EA4F" w:rsidR="00F04B64" w:rsidRPr="00134601" w:rsidRDefault="00F04B64" w:rsidP="00134601">
      <w:pPr>
        <w:pStyle w:val="Prrafodelista"/>
        <w:numPr>
          <w:ilvl w:val="0"/>
          <w:numId w:val="47"/>
        </w:numPr>
        <w:jc w:val="both"/>
        <w:rPr>
          <w:color w:val="000000"/>
        </w:rPr>
      </w:pPr>
      <w:proofErr w:type="spellStart"/>
      <w:r w:rsidRPr="00134601">
        <w:rPr>
          <w:color w:val="000000"/>
        </w:rPr>
        <w:t>LadderBot</w:t>
      </w:r>
      <w:proofErr w:type="spellEnd"/>
      <w:r w:rsidRPr="00134601">
        <w:rPr>
          <w:color w:val="000000"/>
        </w:rPr>
        <w:t xml:space="preserve">: </w:t>
      </w:r>
      <w:r w:rsidR="005D6B6D">
        <w:rPr>
          <w:color w:val="000000"/>
        </w:rPr>
        <w:fldChar w:fldCharType="begin" w:fldLock="1"/>
      </w:r>
      <w:r w:rsidR="0085042D">
        <w:rPr>
          <w:color w:val="000000"/>
        </w:rPr>
        <w:instrText>ADDIN CSL_CITATION {"citationItems":[{"id":"ITEM-1","itemData":{"DOI":"10.1109/RE.2019.00045","ISBN":"9781728139128","ISSN":"23326441","abstract":"[Context]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Engineering","id":"ITEM-1","issued":{"date-parts":[["2019","9"]]},"page":"357-362","publisher":"IEEE Computer Society","title":"LadderBot: A requirements self-elicitation system","type":"paper-conference","volume":"2019-Septe"},"uris":["http://www.mendeley.com/documents/?uuid=a9ebd6f9-ab61-401e-9f4b-922095e817a0"]}],"mendeley":{"formattedCitation":"[48]","plainTextFormattedCitation":"[48]","previouslyFormattedCitation":"[48]"},"properties":{"noteIndex":0},"schema":"https://github.com/citation-style-language/schema/raw/master/csl-citation.json"}</w:instrText>
      </w:r>
      <w:r w:rsidR="005D6B6D">
        <w:rPr>
          <w:color w:val="000000"/>
        </w:rPr>
        <w:fldChar w:fldCharType="separate"/>
      </w:r>
      <w:r w:rsidR="005D6B6D" w:rsidRPr="005D6B6D">
        <w:rPr>
          <w:noProof/>
          <w:color w:val="000000"/>
        </w:rPr>
        <w:t>[48]</w:t>
      </w:r>
      <w:r w:rsidR="005D6B6D">
        <w:rPr>
          <w:color w:val="000000"/>
        </w:rPr>
        <w:fldChar w:fldCharType="end"/>
      </w:r>
      <w:r w:rsidRPr="00134601">
        <w:rPr>
          <w:color w:val="000000"/>
        </w:rPr>
        <w:tab/>
      </w:r>
    </w:p>
    <w:p w14:paraId="484A00FB" w14:textId="77777777" w:rsidR="00FF2389" w:rsidRPr="00FF2389" w:rsidRDefault="00FF2389" w:rsidP="00FF2389"/>
    <w:p w14:paraId="36AECB4F" w14:textId="76C1AE3D" w:rsidR="00ED13D6" w:rsidRPr="00513D76" w:rsidRDefault="00E2429E" w:rsidP="00B57A1C">
      <w:pPr>
        <w:pStyle w:val="Ttulo11"/>
        <w:rPr>
          <w:noProof w:val="0"/>
        </w:rPr>
      </w:pPr>
      <w:r w:rsidRPr="00513D76">
        <w:rPr>
          <w:noProof w:val="0"/>
        </w:rPr>
        <w:lastRenderedPageBreak/>
        <w:t>Discusión</w:t>
      </w:r>
    </w:p>
    <w:p w14:paraId="0E55A74C" w14:textId="1DF7F574" w:rsidR="00B96E9F" w:rsidRPr="00513D76" w:rsidRDefault="007128C5" w:rsidP="00B57A1C">
      <w:pPr>
        <w:pStyle w:val="Ttulo21"/>
        <w:rPr>
          <w:rStyle w:val="hps"/>
          <w:noProof w:val="0"/>
        </w:rPr>
      </w:pPr>
      <w:r w:rsidRPr="007128C5">
        <w:rPr>
          <w:rStyle w:val="hps"/>
          <w:noProof w:val="0"/>
        </w:rPr>
        <w:t>Metodologías analizadas / utilizadas en la elicitación de requisitos</w:t>
      </w:r>
    </w:p>
    <w:p w14:paraId="2EEBD3E6" w14:textId="0546AEFE" w:rsidR="007128C5" w:rsidRPr="007128C5" w:rsidRDefault="007128C5" w:rsidP="007128C5">
      <w:pPr>
        <w:pStyle w:val="Textoindependiente"/>
        <w:rPr>
          <w:rStyle w:val="hps"/>
        </w:rPr>
      </w:pPr>
      <w:r w:rsidRPr="007128C5">
        <w:rPr>
          <w:rStyle w:val="hps"/>
        </w:rPr>
        <w:t xml:space="preserve">En el trabajo </w:t>
      </w:r>
      <w:r w:rsidR="0085042D">
        <w:rPr>
          <w:rStyle w:val="hps"/>
        </w:rPr>
        <w:fldChar w:fldCharType="begin" w:fldLock="1"/>
      </w:r>
      <w:r w:rsidR="0085042D">
        <w:rPr>
          <w:rStyle w:val="hps"/>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mendeley":{"formattedCitation":"[14]","plainTextFormattedCitation":"[14]","previouslyFormattedCitation":"[14]"},"properties":{"noteIndex":0},"schema":"https://github.com/citation-style-language/schema/raw/master/csl-citation.json"}</w:instrText>
      </w:r>
      <w:r w:rsidR="0085042D">
        <w:rPr>
          <w:rStyle w:val="hps"/>
        </w:rPr>
        <w:fldChar w:fldCharType="separate"/>
      </w:r>
      <w:r w:rsidR="0085042D" w:rsidRPr="0085042D">
        <w:rPr>
          <w:rStyle w:val="hps"/>
          <w:noProof/>
        </w:rPr>
        <w:t>[14]</w:t>
      </w:r>
      <w:r w:rsidR="0085042D">
        <w:rPr>
          <w:rStyle w:val="hps"/>
        </w:rPr>
        <w:fldChar w:fldCharType="end"/>
      </w:r>
      <w:r w:rsidR="0085042D">
        <w:rPr>
          <w:rStyle w:val="hps"/>
        </w:rPr>
        <w:t xml:space="preserve"> </w:t>
      </w:r>
      <w:r w:rsidRPr="007128C5">
        <w:rPr>
          <w:rStyle w:val="hps"/>
        </w:rPr>
        <w:t>se habla acerca del aprendizaje activo y de la coevaluación, lo cual es que con la información que se ha obtenido anteriormente se genere nueva información y esta sea evaluada entre los colaboradores del proyecto para saber si los requisitos obtenidos son válidos. En los artículos</w:t>
      </w:r>
      <w:r w:rsidR="0085042D">
        <w:rPr>
          <w:rStyle w:val="hps"/>
        </w:rPr>
        <w:t xml:space="preserve"> </w:t>
      </w:r>
      <w:r w:rsidR="0085042D">
        <w:rPr>
          <w:rStyle w:val="hps"/>
        </w:rPr>
        <w:fldChar w:fldCharType="begin" w:fldLock="1"/>
      </w:r>
      <w:r w:rsidR="0085042D">
        <w:rPr>
          <w:rStyle w:val="hps"/>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85042D">
        <w:rPr>
          <w:rStyle w:val="hps"/>
        </w:rPr>
        <w:fldChar w:fldCharType="separate"/>
      </w:r>
      <w:r w:rsidR="0085042D" w:rsidRPr="0085042D">
        <w:rPr>
          <w:rStyle w:val="hps"/>
          <w:noProof/>
        </w:rPr>
        <w:t>[16]</w:t>
      </w:r>
      <w:r w:rsidR="0085042D">
        <w:rPr>
          <w:rStyle w:val="hps"/>
        </w:rPr>
        <w:fldChar w:fldCharType="end"/>
      </w:r>
      <w:r w:rsidRPr="007128C5">
        <w:rPr>
          <w:rStyle w:val="hps"/>
        </w:rPr>
        <w:t xml:space="preserve"> se habla acerca de lo que son los Métodos ágiles, los cuales son marcos de trabajo bajo condiciones que permiten como su nombre lo dice “agilidad” a la hora de desarrollar un proyecto. En el artículo </w:t>
      </w:r>
      <w:r w:rsidR="0085042D">
        <w:rPr>
          <w:rStyle w:val="hps"/>
        </w:rPr>
        <w:fldChar w:fldCharType="begin" w:fldLock="1"/>
      </w:r>
      <w:r w:rsidR="0085042D">
        <w:rPr>
          <w:rStyle w:val="hps"/>
        </w:rPr>
        <w:instrText>ADDIN CSL_CITATION {"citationItems":[{"id":"ITEM-1","itemData":{"DOI":"10.1109/REW.2019.00012","ISBN":"9781728151656","abstract":"Process mining uses event log data to discover processes, hence enabling multiple requirements elicitation activities. As the number of applications deployed on a cloud infrastructure is increasing, it becomes important to understand their processes and the ways these existing systems are actually used. However, the cloud brings new challenges to process mining that deserve special attention. This paper reports on a systematic literature review based on a selection of 27 papers. The aim is to assess the applicability of process mining techniques to cloud-based applications, to document the processes of these existing systems. We observe there is a growing interest in applying process mining to these areas, and we report on algorithms, tools, and validation approaches taken. We also report on many cloud-specific challenges for process mining, which require further attention from the research community.","author":[{"dropping-particle":"","family":"El-Gharib","given":"Najah Mary","non-dropping-particle":"","parse-names":false,"suffix":""},{"dropping-particle":"","family":"Amyot","given":"Daniel","non-dropping-particle":"","parse-names":false,"suffix":""}],"container-title":"Proceedings - 2019 IEEE 27th International Requirements Engineering Conference Workshops, REW 2019","id":"ITEM-1","issued":{"date-parts":[["2019","9"]]},"page":"34-43","publisher":"Institute of Electrical and Electronics Engineers Inc.","title":"Process mining for cloud-based applications: A systematic literature review","type":"paper-conference"},"uris":["http://www.mendeley.com/documents/?uuid=463fa029-df01-4b92-ba46-a0b7af5a6264"]}],"mendeley":{"formattedCitation":"[18]","plainTextFormattedCitation":"[18]","previouslyFormattedCitation":"[18]"},"properties":{"noteIndex":0},"schema":"https://github.com/citation-style-language/schema/raw/master/csl-citation.json"}</w:instrText>
      </w:r>
      <w:r w:rsidR="0085042D">
        <w:rPr>
          <w:rStyle w:val="hps"/>
        </w:rPr>
        <w:fldChar w:fldCharType="separate"/>
      </w:r>
      <w:r w:rsidR="0085042D" w:rsidRPr="0085042D">
        <w:rPr>
          <w:rStyle w:val="hps"/>
          <w:noProof/>
        </w:rPr>
        <w:t>[18]</w:t>
      </w:r>
      <w:r w:rsidR="0085042D">
        <w:rPr>
          <w:rStyle w:val="hps"/>
        </w:rPr>
        <w:fldChar w:fldCharType="end"/>
      </w:r>
      <w:r w:rsidR="0085042D">
        <w:rPr>
          <w:rStyle w:val="hps"/>
        </w:rPr>
        <w:t xml:space="preserve"> </w:t>
      </w:r>
      <w:r w:rsidRPr="007128C5">
        <w:rPr>
          <w:rStyle w:val="hps"/>
        </w:rPr>
        <w:t>se habla acerca de la consulta del proceso de búsqueda, el cual es uno de los pasos seguidos dentro de la elicitación de requisitos. En los artículos</w:t>
      </w:r>
      <w:r w:rsidR="0085042D">
        <w:rPr>
          <w:rStyle w:val="hps"/>
        </w:rPr>
        <w:t xml:space="preserve"> </w:t>
      </w:r>
      <w:r w:rsidR="0085042D">
        <w:rPr>
          <w:rStyle w:val="hps"/>
        </w:rPr>
        <w:fldChar w:fldCharType="begin" w:fldLock="1"/>
      </w:r>
      <w:r w:rsidR="0085042D">
        <w:rPr>
          <w:rStyle w:val="hps"/>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Engineering","id":"ITEM-1","issued":{"date-parts":[["2019","9"]]},"page":"276-285","publisher":"IEEE Computer Society","title":"Requirements engineering method for infrastructure automation and cloud projects","type":"paper-conference","volume":"2019-Septe"},"uris":["http://www.mendeley.com/documents/?uuid=d5fd04d3-10c3-46b6-b27a-e4c45ca4158a"]}],"mendeley":{"formattedCitation":"[51]","plainTextFormattedCitation":"[51]","previouslyFormattedCitation":"[51]"},"properties":{"noteIndex":0},"schema":"https://github.com/citation-style-language/schema/raw/master/csl-citation.json"}</w:instrText>
      </w:r>
      <w:r w:rsidR="0085042D">
        <w:rPr>
          <w:rStyle w:val="hps"/>
        </w:rPr>
        <w:fldChar w:fldCharType="separate"/>
      </w:r>
      <w:r w:rsidR="0085042D" w:rsidRPr="0085042D">
        <w:rPr>
          <w:rStyle w:val="hps"/>
          <w:noProof/>
        </w:rPr>
        <w:t>[51]</w:t>
      </w:r>
      <w:r w:rsidR="0085042D">
        <w:rPr>
          <w:rStyle w:val="hps"/>
        </w:rPr>
        <w:fldChar w:fldCharType="end"/>
      </w:r>
      <w:r w:rsidRPr="007128C5">
        <w:rPr>
          <w:rStyle w:val="hps"/>
        </w:rPr>
        <w:t xml:space="preserve"> y</w:t>
      </w:r>
      <w:r w:rsidR="0085042D">
        <w:rPr>
          <w:rStyle w:val="hps"/>
        </w:rPr>
        <w:t xml:space="preserve"> </w:t>
      </w:r>
      <w:r w:rsidR="0085042D">
        <w:rPr>
          <w:rStyle w:val="hps"/>
        </w:rPr>
        <w:fldChar w:fldCharType="begin" w:fldLock="1"/>
      </w:r>
      <w:r w:rsidR="0085042D">
        <w:rPr>
          <w:rStyle w:val="hps"/>
        </w:rPr>
        <w:instrText>ADDIN CSL_CITATION {"citationItems":[{"id":"ITEM-1","itemData":{"DOI":"10.1109/ACCESS.2018.2874981","ISSN":"21693536","abstract":"Software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plainTextFormattedCitation":"[50]","previouslyFormattedCitation":"[50]"},"properties":{"noteIndex":0},"schema":"https://github.com/citation-style-language/schema/raw/master/csl-citation.json"}</w:instrText>
      </w:r>
      <w:r w:rsidR="0085042D">
        <w:rPr>
          <w:rStyle w:val="hps"/>
        </w:rPr>
        <w:fldChar w:fldCharType="separate"/>
      </w:r>
      <w:r w:rsidR="0085042D" w:rsidRPr="0085042D">
        <w:rPr>
          <w:rStyle w:val="hps"/>
          <w:noProof/>
        </w:rPr>
        <w:t>[50]</w:t>
      </w:r>
      <w:r w:rsidR="0085042D">
        <w:rPr>
          <w:rStyle w:val="hps"/>
        </w:rPr>
        <w:fldChar w:fldCharType="end"/>
      </w:r>
      <w:r w:rsidRPr="007128C5">
        <w:rPr>
          <w:rStyle w:val="hps"/>
        </w:rPr>
        <w:t xml:space="preserve"> se trata el tema de la Reutilización, el cual es el empleo de elementos dentro de la elicitación y el diseño de software que fueron creados en desarrollos anteriores. En el artículo </w:t>
      </w:r>
      <w:r w:rsidR="0085042D">
        <w:rPr>
          <w:rStyle w:val="hps"/>
        </w:rPr>
        <w:fldChar w:fldCharType="begin" w:fldLock="1"/>
      </w:r>
      <w:r w:rsidR="0085042D">
        <w:rPr>
          <w:rStyle w:val="hps"/>
        </w:rPr>
        <w:instrText>ADDIN CSL_CITATION {"citationItems":[{"id":"ITEM-1","itemData":{"DOI":"10.1145/3167132.3167321","ISBN":"9781450351911","abstract":"The1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mendeley":{"formattedCitation":"[47]","plainTextFormattedCitation":"[47]","previouslyFormattedCitation":"[47]"},"properties":{"noteIndex":0},"schema":"https://github.com/citation-style-language/schema/raw/master/csl-citation.json"}</w:instrText>
      </w:r>
      <w:r w:rsidR="0085042D">
        <w:rPr>
          <w:rStyle w:val="hps"/>
        </w:rPr>
        <w:fldChar w:fldCharType="separate"/>
      </w:r>
      <w:r w:rsidR="0085042D" w:rsidRPr="0085042D">
        <w:rPr>
          <w:rStyle w:val="hps"/>
          <w:noProof/>
        </w:rPr>
        <w:t>[47]</w:t>
      </w:r>
      <w:r w:rsidR="0085042D">
        <w:rPr>
          <w:rStyle w:val="hps"/>
        </w:rPr>
        <w:fldChar w:fldCharType="end"/>
      </w:r>
      <w:r w:rsidRPr="007128C5">
        <w:rPr>
          <w:rStyle w:val="hps"/>
        </w:rPr>
        <w:t xml:space="preserve"> se habla acerca de la extracción de datos, el cual es un proceso de la elicitación de requisitos para obtener la información que realmente es necesaria. En el artículo</w:t>
      </w:r>
      <w:r w:rsidR="0085042D">
        <w:rPr>
          <w:rStyle w:val="hps"/>
        </w:rPr>
        <w:t xml:space="preserve"> </w:t>
      </w:r>
      <w:r w:rsidR="0085042D">
        <w:rPr>
          <w:rStyle w:val="hps"/>
        </w:rPr>
        <w:fldChar w:fldCharType="begin" w:fldLock="1"/>
      </w:r>
      <w:r w:rsidR="0085042D">
        <w:rPr>
          <w:rStyle w:val="hps"/>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Conference","id":"ITEM-1","issued":{"date-parts":[["2016"]]},"page":"233-238","publisher":"IEEE Computer Society","title":"Situation-Oriented Requirements Elicitation","type":"paper-conference","volume":"1"},"uris":["http://www.mendeley.com/documents/?uuid=64c52b40-bbb4-4216-8b3b-58ba8853eb55"]}],"mendeley":{"formattedCitation":"[43]","plainTextFormattedCitation":"[43]","previouslyFormattedCitation":"[43]"},"properties":{"noteIndex":0},"schema":"https://github.com/citation-style-language/schema/raw/master/csl-citation.json"}</w:instrText>
      </w:r>
      <w:r w:rsidR="0085042D">
        <w:rPr>
          <w:rStyle w:val="hps"/>
        </w:rPr>
        <w:fldChar w:fldCharType="separate"/>
      </w:r>
      <w:r w:rsidR="0085042D" w:rsidRPr="0085042D">
        <w:rPr>
          <w:rStyle w:val="hps"/>
          <w:noProof/>
        </w:rPr>
        <w:t>[43]</w:t>
      </w:r>
      <w:r w:rsidR="0085042D">
        <w:rPr>
          <w:rStyle w:val="hps"/>
        </w:rPr>
        <w:fldChar w:fldCharType="end"/>
      </w:r>
      <w:r w:rsidRPr="007128C5">
        <w:rPr>
          <w:rStyle w:val="hps"/>
        </w:rPr>
        <w:t xml:space="preserve"> se habla acerca de la solicitud de requisitos individualizados, los que tienen como particularidad que tienden a ser libres de conflictos y de ambigüedad. En el artículo</w:t>
      </w:r>
      <w:r w:rsidR="0085042D">
        <w:rPr>
          <w:rStyle w:val="hps"/>
        </w:rPr>
        <w:t xml:space="preserve"> </w:t>
      </w:r>
      <w:r w:rsidR="0085042D">
        <w:rPr>
          <w:rStyle w:val="hps"/>
        </w:rPr>
        <w:fldChar w:fldCharType="begin" w:fldLock="1"/>
      </w:r>
      <w:r w:rsidR="0085042D">
        <w:rPr>
          <w:rStyle w:val="hps"/>
        </w:rPr>
        <w:instrText>ADDIN CSL_CITATION {"citationItems":[{"id":"ITEM-1","itemData":{"DOI":"10.1109/ACCESS.2018.2874981","ISSN":"21693536","abstract":"Software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plainTextFormattedCitation":"[50]","previouslyFormattedCitation":"[50]"},"properties":{"noteIndex":0},"schema":"https://github.com/citation-style-language/schema/raw/master/csl-citation.json"}</w:instrText>
      </w:r>
      <w:r w:rsidR="0085042D">
        <w:rPr>
          <w:rStyle w:val="hps"/>
        </w:rPr>
        <w:fldChar w:fldCharType="separate"/>
      </w:r>
      <w:r w:rsidR="0085042D" w:rsidRPr="0085042D">
        <w:rPr>
          <w:rStyle w:val="hps"/>
          <w:noProof/>
        </w:rPr>
        <w:t>[50]</w:t>
      </w:r>
      <w:r w:rsidR="0085042D">
        <w:rPr>
          <w:rStyle w:val="hps"/>
        </w:rPr>
        <w:fldChar w:fldCharType="end"/>
      </w:r>
      <w:r w:rsidRPr="007128C5">
        <w:rPr>
          <w:rStyle w:val="hps"/>
        </w:rPr>
        <w:t xml:space="preserve"> nos explica sobre el tema selección de la fuente de datos, el cual es otro proceso existente en el desarrollo de la revisión sistemática de la literatura para la obtención de información antes del proceso de elicitación de requisitos. </w:t>
      </w:r>
    </w:p>
    <w:p w14:paraId="5D342F8A" w14:textId="208226E0" w:rsidR="007128C5" w:rsidRPr="007128C5" w:rsidRDefault="007128C5" w:rsidP="007128C5">
      <w:pPr>
        <w:pStyle w:val="Textoindependiente"/>
        <w:rPr>
          <w:rStyle w:val="hps"/>
        </w:rPr>
      </w:pPr>
      <w:r w:rsidRPr="007128C5">
        <w:rPr>
          <w:rStyle w:val="hps"/>
        </w:rPr>
        <w:t>En el artículo</w:t>
      </w:r>
      <w:r w:rsidR="0085042D">
        <w:rPr>
          <w:rStyle w:val="hps"/>
        </w:rPr>
        <w:t xml:space="preserve"> </w:t>
      </w:r>
      <w:r w:rsidR="0085042D">
        <w:rPr>
          <w:rStyle w:val="hps"/>
        </w:rPr>
        <w:fldChar w:fldCharType="begin" w:fldLock="1"/>
      </w:r>
      <w:r w:rsidR="0085042D">
        <w:rPr>
          <w:rStyle w:val="hps"/>
        </w:rPr>
        <w:instrText>ADDIN CSL_CITATION {"citationItems":[{"id":"ITEM-1","itemData":{"DOI":"10.1109/JITRE.2015.7330171","ISBN":"9781509001194","abstract":"Requirements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Proceedings","id":"ITEM-1","issued":{"date-parts":[["2015","11"]]},"page":"5-8","publisher":"Institute of Electrical and Electronics Engineers Inc.","title":"Time-constrained requirements elicitation: Reusing GitHub content","type":"paper-conference"},"uris":["http://www.mendeley.com/documents/?uuid=bceba2a2-9eb5-46ef-b1a8-ff4827e2dc14"]}],"mendeley":{"formattedCitation":"[5]","plainTextFormattedCitation":"[5]","previouslyFormattedCitation":"[5]"},"properties":{"noteIndex":0},"schema":"https://github.com/citation-style-language/schema/raw/master/csl-citation.json"}</w:instrText>
      </w:r>
      <w:r w:rsidR="0085042D">
        <w:rPr>
          <w:rStyle w:val="hps"/>
        </w:rPr>
        <w:fldChar w:fldCharType="separate"/>
      </w:r>
      <w:r w:rsidR="0085042D" w:rsidRPr="0085042D">
        <w:rPr>
          <w:rStyle w:val="hps"/>
          <w:noProof/>
        </w:rPr>
        <w:t>[5]</w:t>
      </w:r>
      <w:r w:rsidR="0085042D">
        <w:rPr>
          <w:rStyle w:val="hps"/>
        </w:rPr>
        <w:fldChar w:fldCharType="end"/>
      </w:r>
      <w:r w:rsidRPr="007128C5">
        <w:rPr>
          <w:rStyle w:val="hps"/>
        </w:rPr>
        <w:t xml:space="preserve"> nos habla sobre la minería de textos, el cual es un proceso de analizar y derivar información nueva de textos, para la obtención de información con respecto a un tema. En el artículo</w:t>
      </w:r>
      <w:r w:rsidR="0085042D">
        <w:rPr>
          <w:rStyle w:val="hps"/>
        </w:rPr>
        <w:t xml:space="preserve"> </w:t>
      </w:r>
      <w:r w:rsidR="0085042D">
        <w:rPr>
          <w:rStyle w:val="hps"/>
        </w:rPr>
        <w:fldChar w:fldCharType="begin" w:fldLock="1"/>
      </w:r>
      <w:r w:rsidR="0085042D">
        <w:rPr>
          <w:rStyle w:val="hps"/>
        </w:rPr>
        <w:instrText>ADDIN CSL_CITATION {"citationItems":[{"id":"ITEM-1","itemData":{"abstract":"Situational Method Engineering (SME) is a branch of software engineering which helps develop bespoke methodologies to fit the specific characteristics of the software project at hand. As in software development, SME too involves rigorous Requirements Engineering (RE), so much so that if requirements elicitation and definition is mishandled in any way, methodology development will most likely fail as a result. In this paper, we propose a Feature-driven methodology for SME; in this SME methodology, the requirements of the target methodology are captured as Features. First introduced in the agile FDD (Feature-Driven Development) methodology, Features are fully object-oriented and provide all the benefits that the object-oriented paradigm has to offer. Due to the object-oriented nature of Features and the rest of its deliverables, our proposed Feature-Driven Methodology Development (FDMD) process is fully seamless; this also facilitates the development of tool support for the methodology which is produced by applying FDMD.","author":[{"dropping-particle":"","family":"Mahdavi-Hezave","given":"R","non-dropping-particle":"","parse-names":false,"suffix":""},{"dropping-particle":"","family":"Ramsin","given":"R","non-dropping-particle":"","parse-names":false,"suffix":""}],"container-title":"2015 International Conference on Evaluation of Novel Approaches to Software Engineering (ENASE)","id":"ITEM-1","issued":{"date-parts":[["2015"]]},"page":"229-237","title":"FDMD: Feature-Driven Methodology Development","type":"paper-conference"},"uris":["http://www.mendeley.com/documents/?uuid=fa0e2ab1-29d5-4b97-bea7-8e8bdeae769b"]}],"mendeley":{"formattedCitation":"[15]","plainTextFormattedCitation":"[15]","previouslyFormattedCitation":"[15]"},"properties":{"noteIndex":0},"schema":"https://github.com/citation-style-language/schema/raw/master/csl-citation.json"}</w:instrText>
      </w:r>
      <w:r w:rsidR="0085042D">
        <w:rPr>
          <w:rStyle w:val="hps"/>
        </w:rPr>
        <w:fldChar w:fldCharType="separate"/>
      </w:r>
      <w:r w:rsidR="0085042D" w:rsidRPr="0085042D">
        <w:rPr>
          <w:rStyle w:val="hps"/>
          <w:noProof/>
        </w:rPr>
        <w:t>[15]</w:t>
      </w:r>
      <w:r w:rsidR="0085042D">
        <w:rPr>
          <w:rStyle w:val="hps"/>
        </w:rPr>
        <w:fldChar w:fldCharType="end"/>
      </w:r>
      <w:r w:rsidRPr="007128C5">
        <w:rPr>
          <w:rStyle w:val="hps"/>
        </w:rPr>
        <w:t xml:space="preserve"> se habla acerca de PYME y FDMD, el cual es el trabajo de las pequeñas y medianas empresas dentro del desarrollo de software. En los artículos </w:t>
      </w:r>
      <w:r w:rsidR="0085042D">
        <w:rPr>
          <w:rStyle w:val="hps"/>
        </w:rPr>
        <w:fldChar w:fldCharType="begin" w:fldLock="1"/>
      </w:r>
      <w:r w:rsidR="00473F9A">
        <w:rPr>
          <w:rStyle w:val="hps"/>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mendeley":{"formattedCitation":"[4]","plainTextFormattedCitation":"[4]","previouslyFormattedCitation":"[4]"},"properties":{"noteIndex":0},"schema":"https://github.com/citation-style-language/schema/raw/master/csl-citation.json"}</w:instrText>
      </w:r>
      <w:r w:rsidR="0085042D">
        <w:rPr>
          <w:rStyle w:val="hps"/>
        </w:rPr>
        <w:fldChar w:fldCharType="separate"/>
      </w:r>
      <w:r w:rsidR="0085042D" w:rsidRPr="0085042D">
        <w:rPr>
          <w:rStyle w:val="hps"/>
          <w:noProof/>
        </w:rPr>
        <w:t>[4]</w:t>
      </w:r>
      <w:r w:rsidR="0085042D">
        <w:rPr>
          <w:rStyle w:val="hps"/>
        </w:rPr>
        <w:fldChar w:fldCharType="end"/>
      </w:r>
      <w:r w:rsidR="0085042D">
        <w:rPr>
          <w:rStyle w:val="hps"/>
        </w:rPr>
        <w:t xml:space="preserve"> </w:t>
      </w:r>
      <w:r w:rsidRPr="007128C5">
        <w:rPr>
          <w:rStyle w:val="hps"/>
        </w:rPr>
        <w:t xml:space="preserve">y </w:t>
      </w:r>
      <w:r w:rsidR="00473F9A">
        <w:rPr>
          <w:rStyle w:val="hps"/>
        </w:rPr>
        <w:fldChar w:fldCharType="begin" w:fldLock="1"/>
      </w:r>
      <w:r w:rsidR="00473F9A">
        <w:rPr>
          <w:rStyle w:val="hps"/>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Conference","id":"ITEM-1","issued":{"date-parts":[["2016"]]},"page":"233-238","publisher":"IEEE Computer Society","title":"Situation-Oriented Requirements Elicitation","type":"paper-conference","volume":"1"},"uris":["http://www.mendeley.com/documents/?uuid=64c52b40-bbb4-4216-8b3b-58ba8853eb55"]}],"mendeley":{"formattedCitation":"[43]","plainTextFormattedCitation":"[43]","previouslyFormattedCitation":"[43]"},"properties":{"noteIndex":0},"schema":"https://github.com/citation-style-language/schema/raw/master/csl-citation.json"}</w:instrText>
      </w:r>
      <w:r w:rsidR="00473F9A">
        <w:rPr>
          <w:rStyle w:val="hps"/>
        </w:rPr>
        <w:fldChar w:fldCharType="separate"/>
      </w:r>
      <w:r w:rsidR="00473F9A" w:rsidRPr="00473F9A">
        <w:rPr>
          <w:rStyle w:val="hps"/>
          <w:noProof/>
        </w:rPr>
        <w:t>[43]</w:t>
      </w:r>
      <w:r w:rsidR="00473F9A">
        <w:rPr>
          <w:rStyle w:val="hps"/>
        </w:rPr>
        <w:fldChar w:fldCharType="end"/>
      </w:r>
      <w:r w:rsidR="00473F9A">
        <w:rPr>
          <w:rStyle w:val="hps"/>
        </w:rPr>
        <w:t xml:space="preserve"> </w:t>
      </w:r>
      <w:r w:rsidRPr="007128C5">
        <w:rPr>
          <w:rStyle w:val="hps"/>
        </w:rPr>
        <w:t>se habla acerca del Crowdsourcing, la cual es una herramienta que permite pedir la opinión de terceros (comunidad) frente a algún tema en particular o el desarrollo de una tarea específica. En el artículo</w:t>
      </w:r>
      <w:r w:rsidR="00473F9A">
        <w:rPr>
          <w:rStyle w:val="hps"/>
        </w:rPr>
        <w:t xml:space="preserve"> </w:t>
      </w:r>
      <w:r w:rsidR="00473F9A">
        <w:rPr>
          <w:rStyle w:val="hps"/>
        </w:rPr>
        <w:fldChar w:fldCharType="begin" w:fldLock="1"/>
      </w:r>
      <w:r w:rsidR="00473F9A">
        <w:rPr>
          <w:rStyle w:val="hps"/>
        </w:rPr>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mendeley":{"formattedCitation":"[17]","plainTextFormattedCitation":"[17]","previouslyFormattedCitation":"[17]"},"properties":{"noteIndex":0},"schema":"https://github.com/citation-style-language/schema/raw/master/csl-citation.json"}</w:instrText>
      </w:r>
      <w:r w:rsidR="00473F9A">
        <w:rPr>
          <w:rStyle w:val="hps"/>
        </w:rPr>
        <w:fldChar w:fldCharType="separate"/>
      </w:r>
      <w:r w:rsidR="00473F9A" w:rsidRPr="00473F9A">
        <w:rPr>
          <w:rStyle w:val="hps"/>
          <w:noProof/>
        </w:rPr>
        <w:t>[17]</w:t>
      </w:r>
      <w:r w:rsidR="00473F9A">
        <w:rPr>
          <w:rStyle w:val="hps"/>
        </w:rPr>
        <w:fldChar w:fldCharType="end"/>
      </w:r>
      <w:r w:rsidRPr="007128C5">
        <w:rPr>
          <w:rStyle w:val="hps"/>
        </w:rPr>
        <w:t xml:space="preserve"> se habla acerca de DCA y el análisis causal de efectos, el cual es la representación de varios elementos (causas) de un sistema que pueden contribuir a un problema (efecto). En los artículos</w:t>
      </w:r>
      <w:r w:rsidR="00473F9A">
        <w:rPr>
          <w:rStyle w:val="hps"/>
        </w:rPr>
        <w:t xml:space="preserve"> </w:t>
      </w:r>
      <w:r w:rsidR="00473F9A">
        <w:rPr>
          <w:rStyle w:val="hps"/>
        </w:rPr>
        <w:fldChar w:fldCharType="begin" w:fldLock="1"/>
      </w:r>
      <w:r w:rsidR="00473F9A">
        <w:rPr>
          <w:rStyle w:val="hps"/>
        </w:rPr>
        <w:instrText>ADDIN CSL_CITATION {"citationItems":[{"id":"ITEM-1","itemData":{"DOI":"10.1109/REW.2019.00012","ISBN":"9781728151656","abstract":"Process mining uses event log data to discover processes, hence enabling multiple requirements elicitation activities. As the number of applications deployed on a cloud infrastructure is increasing, it becomes important to understand their processes and the ways these existing systems are actually used. However, the cloud brings new challenges to process mining that deserve special attention. This paper reports on a systematic literature review based on a selection of 27 papers. The aim is to assess the applicability of process mining techniques to cloud-based applications, to document the processes of these existing systems. We observe there is a growing interest in applying process mining to these areas, and we report on algorithms, tools, and validation approaches taken. We also report on many cloud-specific challenges for process mining, which require further attention from the research community.","author":[{"dropping-particle":"","family":"El-Gharib","given":"Najah Mary","non-dropping-particle":"","parse-names":false,"suffix":""},{"dropping-particle":"","family":"Amyot","given":"Daniel","non-dropping-particle":"","parse-names":false,"suffix":""}],"container-title":"Proceedings - 2019 IEEE 27th International Requirements Engineering Conference Workshops, REW 2019","id":"ITEM-1","issued":{"date-parts":[["2019","9"]]},"page":"34-43","publisher":"Institute of Electrical and Electronics Engineers Inc.","title":"Process mining for cloud-based applications: A systematic literature review","type":"paper-conference"},"uris":["http://www.mendeley.com/documents/?uuid=463fa029-df01-4b92-ba46-a0b7af5a6264"]},{"id":"ITEM-2","itemData":{"DOI":"10.1109/RE.2019.00045","ISBN":"9781728139128","ISSN":"23326441","abstract":"[Context]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Engineering","id":"ITEM-2","issued":{"date-parts":[["2019","9"]]},"page":"357-362","publisher":"IEEE Computer Society","title":"LadderBot: A requirements self-elicitation system","type":"paper-conference","volume":"2019-Septe"},"uris":["http://www.mendeley.com/documents/?uuid=a9ebd6f9-ab61-401e-9f4b-922095e817a0"]},{"id":"ITEM-3","itemData":{"DOI":"10.1109/TIMES-iCON.2018.8621784","ISBN":"9781538675731","abstract":"The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Conference","id":"ITEM-3","issued":{"date-parts":[["2019"]]},"page":"1-5","publisher":"Institute of Electrical and Electronics Engineers Inc.","title":"Dealing with Change in Software Development: A Challenge for Requirements Engineering","type":"paper-conference"},"uris":["http://www.mendeley.com/documents/?uuid=631f207a-30bf-4c55-b337-c3315019447f"]},{"id":"ITEM-4","itemData":{"DOI":"10.1109/ACCESS.2018.2874981","ISSN":"21693536","abstract":"Software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Access","id":"ITEM-4","issued":{"date-parts":[["2018"]]},"page":"63859-63867","publisher":"Institute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development","type":"article-journal","volume":"6"},"uris":["http://www.mendeley.com/documents/?uuid=66d255f1-daa4-4f77-9e8d-c10fce0a3deb"]}],"mendeley":{"formattedCitation":"[3], [18], [48], [50]","plainTextFormattedCitation":"[3], [18], [48], [50]","previouslyFormattedCitation":"[3], [18], [48], [50]"},"properties":{"noteIndex":0},"schema":"https://github.com/citation-style-language/schema/raw/master/csl-citation.json"}</w:instrText>
      </w:r>
      <w:r w:rsidR="00473F9A">
        <w:rPr>
          <w:rStyle w:val="hps"/>
        </w:rPr>
        <w:fldChar w:fldCharType="separate"/>
      </w:r>
      <w:r w:rsidR="00473F9A" w:rsidRPr="00473F9A">
        <w:rPr>
          <w:rStyle w:val="hps"/>
          <w:noProof/>
        </w:rPr>
        <w:t>[3], [18], [48], [50]</w:t>
      </w:r>
      <w:r w:rsidR="00473F9A">
        <w:rPr>
          <w:rStyle w:val="hps"/>
        </w:rPr>
        <w:fldChar w:fldCharType="end"/>
      </w:r>
      <w:r w:rsidRPr="007128C5">
        <w:rPr>
          <w:rStyle w:val="hps"/>
        </w:rPr>
        <w:t xml:space="preserve"> el tema al que se hace referencia son las preguntas de investigación, la investigación de acción y los criterios de inclusión y exclusión, los cuales son parte de la RSL, el cual es un proceso previo al de la elicitación de requisitos. En el artículo </w:t>
      </w:r>
      <w:r w:rsidR="00473F9A">
        <w:rPr>
          <w:rStyle w:val="hps"/>
        </w:rPr>
        <w:fldChar w:fldCharType="begin" w:fldLock="1"/>
      </w:r>
      <w:r w:rsidR="00473F9A">
        <w:rPr>
          <w:rStyle w:val="hps"/>
        </w:rP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mendeley":{"formattedCitation":"[19]","plainTextFormattedCitation":"[19]","previouslyFormattedCitation":"[19]"},"properties":{"noteIndex":0},"schema":"https://github.com/citation-style-language/schema/raw/master/csl-citation.json"}</w:instrText>
      </w:r>
      <w:r w:rsidR="00473F9A">
        <w:rPr>
          <w:rStyle w:val="hps"/>
        </w:rPr>
        <w:fldChar w:fldCharType="separate"/>
      </w:r>
      <w:r w:rsidR="00473F9A" w:rsidRPr="00473F9A">
        <w:rPr>
          <w:rStyle w:val="hps"/>
          <w:noProof/>
        </w:rPr>
        <w:t>[19]</w:t>
      </w:r>
      <w:r w:rsidR="00473F9A">
        <w:rPr>
          <w:rStyle w:val="hps"/>
        </w:rPr>
        <w:fldChar w:fldCharType="end"/>
      </w:r>
      <w:r w:rsidR="00473F9A">
        <w:rPr>
          <w:rStyle w:val="hps"/>
        </w:rPr>
        <w:t xml:space="preserve"> </w:t>
      </w:r>
      <w:r w:rsidRPr="007128C5">
        <w:rPr>
          <w:rStyle w:val="hps"/>
        </w:rPr>
        <w:t>se trata el tema de mapeo sistemático el cual es un método utilizado en las metodologías agiles para el uso de gráficos dentro de este proceso. En los artículos</w:t>
      </w:r>
      <w:r w:rsidR="00473F9A">
        <w:rPr>
          <w:rStyle w:val="hps"/>
        </w:rPr>
        <w:t xml:space="preserve"> </w:t>
      </w:r>
      <w:r w:rsidR="00473F9A">
        <w:rPr>
          <w:rStyle w:val="hps"/>
        </w:rPr>
        <w:fldChar w:fldCharType="begin" w:fldLock="1"/>
      </w:r>
      <w:r w:rsidR="00414635">
        <w:rPr>
          <w:rStyle w:val="hps"/>
        </w:rPr>
        <w:instrText>ADDIN CSL_CITATION {"citationItems":[{"id":"ITEM-1","itemData":{"DOI":"10.1049/iet-sen.2017.0144","ISSN":"17518806","abstract":"Requirements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techniques","type":"article-journal","volume":"12"},"uris":["http://www.mendeley.com/documents/?uuid=0b3ec88a-ff2f-4c14-9af1-1df0aeec24ce"]},{"id":"ITEM-2","itemData":{"DOI":"10.1109/ELINFOCOM.2016.7562976","ISBN":"9781467380164","abstract":"Web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2016","id":"ITEM-2","issued":{"date-parts":[["2016","9","7"]]},"page":"1-4","publisher":"Institute of Electrical and Electronics Engineers Inc.","title":"WERT technique in requirements elicitation for web applications","type":"paper-conference"},"uris":["http://www.mendeley.com/documents/?uuid=d45e6975-1fc0-42e0-a959-c15293fd3392"]},{"id":"ITEM-3","itemData":{"DOI":"10.1109/ICEET1.2018.8338650","ISBN":"9781538621707","abstract":"Requirements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2018","id":"ITEM-3","issued":{"date-parts":[["2018"]]},"page":"1-5","publisher":"Institute of Electrical and Electronics Engineers Inc.","title":"A review on knowledge management in requirements engineering","type":"paper-conference","volume":"2018-Janua"},"uris":["http://www.mendeley.com/documents/?uuid=3feaaed9-8eb4-4af1-a5a0-f2c756241691"]},{"id":"ITEM-4","itemData":{"DOI":"10.1109/RE.2019.00037","ISBN":"9781728139128","ISSN":"23326441","abstract":"Digitalization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Engineering","id":"ITEM-4","issued":{"date-parts":[["2019","9"]]},"page":"276-285","publisher":"IEEE Computer Society","title":"Requirements engineering method for infrastructure automation and cloud projects","type":"paper-conference","volume":"2019-Septe"},"uris":["http://www.mendeley.com/documents/?uuid=d5fd04d3-10c3-46b6-b27a-e4c45ca4158a"]}],"mendeley":{"formattedCitation":"[7], [41], [45], [51]","plainTextFormattedCitation":"[7], [41], [45], [51]","previouslyFormattedCitation":"[7], [41], [45], [51]"},"properties":{"noteIndex":0},"schema":"https://github.com/citation-style-language/schema/raw/master/csl-citation.json"}</w:instrText>
      </w:r>
      <w:r w:rsidR="00473F9A">
        <w:rPr>
          <w:rStyle w:val="hps"/>
        </w:rPr>
        <w:fldChar w:fldCharType="separate"/>
      </w:r>
      <w:r w:rsidR="00473F9A" w:rsidRPr="00473F9A">
        <w:rPr>
          <w:rStyle w:val="hps"/>
          <w:noProof/>
        </w:rPr>
        <w:t>[7], [41], [45], [51]</w:t>
      </w:r>
      <w:r w:rsidR="00473F9A">
        <w:rPr>
          <w:rStyle w:val="hps"/>
        </w:rPr>
        <w:fldChar w:fldCharType="end"/>
      </w:r>
      <w:r w:rsidRPr="007128C5">
        <w:rPr>
          <w:rStyle w:val="hps"/>
        </w:rPr>
        <w:t xml:space="preserve"> se habla acerca de JAD, la cual es una técnica de definición de requisitos y de diseño de</w:t>
      </w:r>
      <w:r w:rsidR="00473F9A">
        <w:rPr>
          <w:rStyle w:val="hps"/>
        </w:rPr>
        <w:t xml:space="preserve"> </w:t>
      </w:r>
      <w:r w:rsidRPr="007128C5">
        <w:rPr>
          <w:rStyle w:val="hps"/>
        </w:rPr>
        <w:t>la interfaz de usuario, basada en reuniones participativas entre clientes, directiva y desarrolladores.</w:t>
      </w:r>
    </w:p>
    <w:p w14:paraId="3136E7CA" w14:textId="114B9666" w:rsidR="007128C5" w:rsidRPr="007128C5" w:rsidRDefault="007128C5" w:rsidP="007128C5">
      <w:pPr>
        <w:pStyle w:val="Textoindependiente"/>
        <w:rPr>
          <w:rStyle w:val="hps"/>
        </w:rPr>
      </w:pPr>
      <w:r w:rsidRPr="007128C5">
        <w:rPr>
          <w:rStyle w:val="hps"/>
        </w:rPr>
        <w:t>En el artículo</w:t>
      </w:r>
      <w:r w:rsidR="00414635">
        <w:rPr>
          <w:rStyle w:val="hps"/>
        </w:rPr>
        <w:t xml:space="preserve"> </w:t>
      </w:r>
      <w:r w:rsidR="00414635">
        <w:rPr>
          <w:rStyle w:val="hps"/>
        </w:rPr>
        <w:fldChar w:fldCharType="begin" w:fldLock="1"/>
      </w:r>
      <w:r w:rsidR="0053763B">
        <w:rPr>
          <w:rStyle w:val="hps"/>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414635">
        <w:rPr>
          <w:rStyle w:val="hps"/>
        </w:rPr>
        <w:fldChar w:fldCharType="separate"/>
      </w:r>
      <w:r w:rsidR="00414635" w:rsidRPr="00414635">
        <w:rPr>
          <w:rStyle w:val="hps"/>
          <w:noProof/>
        </w:rPr>
        <w:t>[2]</w:t>
      </w:r>
      <w:r w:rsidR="00414635">
        <w:rPr>
          <w:rStyle w:val="hps"/>
        </w:rPr>
        <w:fldChar w:fldCharType="end"/>
      </w:r>
      <w:r w:rsidRPr="007128C5">
        <w:rPr>
          <w:rStyle w:val="hps"/>
        </w:rPr>
        <w:t xml:space="preserve"> se habla acerca de PNL, LDA y modelación temática, las cuales son técnicas para la elicitación de requisitos y herramientas derivadas de la minería de texto, tema del cual se habló anteriormente.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{"citationItems":[{"id":"ITEM-1","itemData":{"DOI":"10.1145/3083726","ISSN":"21586578","abstract":"Incorrect and incomplete requirements have been reported as two of the top reasons for information systems (IS) project failures. In order to address these concerns, several IS analysis and design studies have focused on understanding the business needs and organizational factors prior to specifying the requirements. In this research, we add to the existing incremental solutions, such as the work system method and goal-oriented requirements engineering, by proposing the Role Clarity Framework drawn from the theories of “role dynamics” and “goal setting and task performance” in organization studies. The Role Clarity Framework consists of three main concepts related to any organizational role: expectations, activities, and consequences. Based on the interactions among different roles, this framework demonstrates how the business goals and activities of each role, as played out by IS users, are formed and/or changed in the organization. Finally, the Role Clarity Framework helps IS analysts to improve their communication with users and anticipate changes in their requirements, thus improving the gathering of requirements for IS design.","author":[{"dropping-particle":"","family":"Taghavi","given":"Atefeh","non-dropping-particle":"","parse-names":false,"suffix":""},{"dropping-particle":"","family":"Woo","given":"Carson","non-dropping-particle":"","parse-names":false,"suffix":""}],"container-title":"ACM Transactions on Management Information Systems","id":"ITEM-1","issue":"2-3","issued":{"date-parts":[["2017","6"]]},"page":"1-16","publisher":"Association for Computing Machinery","title":"The role clarity framework to improve requirements gathering","type":"article-journal","volume":"8"},"uris":["http://www.mendeley.com/documents/?uuid=57099c2f-abeb-4c79-bb21-6bb4ab71b799"]}],"mendeley":{"formattedCitation":"[21]","plainTextFormattedCitation":"[21]","previouslyFormattedCitation":"[21]"},"properties":{"noteIndex":0},"schema":"https://github.com/citation-style-language/schema/raw/master/csl-citation.json"}</w:instrText>
      </w:r>
      <w:r w:rsidR="0053763B">
        <w:rPr>
          <w:rStyle w:val="hps"/>
        </w:rPr>
        <w:fldChar w:fldCharType="separate"/>
      </w:r>
      <w:r w:rsidR="0053763B" w:rsidRPr="0053763B">
        <w:rPr>
          <w:rStyle w:val="hps"/>
          <w:noProof/>
        </w:rPr>
        <w:t>[21]</w:t>
      </w:r>
      <w:r w:rsidR="0053763B">
        <w:rPr>
          <w:rStyle w:val="hps"/>
        </w:rPr>
        <w:fldChar w:fldCharType="end"/>
      </w:r>
      <w:r w:rsidRPr="007128C5">
        <w:rPr>
          <w:rStyle w:val="hps"/>
        </w:rPr>
        <w:t xml:space="preserve"> se trata el tema de marco de claridad de roles, la cual es una técnica para que dentro del proceso de elicitación de requisitos no existan problemas ni ambigüedades. En el artículo </w:t>
      </w:r>
      <w:r w:rsidR="0053763B">
        <w:rPr>
          <w:rStyle w:val="hps"/>
        </w:rPr>
        <w:fldChar w:fldCharType="begin" w:fldLock="1"/>
      </w:r>
      <w:r w:rsidR="0053763B">
        <w:rPr>
          <w:rStyle w:val="hps"/>
        </w:rPr>
        <w:instrText>ADDIN CSL_CITATION {"citationItems":[{"id":"ITEM-1","itemData":{"DOI":"10.1145/3011286.3011303","ISSN":"0163-5948","author":[{"dropping-particle":"","family":"Oran","given":"Ana Carolina","non-dropping-particle":"","parse-names":false,"suffix":""}],"container-title":"ACM SIGSOFT Software Engineering Notes","id":"ITEM-1","issue":"6","issued":{"date-parts":[["2017"]]},"page":"1-5","publisher":"Association for Computing Machinery (ACM)","title":"A Set of Artifacts and Models to Support Requirements Communication Based on Perspectives","type":"article-journal","volume":"41"},"uris":["http://www.mendeley.com/documents/?uuid=d4960b34-0ee0-4e00-87ba-91de695fc355"]}],"mendeley":{"formattedCitation":"[23]","plainTextFormattedCitation":"[23]","previouslyFormattedCitation":"[23]"},"properties":{"noteIndex":0},"schema":"https://github.com/citation-style-language/schema/raw/master/csl-citation.json"}</w:instrText>
      </w:r>
      <w:r w:rsidR="0053763B">
        <w:rPr>
          <w:rStyle w:val="hps"/>
        </w:rPr>
        <w:fldChar w:fldCharType="separate"/>
      </w:r>
      <w:r w:rsidR="0053763B" w:rsidRPr="0053763B">
        <w:rPr>
          <w:rStyle w:val="hps"/>
          <w:noProof/>
        </w:rPr>
        <w:t>[23]</w:t>
      </w:r>
      <w:r w:rsidR="0053763B">
        <w:rPr>
          <w:rStyle w:val="hps"/>
        </w:rPr>
        <w:fldChar w:fldCharType="end"/>
      </w:r>
      <w:r w:rsidR="0053763B">
        <w:rPr>
          <w:rStyle w:val="hps"/>
        </w:rPr>
        <w:t xml:space="preserve"> </w:t>
      </w:r>
      <w:r w:rsidRPr="007128C5">
        <w:rPr>
          <w:rStyle w:val="hps"/>
        </w:rPr>
        <w:t xml:space="preserve">se habla acerca de la </w:t>
      </w:r>
      <w:proofErr w:type="spellStart"/>
      <w:r w:rsidRPr="007128C5">
        <w:rPr>
          <w:rStyle w:val="hps"/>
        </w:rPr>
        <w:t>User</w:t>
      </w:r>
      <w:proofErr w:type="spellEnd"/>
      <w:r w:rsidRPr="007128C5">
        <w:rPr>
          <w:rStyle w:val="hps"/>
        </w:rPr>
        <w:t xml:space="preserve"> </w:t>
      </w:r>
      <w:proofErr w:type="spellStart"/>
      <w:r w:rsidRPr="007128C5">
        <w:rPr>
          <w:rStyle w:val="hps"/>
        </w:rPr>
        <w:t>eXperience</w:t>
      </w:r>
      <w:proofErr w:type="spellEnd"/>
      <w:r w:rsidRPr="007128C5">
        <w:rPr>
          <w:rStyle w:val="hps"/>
        </w:rPr>
        <w:t xml:space="preserve">, la que se refiere a cómo se siente una persona al </w:t>
      </w:r>
      <w:r w:rsidRPr="007128C5">
        <w:rPr>
          <w:rStyle w:val="hps"/>
        </w:rPr>
        <w:t>interactuar con un sistema. Lo cual es algo de gran importancia en el proceso de elicitación.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2016","id":"ITEM-1","issued":{"date-parts":[["2016","7"]]},"page":"464-467","publisher":"Institute of Electrical and Electronics Engineers Inc.","title":"Requirements elicitation in culturally and technologically diverse settings","type":"paper-conference"},"uris":["http://www.mendeley.com/documents/?uuid=d9209e36-9f10-4b34-8a12-fa5fcc64a868"]}],"mendeley":{"formattedCitation":"[24]","plainTextFormattedCitation":"[24]","previouslyFormattedCitation":"[24]"},"properties":{"noteIndex":0},"schema":"https://github.com/citation-style-language/schema/raw/master/csl-citation.json"}</w:instrText>
      </w:r>
      <w:r w:rsidR="0053763B">
        <w:rPr>
          <w:rStyle w:val="hps"/>
        </w:rPr>
        <w:fldChar w:fldCharType="separate"/>
      </w:r>
      <w:r w:rsidR="0053763B" w:rsidRPr="0053763B">
        <w:rPr>
          <w:rStyle w:val="hps"/>
          <w:noProof/>
        </w:rPr>
        <w:t>[24]</w:t>
      </w:r>
      <w:r w:rsidR="0053763B">
        <w:rPr>
          <w:rStyle w:val="hps"/>
        </w:rPr>
        <w:fldChar w:fldCharType="end"/>
      </w:r>
      <w:r w:rsidR="0053763B">
        <w:rPr>
          <w:rStyle w:val="hps"/>
        </w:rPr>
        <w:t xml:space="preserve"> </w:t>
      </w:r>
      <w:r w:rsidRPr="007128C5">
        <w:rPr>
          <w:rStyle w:val="hps"/>
        </w:rPr>
        <w:t xml:space="preserve">se trata el tema del método de obtención de requisitos (RE </w:t>
      </w:r>
      <w:proofErr w:type="spellStart"/>
      <w:r w:rsidRPr="007128C5">
        <w:rPr>
          <w:rStyle w:val="hps"/>
        </w:rPr>
        <w:t>methodology</w:t>
      </w:r>
      <w:proofErr w:type="spellEnd"/>
      <w:r w:rsidRPr="007128C5">
        <w:rPr>
          <w:rStyle w:val="hps"/>
        </w:rPr>
        <w:t xml:space="preserve">), la cual es una metodología que posee 5 etapas, las cuales son análisis de situación actual, identificación, visión, solución y transformación. En el artículo </w:t>
      </w:r>
      <w:r w:rsidR="0053763B">
        <w:rPr>
          <w:rStyle w:val="hps"/>
        </w:rPr>
        <w:fldChar w:fldCharType="begin" w:fldLock="1"/>
      </w:r>
      <w:r w:rsidR="0053763B">
        <w:rPr>
          <w:rStyle w:val="hps"/>
        </w:rPr>
        <w:instrText>ADDIN CSL_CITATION {"citationItems":[{"id":"ITEM-1","itemData":{"DOI":"10.1109/COMTECH.2017.8065749","ISBN":"9781509059843","abstract":"Agile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2017","id":"ITEM-1","issued":{"date-parts":[["2017","10"]]},"page":"50-55","publisher":"Institute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mendeley":{"formattedCitation":"[26]","plainTextFormattedCitation":"[26]","previouslyFormattedCitation":"[26]"},"properties":{"noteIndex":0},"schema":"https://github.com/citation-style-language/schema/raw/master/csl-citation.json"}</w:instrText>
      </w:r>
      <w:r w:rsidR="0053763B">
        <w:rPr>
          <w:rStyle w:val="hps"/>
        </w:rPr>
        <w:fldChar w:fldCharType="separate"/>
      </w:r>
      <w:r w:rsidR="0053763B" w:rsidRPr="0053763B">
        <w:rPr>
          <w:rStyle w:val="hps"/>
          <w:noProof/>
        </w:rPr>
        <w:t>[26]</w:t>
      </w:r>
      <w:r w:rsidR="0053763B">
        <w:rPr>
          <w:rStyle w:val="hps"/>
        </w:rPr>
        <w:fldChar w:fldCharType="end"/>
      </w:r>
      <w:r w:rsidR="0053763B">
        <w:rPr>
          <w:rStyle w:val="hps"/>
        </w:rPr>
        <w:t xml:space="preserve"> </w:t>
      </w:r>
      <w:r w:rsidRPr="007128C5">
        <w:rPr>
          <w:rStyle w:val="hps"/>
        </w:rPr>
        <w:t>se habla acerca de la metodología ágil SCRUM, el cual es un marco de trabajo para desarrollo ágil de software que posee 4 pasos iterativos los cuales son planificación, ejecución, inspección y adaptación.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53763B">
        <w:rPr>
          <w:rStyle w:val="hps"/>
        </w:rPr>
        <w:fldChar w:fldCharType="separate"/>
      </w:r>
      <w:r w:rsidR="0053763B" w:rsidRPr="0053763B">
        <w:rPr>
          <w:rStyle w:val="hps"/>
          <w:noProof/>
        </w:rPr>
        <w:t>[27]</w:t>
      </w:r>
      <w:r w:rsidR="0053763B">
        <w:rPr>
          <w:rStyle w:val="hps"/>
        </w:rPr>
        <w:fldChar w:fldCharType="end"/>
      </w:r>
      <w:r w:rsidRPr="007128C5">
        <w:rPr>
          <w:rStyle w:val="hps"/>
        </w:rPr>
        <w:t xml:space="preserve"> se habla sobre el Enterprise Modelado de Arquitectura, el cual es una herramienta que define la arquitectura que existe dentro de una organización. En el artículo </w:t>
      </w:r>
      <w:r w:rsidR="0053763B">
        <w:rPr>
          <w:rStyle w:val="hps"/>
        </w:rPr>
        <w:fldChar w:fldCharType="begin" w:fldLock="1"/>
      </w:r>
      <w:r w:rsidR="0053763B">
        <w:rPr>
          <w:rStyle w:val="hps"/>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Series","id":"ITEM-1","issued":{"date-parts":[["2019","10"]]},"page":"129-138","publisher":"Association for Computing Machinery","publisher-place":"New York, New York, USA","title":"REM4DSPL: A requirements engineering method for dynamic software product lines","type":"paper-conference"},"uris":["http://www.mendeley.com/documents/?uuid=2993a5cf-c034-45fe-b0d7-693acec08263"]}],"mendeley":{"formattedCitation":"[30]","plainTextFormattedCitation":"[30]","previouslyFormattedCitation":"[30]"},"properties":{"noteIndex":0},"schema":"https://github.com/citation-style-language/schema/raw/master/csl-citation.json"}</w:instrText>
      </w:r>
      <w:r w:rsidR="0053763B">
        <w:rPr>
          <w:rStyle w:val="hps"/>
        </w:rPr>
        <w:fldChar w:fldCharType="separate"/>
      </w:r>
      <w:r w:rsidR="0053763B" w:rsidRPr="0053763B">
        <w:rPr>
          <w:rStyle w:val="hps"/>
          <w:noProof/>
        </w:rPr>
        <w:t>[30]</w:t>
      </w:r>
      <w:r w:rsidR="0053763B">
        <w:rPr>
          <w:rStyle w:val="hps"/>
        </w:rPr>
        <w:fldChar w:fldCharType="end"/>
      </w:r>
      <w:r w:rsidRPr="007128C5">
        <w:rPr>
          <w:rStyle w:val="hps"/>
        </w:rPr>
        <w:t xml:space="preserve"> se habla sobre las discusiones masivas y la documentación sistemática, las cuales son los talleres grupales de conversación en los cuales se discute los requisitos que va a necesitar el sistema después de haberse documentado profundamente con los temas a los que se relacionará el proyecto de software. </w:t>
      </w:r>
    </w:p>
    <w:p w14:paraId="46656853" w14:textId="09EBC90B" w:rsidR="007128C5" w:rsidRDefault="007128C5" w:rsidP="007128C5">
      <w:pPr>
        <w:pStyle w:val="Textoindependiente"/>
        <w:rPr>
          <w:rStyle w:val="hps"/>
        </w:rPr>
      </w:pPr>
      <w:r w:rsidRPr="007128C5">
        <w:rPr>
          <w:rStyle w:val="hps"/>
        </w:rPr>
        <w:t>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2015","id":"ITEM-1","issued":{"date-parts":[["2015","10"]]},"page":"253-261","publisher":"Institute of Electrical and Electronics Engineers Inc.","title":"Effective requirements engineering for CSE projects: A lightweight tool","type":"paper-conference"},"uris":["http://www.mendeley.com/documents/?uuid=9eeaf04e-fd93-482c-a9d9-34332039d47a"]}],"mendeley":{"formattedCitation":"[31]","plainTextFormattedCitation":"[31]","previouslyFormattedCitation":"[31]"},"properties":{"noteIndex":0},"schema":"https://github.com/citation-style-language/schema/raw/master/csl-citation.json"}</w:instrText>
      </w:r>
      <w:r w:rsidR="0053763B">
        <w:rPr>
          <w:rStyle w:val="hps"/>
        </w:rPr>
        <w:fldChar w:fldCharType="separate"/>
      </w:r>
      <w:r w:rsidR="0053763B" w:rsidRPr="0053763B">
        <w:rPr>
          <w:rStyle w:val="hps"/>
          <w:noProof/>
        </w:rPr>
        <w:t>[31]</w:t>
      </w:r>
      <w:r w:rsidR="0053763B">
        <w:rPr>
          <w:rStyle w:val="hps"/>
        </w:rPr>
        <w:fldChar w:fldCharType="end"/>
      </w:r>
      <w:r w:rsidRPr="007128C5">
        <w:rPr>
          <w:rStyle w:val="hps"/>
        </w:rPr>
        <w:t xml:space="preserve"> se habla sobre la metodología ágil Kanban, la cual permite gestionar de manera general cómo se van completando las tareas mediante el uso de tarjetas de forma visual, y que posee 4 pasos los cuales son definir el flujo de trabajo, visualizar las fases del ciclo de producción, stop-</w:t>
      </w:r>
      <w:proofErr w:type="spellStart"/>
      <w:r w:rsidRPr="007128C5">
        <w:rPr>
          <w:rStyle w:val="hps"/>
        </w:rPr>
        <w:t>starting</w:t>
      </w:r>
      <w:proofErr w:type="spellEnd"/>
      <w:r w:rsidRPr="007128C5">
        <w:rPr>
          <w:rStyle w:val="hps"/>
        </w:rPr>
        <w:t xml:space="preserve">, </w:t>
      </w:r>
      <w:proofErr w:type="spellStart"/>
      <w:r w:rsidRPr="007128C5">
        <w:rPr>
          <w:rStyle w:val="hps"/>
        </w:rPr>
        <w:t>start-finishing</w:t>
      </w:r>
      <w:proofErr w:type="spellEnd"/>
      <w:r w:rsidRPr="007128C5">
        <w:rPr>
          <w:rStyle w:val="hps"/>
        </w:rPr>
        <w:t>, y el control de flujo.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2017","id":"ITEM-1","issued":{"date-parts":[["2018"]]},"page":"433-437","publisher":"Institute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mendeley":{"formattedCitation":"[32]","plainTextFormattedCitation":"[32]","previouslyFormattedCitation":"[32]"},"properties":{"noteIndex":0},"schema":"https://github.com/citation-style-language/schema/raw/master/csl-citation.json"}</w:instrText>
      </w:r>
      <w:r w:rsidR="0053763B">
        <w:rPr>
          <w:rStyle w:val="hps"/>
        </w:rPr>
        <w:fldChar w:fldCharType="separate"/>
      </w:r>
      <w:r w:rsidR="0053763B" w:rsidRPr="0053763B">
        <w:rPr>
          <w:rStyle w:val="hps"/>
          <w:noProof/>
        </w:rPr>
        <w:t>[32]</w:t>
      </w:r>
      <w:r w:rsidR="0053763B">
        <w:rPr>
          <w:rStyle w:val="hps"/>
        </w:rPr>
        <w:fldChar w:fldCharType="end"/>
      </w:r>
      <w:r w:rsidRPr="007128C5">
        <w:rPr>
          <w:rStyle w:val="hps"/>
        </w:rPr>
        <w:t xml:space="preserve"> el tema a tratar es el método </w:t>
      </w:r>
      <w:proofErr w:type="spellStart"/>
      <w:r w:rsidRPr="007128C5">
        <w:rPr>
          <w:rStyle w:val="hps"/>
        </w:rPr>
        <w:t>MoSCoW</w:t>
      </w:r>
      <w:proofErr w:type="spellEnd"/>
      <w:r w:rsidRPr="007128C5">
        <w:rPr>
          <w:rStyle w:val="hps"/>
        </w:rPr>
        <w:t>, el cual permite establecer prioridades clasificándolas en: debe tener, debería tener, podría tener y no tendría.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Science","id":"ITEM-1","issue":"June","issued":{"date-parts":[["2015","6","19"]]},"page":"151-158","publisher":"IEEE Computer Society","title":"Towards a Model of Topic Relevance during requirements elicitation - Preliminary results","type":"paper-conference","volume":"2015-June"},"uris":["http://www.mendeley.com/documents/?uuid=135bfc17-b761-45d4-8532-5a85a6fdef3e"]}],"mendeley":{"formattedCitation":"[34]","plainTextFormattedCitation":"[34]","previouslyFormattedCitation":"[34]"},"properties":{"noteIndex":0},"schema":"https://github.com/citation-style-language/schema/raw/master/csl-citation.json"}</w:instrText>
      </w:r>
      <w:r w:rsidR="0053763B">
        <w:rPr>
          <w:rStyle w:val="hps"/>
        </w:rPr>
        <w:fldChar w:fldCharType="separate"/>
      </w:r>
      <w:r w:rsidR="0053763B" w:rsidRPr="0053763B">
        <w:rPr>
          <w:rStyle w:val="hps"/>
          <w:noProof/>
        </w:rPr>
        <w:t>[34]</w:t>
      </w:r>
      <w:r w:rsidR="0053763B">
        <w:rPr>
          <w:rStyle w:val="hps"/>
        </w:rPr>
        <w:fldChar w:fldCharType="end"/>
      </w:r>
      <w:r w:rsidRPr="007128C5">
        <w:rPr>
          <w:rStyle w:val="hps"/>
        </w:rPr>
        <w:t xml:space="preserve"> se habla acerca del mapa de temas de elicitación (ETM), la cual es una herramienta utilizada para </w:t>
      </w:r>
      <w:r w:rsidR="00D218C3" w:rsidRPr="007128C5">
        <w:rPr>
          <w:rStyle w:val="hps"/>
        </w:rPr>
        <w:t>repensar</w:t>
      </w:r>
      <w:r w:rsidRPr="007128C5">
        <w:rPr>
          <w:rStyle w:val="hps"/>
        </w:rPr>
        <w:t xml:space="preserve"> los temas dentro de la elicitación. En el artículo</w:t>
      </w:r>
      <w:r w:rsidR="0053763B">
        <w:rPr>
          <w:rStyle w:val="hps"/>
        </w:rPr>
        <w:t xml:space="preserve"> </w:t>
      </w:r>
      <w:r w:rsidR="0053763B">
        <w:rPr>
          <w:rStyle w:val="hps"/>
        </w:rPr>
        <w:fldChar w:fldCharType="begin" w:fldLock="1"/>
      </w:r>
      <w:r w:rsidR="0053763B">
        <w:rPr>
          <w:rStyle w:val="hps"/>
        </w:rPr>
        <w:instrText>ADDIN CSL_CITATION {"citationItems":[{"id":"ITEM-1","itemData":{"DOI":"10.1016/j.ifacol.2017.08.1064","ISSN":"24058963","abstract":"Urban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[36]","plainTextFormattedCitation":"[36]","previouslyFormattedCitation":"[36]"},"properties":{"noteIndex":0},"schema":"https://github.com/citation-style-language/schema/raw/master/csl-citation.json"}</w:instrText>
      </w:r>
      <w:r w:rsidR="0053763B">
        <w:rPr>
          <w:rStyle w:val="hps"/>
        </w:rPr>
        <w:fldChar w:fldCharType="separate"/>
      </w:r>
      <w:r w:rsidR="0053763B" w:rsidRPr="0053763B">
        <w:rPr>
          <w:rStyle w:val="hps"/>
          <w:noProof/>
        </w:rPr>
        <w:t>[36]</w:t>
      </w:r>
      <w:r w:rsidR="0053763B">
        <w:rPr>
          <w:rStyle w:val="hps"/>
        </w:rPr>
        <w:fldChar w:fldCharType="end"/>
      </w:r>
      <w:r w:rsidRPr="007128C5">
        <w:rPr>
          <w:rStyle w:val="hps"/>
        </w:rPr>
        <w:t xml:space="preserve"> se habla sobre la metodología de Proceso-Objeto (OPM), el cual es un marco de trabajo que permite capturar el conocimiento y especificar la función, estructura y comportamiento de los sistemas. En el artículo </w:t>
      </w:r>
      <w:r w:rsidR="0053763B">
        <w:rPr>
          <w:rStyle w:val="hps"/>
        </w:rPr>
        <w:fldChar w:fldCharType="begin" w:fldLock="1"/>
      </w:r>
      <w:r w:rsidR="0053763B">
        <w:rPr>
          <w:rStyle w:val="hps"/>
        </w:rPr>
        <w:instrText>ADDIN CSL_CITATION {"citationItems":[{"id":"ITEM-1","itemData":{"DOI":"10.1016/j.compag.2020.105242","ISSN":"01681699","abstract":"Mathematical programming models are invaluable tools at decision making, assisting managers to uncover otherwise unattainable means to optimize their processes. However, the value they provide is only as good as their capacity to capture the process domain. This information can only be obtained from stakeholders, i.e., clients or users, who can hardly communicate the requirements clearly and completely. Besides, existing conceptual models of mathematical programming models are not standardized, nor is the process of deriving the mathematical programming model from the concept model, which remains ad hoc. In this paper, we propose an agile methodology to construct mathematical programming models based on two techniques from requirements engineering that have been proven effective at requirements elicitation: the language extended lexicon (LEL) and scenarios. Using the pair of LEL + scenarios allows to create a conceptual model that is clear and complete enough to derive a mathematical programming model that effectively captures the business domain. We also define an ontology to describe the pair LEL + scenarios, which has been implemented with a semantic mediawiki and allows the collaborative construction of the conceptual model and the semi-automatic derivation of mathematical programming model elements. The process is applied and validated in a known fresh tomato packing optimization problem. This proposal can be of high relevance for the development and implementation of mathematical programming models for optimizing agriculture and supply chain management related processes in order to fill the current gap between mathematical programming models in the theory and the practice.","author":[{"dropping-particle":"","family":"Garrido","given":"Alejandra","non-dropping-particle":"","parse-names":false,"suffix":""},{"dropping-particle":"","family":"Antonelli","given":"Leandro","non-dropping-particle":"","parse-names":false,"suffix":""},{"dropping-particle":"","family":"Martin","given":"Jonathan","non-dropping-particle":"","parse-names":false,"suffix":""},{"dropping-particle":"","family":"Alemany","given":"M. M.E.","non-dropping-particle":"","parse-names":false,"suffix":""},{"dropping-particle":"","family":"Mula","given":"Josefa","non-dropping-particle":"","parse-names":false,"suffix":""}],"container-title":"Computers and Electronics in Agriculture","id":"ITEM-1","issued":{"date-parts":[["2020","3","1"]]},"page":"105242","publisher":"Elsevier B.V.","title":"Using LEL and scenarios to derive mathematical programming models. Application in a fresh tomato packing problem","type":"article-journal","volume":"170"},"uris":["http://www.mendeley.com/documents/?uuid=9c56bf2c-612b-47dd-92b1-2763982bef17"]}],"mendeley":{"formattedCitation":"[37]","plainTextFormattedCitation":"[37]","previouslyFormattedCitation":"[37]"},"properties":{"noteIndex":0},"schema":"https://github.com/citation-style-language/schema/raw/master/csl-citation.json"}</w:instrText>
      </w:r>
      <w:r w:rsidR="0053763B">
        <w:rPr>
          <w:rStyle w:val="hps"/>
        </w:rPr>
        <w:fldChar w:fldCharType="separate"/>
      </w:r>
      <w:r w:rsidR="0053763B" w:rsidRPr="0053763B">
        <w:rPr>
          <w:rStyle w:val="hps"/>
          <w:noProof/>
        </w:rPr>
        <w:t>[37]</w:t>
      </w:r>
      <w:r w:rsidR="0053763B">
        <w:rPr>
          <w:rStyle w:val="hps"/>
        </w:rPr>
        <w:fldChar w:fldCharType="end"/>
      </w:r>
      <w:r w:rsidRPr="007128C5">
        <w:rPr>
          <w:rStyle w:val="hps"/>
        </w:rPr>
        <w:t xml:space="preserve"> se habla sobre la técnica LEL, la cual suele ser usada en la elicitación de requisitos, ya que permite conocer el vocabulario de la aplicación tal como lo utiliza el usuario En el artículo </w:t>
      </w:r>
      <w:r w:rsidR="0053763B">
        <w:rPr>
          <w:rStyle w:val="hps"/>
        </w:rPr>
        <w:fldChar w:fldCharType="begin" w:fldLock="1"/>
      </w:r>
      <w:r w:rsidR="0053763B">
        <w:rPr>
          <w:rStyle w:val="hps"/>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Conference","id":"ITEM-1","issued":{"date-parts":[["2016"]]},"page":"233-238","publisher":"IEEE Computer Society","title":"Situation-Oriented Requirements Elicitation","type":"paper-conference","volume":"1"},"uris":["http://www.mendeley.com/documents/?uuid=64c52b40-bbb4-4216-8b3b-58ba8853eb55"]}],"mendeley":{"formattedCitation":"[43]","plainTextFormattedCitation":"[43]","previouslyFormattedCitation":"[43]"},"properties":{"noteIndex":0},"schema":"https://github.com/citation-style-language/schema/raw/master/csl-citation.json"}</w:instrText>
      </w:r>
      <w:r w:rsidR="0053763B">
        <w:rPr>
          <w:rStyle w:val="hps"/>
        </w:rPr>
        <w:fldChar w:fldCharType="separate"/>
      </w:r>
      <w:r w:rsidR="0053763B" w:rsidRPr="0053763B">
        <w:rPr>
          <w:rStyle w:val="hps"/>
          <w:noProof/>
        </w:rPr>
        <w:t>[43]</w:t>
      </w:r>
      <w:r w:rsidR="0053763B">
        <w:rPr>
          <w:rStyle w:val="hps"/>
        </w:rPr>
        <w:fldChar w:fldCharType="end"/>
      </w:r>
      <w:r w:rsidRPr="007128C5">
        <w:rPr>
          <w:rStyle w:val="hps"/>
        </w:rPr>
        <w:t xml:space="preserve"> se trata el tema de la Conciencia de la situación (SA) en la obtención de requisitos, el cual es un modelo que permite la percepción de los elementos ambientales y eventos con respecto al tiempo o el espacio en el cual se obtienen los requisitos, la comprensión de su significado, y la proyección de su estado futuro. En el artículo </w:t>
      </w:r>
      <w:r w:rsidR="0053763B">
        <w:rPr>
          <w:rStyle w:val="hps"/>
        </w:rPr>
        <w:fldChar w:fldCharType="begin" w:fldLock="1"/>
      </w:r>
      <w:r w:rsidR="005F2DDE">
        <w:rPr>
          <w:rStyle w:val="hps"/>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53763B">
        <w:rPr>
          <w:rStyle w:val="hps"/>
        </w:rPr>
        <w:fldChar w:fldCharType="separate"/>
      </w:r>
      <w:r w:rsidR="0053763B" w:rsidRPr="0053763B">
        <w:rPr>
          <w:rStyle w:val="hps"/>
          <w:noProof/>
        </w:rPr>
        <w:t>[16]</w:t>
      </w:r>
      <w:r w:rsidR="0053763B">
        <w:rPr>
          <w:rStyle w:val="hps"/>
        </w:rPr>
        <w:fldChar w:fldCharType="end"/>
      </w:r>
      <w:r w:rsidRPr="007128C5">
        <w:rPr>
          <w:rStyle w:val="hps"/>
        </w:rPr>
        <w:t xml:space="preserve"> se habla acerca del Método Do / Be / </w:t>
      </w:r>
      <w:proofErr w:type="spellStart"/>
      <w:r w:rsidRPr="007128C5">
        <w:rPr>
          <w:rStyle w:val="hps"/>
        </w:rPr>
        <w:t>Feel</w:t>
      </w:r>
      <w:proofErr w:type="spellEnd"/>
      <w:r w:rsidRPr="007128C5">
        <w:rPr>
          <w:rStyle w:val="hps"/>
        </w:rPr>
        <w:t>, esta técnica es utilizada para especificar la intención de la apariencia y no para dar un diseño detallado de una interfaz.</w:t>
      </w:r>
    </w:p>
    <w:p w14:paraId="2CB7755C" w14:textId="5B89421A" w:rsidR="007128C5" w:rsidRPr="007128C5" w:rsidRDefault="007128C5" w:rsidP="00D218C3">
      <w:pPr>
        <w:pStyle w:val="Textoindependiente"/>
        <w:ind w:firstLine="0"/>
        <w:rPr>
          <w:rStyle w:val="hps"/>
          <w:b/>
          <w:bCs/>
        </w:rPr>
      </w:pPr>
      <w:r w:rsidRPr="007128C5">
        <w:rPr>
          <w:rStyle w:val="hps"/>
          <w:b/>
          <w:bCs/>
        </w:rPr>
        <w:t>Técnicas de Elicitación de Requisitos</w:t>
      </w:r>
      <w:r>
        <w:rPr>
          <w:rStyle w:val="hps"/>
          <w:b/>
          <w:bCs/>
        </w:rPr>
        <w:t>:</w:t>
      </w:r>
    </w:p>
    <w:p w14:paraId="51EBB460" w14:textId="2905C2C6" w:rsidR="007128C5" w:rsidRPr="007128C5" w:rsidRDefault="007128C5" w:rsidP="00D218C3">
      <w:pPr>
        <w:pStyle w:val="Textoindependiente"/>
        <w:rPr>
          <w:rStyle w:val="hps"/>
        </w:rPr>
      </w:pPr>
      <w:r w:rsidRPr="007128C5">
        <w:rPr>
          <w:rStyle w:val="hps"/>
        </w:rPr>
        <w:t>En los artículos</w:t>
      </w:r>
      <w:r w:rsidR="005F2DDE">
        <w:rPr>
          <w:rStyle w:val="hps"/>
        </w:rPr>
        <w:t xml:space="preserve"> </w:t>
      </w:r>
      <w:r w:rsidR="005F2DDE">
        <w:rPr>
          <w:rStyle w:val="hps"/>
        </w:rPr>
        <w:fldChar w:fldCharType="begin" w:fldLock="1"/>
      </w:r>
      <w:r w:rsidR="005F2DDE">
        <w:rPr>
          <w:rStyle w:val="hps"/>
        </w:rPr>
        <w:instrText>ADDIN CSL_CITATION {"citationItems":[{"id":"ITEM-1","itemData":{"DOI":"10.1145/3059009.3059011","ISBN":"9781450347044","ISSN":"1942647X","abstract":"Requirements are of paramount importance for the quality of software systems. Yet, requirements engineering education at universities is surprisingly hard. University students encounter difficulties in understanding the role of requirements and applying relevant methods to deal with requirements appropriately. One potential cause may be a lack of authenticity, i.e. settings that are too artificial to mirror the complexity of real-world situations adequately. This paper presents an innovative and integrated didactical approach for teaching requirements engineering that was devised in a goaland competence-oriented manner to avoid some of these shortcomings, in particular by including requirements elicitation with real customers into an integrated didactic step-by-step approach. Obviously, requirements engineering education is far more than assembling technical knowledge. Rather, it involves many non-technical skills that obtain a specific flavor in requirements engineering. Our didactic approach also addresses these skills, while resting on a sound pedagogical underpinning. The paper also summarizes indications for the success of this approach, in particular by participants' self-evaluations.","author":[{"dropping-particle":"","family":"Sedelmaier","given":"Yvonne","non-dropping-particle":"","parse-names":false,"suffix":""},{"dropping-particle":"","family":"Landes","given":"Dieter","non-dropping-particle":"","parse-names":false,"suffix":""}],"container-title":"Annual Conference on Innovation and Technology in Computer Science Education, ITiCSE","id":"ITEM-1","issued":{"date-parts":[["2017","6","28"]]},"page":"116-121","publisher":"Association for Computing Machinery","publisher-place":"New York, NY, USA","title":"Experiences in teaching and learning requirements engineering on a sound didactical basis","type":"paper-conference","volume":"Part F1286"},"uris":["http://www.mendeley.com/documents/?uuid=614af951-982b-4132-91b1-468e4ea0ce4f"]},{"id":"ITEM-2","itemData":{"DOI":"10.1109/SEAA.2017.73","ISBN":"9781538621400","abstract":"Requirements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2017","id":"ITEM-2","issued":{"date-parts":[["2017","9"]]},"page":"141-144","publisher":"Institute of Electrical and Electronics Engineers Inc.","title":"Requirements elicitation techniques applied in software startups","type":"paper-conference"},"uris":["http://www.mendeley.com/documents/?uuid=804521ca-aca3-4ae1-b377-2a6b8226e15c"]},{"id":"ITEM-3","itemData":{"DOI":"10.1145/3084100.3084105","ISBN":"9781450352703","abstract":"Requirements volatility is a major issue in software (SW) development, causing problems such as project delays and cost overruns. Even though there is a considerable amount of research related to requirement volatility, the majority of it is inclined toward project management aspects. The relationship between SW architecture design and requirements volatility has not been researched widely, even though changing requirements may for example lead to higher defect density during testing. An exploratory case study was conducted to study how requirements volatility affects SW architecture design. Fifteen semi-structured, thematic interviews were conducted in the case company, which provides the selection of software products for business customers and consumers. The research revealed the factors, such as requirements uncertainty and dynamic business environment, causing requirements volatility in the case company. The study identified the challenges that requirements volatility posed to SW architecture design, including scheduling and architectural technical debt. In addition, this study discusses means of mitigating the factors that cause requirements volatility and addressing the challenges posed by requirements volatility. SW architects are strongly influenced by requirement volatility. Thus understanding the factors causing requirements volatility as well as means to mitigate the challenges has high industrial relevance.","author":[{"dropping-particle":"","family":"Aaramaa","given":"Sanja","non-dropping-particle":"","parse-names":false,"suffix":""},{"dropping-particle":"","family":"Dasanayake","given":"Sandun","non-dropping-particle":"","parse-names":false,"suffix":""},{"dropping-particle":"","family":"Oivo","given":"Markku","non-dropping-particle":"","parse-names":false,"suffix":""},{"dropping-particle":"","family":"Markkula","given":"Jouni","non-dropping-particle":"","parse-names":false,"suffix":""},{"dropping-particle":"","family":"Saukkonen","given":"Samuli","non-dropping-particle":"","parse-names":false,"suffix":""}],"container-title":"ACM International Conference Proceeding Series","id":"ITEM-3","issued":{"date-parts":[["2017","7"]]},"page":"40-49","publisher":"Association for Computing Machinery","publisher-place":"New York, New York, USA","title":"Requirements volatility in software architecture design: An exploratory case study","type":"paper-conference","volume":"Part F1287"},"uris":["http://www.mendeley.com/documents/?uuid=fb04083b-258a-4b8a-9b6a-0b4fce608a20"]},{"id":"ITEM-4","itemData":{"DOI":"10.1109/ELINFOCOM.2016.7562976","ISBN":"9781467380164","abstract":"Web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2016","id":"ITEM-4","issued":{"date-parts":[["2016","9","7"]]},"page":"1-4","publisher":"Institute of Electrical and Electronics Engineers Inc.","title":"WERT technique in requirements elicitation for web applications","type":"paper-conference"},"uris":["http://www.mendeley.com/documents/?uuid=d45e6975-1fc0-42e0-a959-c15293fd3392"]},{"id":"ITEM-5","itemData":{"DOI":"10.1109/MECO.2016.7525693","ISBN":"9781509022212","abstract":"As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2016","id":"ITEM-5","issued":{"date-parts":[["2016","7"]]},"page":"464-467","publisher":"Institute of Electrical and Electronics Engineers Inc.","title":"Requirements elicitation in culturally and technologically diverse settings","type":"paper-conference"},"uris":["http://www.mendeley.com/documents/?uuid=d9209e36-9f10-4b34-8a12-fa5fcc64a868"]},{"id":"ITEM-6","itemData":{"DOI":"10.1109/RePa.2015.7407731","ISBN":"9781509001224","abstract":"Requirements elicitation and requirements analysis are important practices of Requirements Engineering. Elicitation techniques, such as interviews and questionnaires, rely on formulating interrogative questions and asking these in a proper order to maximize the accuracy of the information being gathered. Information gathered during requirements elicitation then has to be interpreted, analyzed, and validated. Requirements analysis involves analyzing the problem and solutions spaces. In this paper, we describe a method to formulate interrogative questions for effective requirements elicitation based on the lexical and semantic principles of the English language interrogatives, and propose a pattern to organize stakeholder viewpoint concerns for better requirements analysis. This helps requirements engineer thoroughly describe problem and solutions spaces. Most of the previous requirements elicitation studies included six out of the seven English language interrogatives 'what', 'where', 'when', 'who', 'why', and 'how' (denoted by W5H) and did not propose any order in the interrogatives. We show that extending the set of six interrogatives with 'which' (denoted by W6H) improves the generation and formulation of questions for requirements elicitation and facilitates better requirements analysis via arranging stakeholder views. We discuss the interdependencies among interrogatives (for requirements engineer to consider while eliciting the requirements) and suggest an order for the set of W6H interrogatives. The proposed W6H-based reusable pattern also aids requirements engineer in organizing viewpoint concerns of stakeholders, making this pattern an effective tool for requirements analysis.","author":[{"dropping-particle":"","family":"Sultan","given":"Mujahid","non-dropping-particle":"","parse-names":false,"suffix":""},{"dropping-particle":"","family":"Miranskyy","given":"Andriy","non-dropping-particle":"","parse-names":false,"suffix":""}],"container-title":"5th International Workshop on Requirements Patterns, RePa 2015 - Proceedings","id":"ITEM-6","issued":{"date-parts":[["2016"]]},"page":"1-8","title":"Ordering interrogative questions for effective requirements engineering: The W6H pattern","type":"article-journal"},"uris":["http://www.mendeley.com/documents/?uuid=7b19c7ef-a123-4640-bd9b-1ebcd310f5d7"]},{"id":"ITEM-7","itemData":{"DOI":"10.1109/ACCESS.2018.2874981","ISSN":"21693536","abstract":"Software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Access","id":"ITEM-7","issued":{"date-parts":[["2018"]]},"page":"63859-63867","publisher":"Institute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development","type":"article-journal","volume":"6"},"uris":["http://www.mendeley.com/documents/?uuid=66d255f1-daa4-4f77-9e8d-c10fce0a3deb"]},{"id":"ITEM-8","itemData":{"DOI":"10.1109/RE.2016.10","ISBN":"9781509041213","abstract":"Workshops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2016","id":"ITEM-8","issued":{"date-parts":[["2016"]]},"page":"146-155","publisher":"Institute of Electrical and Electronics Engineers Inc.","title":"Supporting Requirements Elicitation by Tool-Supported Video Analysis","type":"paper-conference"},"uris":["http://www.mendeley.com/documents/?uuid=a15b8cdc-c5df-456e-9c84-120ba314e081"]},{"id":"ITEM-9","itemData":{"DOI":"10.1109/RCIS.2015.7128875","ISSN":"21511357","abstract":"Requirements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Science","id":"ITEM-9","issue":"June","issued":{"date-parts":[["2015","6","19"]]},"page":"151-158","publisher":"IEEE Computer Society","title":"Towards a Model of Topic Relevance during requirements elicitation - Preliminary results","type":"paper-conference","volume":"2015-June"},"uris":["http://www.mendeley.com/documents/?uuid=135bfc17-b761-45d4-8532-5a85a6fdef3e"]},{"id":"ITEM-10","itemData":{"DOI":"10.1049/iet-sen.2017.0144","ISSN":"17518806","abstract":"Requirements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Software","id":"ITEM-10","issue":"4","issued":{"date-parts":[["2018","8","1"]]},"page":"365-378","publisher":"Institution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techniques","type":"article-journal","volume":"12"},"uris":["http://www.mendeley.com/documents/?uuid=0b3ec88a-ff2f-4c14-9af1-1df0aeec24ce"]},{"id":"ITEM-11","itemData":{"DOI":"10.1109/AIRE.2018.00007","ISBN":"9781538684047","abstract":"Requirements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2018","id":"ITEM-11","issued":{"date-parts":[["2018","10"]]},"page":"8-14","publisher":"Institute of Electrical and Electronics Engineers Inc.","title":"ELICA: An Automated Tool for Dynamic Extraction of Requirements Relevant Information","type":"paper-conference"},"uris":["http://www.mendeley.com/documents/?uuid=932d6628-9ac0-460a-89c8-e6ec4bb162bf"]},{"id":"ITEM-12","itemData":{"DOI":"10.1109/RE.2019.00045","ISBN":"9781728139128","ISSN":"23326441","abstract":"[Context]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Engineering","id":"ITEM-12","issued":{"date-parts":[["2019","9"]]},"page":"357-362","publisher":"IEEE Computer Society","title":"LadderBot: A requirements self-elicitation system","type":"paper-conference","volume":"2019-Septe"},"uris":["http://www.mendeley.com/documents/?uuid=a9ebd6f9-ab61-401e-9f4b-922095e817a0"]},{"id":"ITEM-13","itemData":{"DOI":"10.1109/IC3.2017.8284308","ISBN":"9781538630778","abstract":"Crowdsourcing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2017","id":"ITEM-13","issued":{"date-parts":[["2018","2"]]},"page":"1-7","publisher":"Institute of Electrical and Electronics Engineers Inc.","title":"CRUISE: A platform for crowdsourcing Requirements Elicitation and evolution","type":"paper-conference","volume":"2018-Janua"},"uris":["http://www.mendeley.com/documents/?uuid=4ce74daf-bcff-4e2f-b656-532ab7cac876"]},{"id":"ITEM-14","itemData":{"DOI":"10.1145/3011286.3011303","ISSN":"0163-5948","author":[{"dropping-particle":"","family":"Oran","given":"Ana Carolina","non-dropping-particle":"","parse-names":false,"suffix":""}],"container-title":"ACM SIGSOFT Software Engineering Notes","id":"ITEM-14","issue":"6","issued":{"date-parts":[["2017"]]},"page":"1-5","publisher":"Association for Computing Machinery (ACM)","title":"A Set of Artifacts and Models to Support Requirements Communication Based on Perspectives","type":"article-journal","volume":"41"},"uris":["http://www.mendeley.com/documents/?uuid=d4960b34-0ee0-4e00-87ba-91de695fc355"]},{"id":"ITEM-15","itemData":{"DOI":"10.1145/3364641.3364656","ISBN":"9781450372824","abstract":"Context: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Series","id":"ITEM-15","issued":{"date-parts":[["2019","10"]]},"page":"129-138","publisher":"Association for Computing Machinery","publisher-place":"New York, New York, USA","title":"REM4DSPL: A requirements engineering method for dynamic software product lines","type":"paper-conference"},"uris":["http://www.mendeley.com/documents/?uuid=2993a5cf-c034-45fe-b0d7-693acec08263"]},{"id":"ITEM-16","itemData":{"DOI":"10.1109/RE.2019.00037","ISBN":"9781728139128","ISSN":"23326441","abstract":"Digitalization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Engineering","id":"ITEM-16","issued":{"date-parts":[["2019","9"]]},"page":"276-285","publisher":"IEEE Computer Society","title":"Requirements engineering method for infrastructure automation and cloud projects","type":"paper-conference","volume":"2019-Septe"},"uris":["http://www.mendeley.com/documents/?uuid=d5fd04d3-10c3-46b6-b27a-e4c45ca4158a"]},{"id":"ITEM-17","itemData":{"DOI":"10.1109/QUATIC.2016.022","ISBN":"9781509035816","abstract":"In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2016","id":"ITEM-17","issued":{"date-parts":[["2017"]]},"page":"79-82","publisher":"Institute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Technique'","type":"paper-conference"},"uris":["http://www.mendeley.com/documents/?uuid=408698bc-5de1-4497-9fc3-4b683d117fd5"]},{"id":"ITEM-18","itemData":{"DOI":"10.1016/j.ifacol.2017.08.1064","ISSN":"24058963","abstract":"Urban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M","non-dropping-particle":"","parse-names":false,"suffix":""}],"container-title":"IFAC-PapersOnLine","id":"ITEM-18","issue":"1","issued":{"date-parts":[["2017","7"]]},"page":"7481-7486","publisher":"Elsevier B.V.","title":"Sustainability assessment of a transportation system under uncertainty: an integrated multicriteria approach","type":"article-journal","volume":"50"},"uris":["http://www.mendeley.com/documents/?uuid=7263fc39-2cf1-40ea-bc37-0db869edcd07"]},{"id":"ITEM-19","itemData":{"DOI":"10.1109/JITRE.2015.7330171","ISBN":"9781509001194","abstract":"Requirements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Proceedings","id":"ITEM-19","issued":{"date-parts":[["2015","11"]]},"page":"5-8","publisher":"Institute of Electrical and Electronics Engineers Inc.","title":"Time-constrained requirements elicitation: Reusing GitHub content","type":"paper-conference"},"uris":["http://www.mendeley.com/documents/?uuid=bceba2a2-9eb5-46ef-b1a8-ff4827e2dc14"]},{"id":"ITEM-20","itemData":{"DOI":"10.1109/RE.2017.78","ISBN":"9781538631911","abstract":"The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2017","id":"ITEM-20","issued":{"date-parts":[["2017","9"]]},"page":"450-451","publisher":"Institute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Systems","type":"paper-conference"},"uris":["http://www.mendeley.com/documents/?uuid=bee8f5bd-69f0-4d6f-b031-2cb448b31937"]}],"mendeley":{"formattedCitation":"[1], [2], [25], [30], [34], [36], [41], [42], [44], [48], [50], [51], [4], [5], [7], [8], [19], [22]–[24]","plainTextFormattedCitation":"[1], [2], [25], [30], [34], [36], [41], [42], [44], [48], [50], [51], [4], [5], [7], [8], [19], [22]–[24]","previouslyFormattedCitation":"[1], [2], [25], [30], [34], [36], [41], [42], [44], [48], [50], [51], [4], [5], [7], [8], [19], [22]–[24]"},"properties":{"noteIndex":0},"schema":"https://github.com/citation-style-language/schema/raw/master/csl-citation.json"}</w:instrText>
      </w:r>
      <w:r w:rsidR="005F2DDE">
        <w:rPr>
          <w:rStyle w:val="hps"/>
        </w:rPr>
        <w:fldChar w:fldCharType="separate"/>
      </w:r>
      <w:r w:rsidR="005F2DDE" w:rsidRPr="005F2DDE">
        <w:rPr>
          <w:rStyle w:val="hps"/>
          <w:noProof/>
        </w:rPr>
        <w:t>[1], [2], [25], [30], [34], [36], [41], [42], [44], [48], [50], [51], [4], [5], [7], [8], [19], [22]–[24]</w:t>
      </w:r>
      <w:r w:rsidR="005F2DDE">
        <w:rPr>
          <w:rStyle w:val="hps"/>
        </w:rPr>
        <w:fldChar w:fldCharType="end"/>
      </w:r>
      <w:r w:rsidRPr="007128C5">
        <w:rPr>
          <w:rStyle w:val="hps"/>
        </w:rPr>
        <w:t xml:space="preserve"> se utilizan técnicas tradicionales como la  entrevistas, cuestionarios, reuniones,  encuestas, escenarios análisis de documento y revisión de la literatura,  para obtención, introspección y documentación detallada sobre los requerimientos y sus niveles de granularidad. En </w:t>
      </w:r>
      <w:r w:rsidR="005F2DDE">
        <w:rPr>
          <w:rStyle w:val="hps"/>
        </w:rPr>
        <w:fldChar w:fldCharType="begin" w:fldLock="1"/>
      </w:r>
      <w:r w:rsidR="005F2DDE">
        <w:rPr>
          <w:rStyle w:val="hps"/>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evolution","type":"paper-conference","volume":"2018-Janua"},"uris":["http://www.mendeley.com/documents/?uuid=4ce74daf-bcff-4e2f-b656-532ab7cac876"]},{"id":"ITEM-2","itemData":{"DOI":"10.1109/CSE.2015.49","ISBN":"9781467382977","abstract":"Requirements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2015","id":"ITEM-2","issued":{"date-parts":[["2015","10"]]},"page":"253-261","publisher":"Institute of Electrical and Electronics Engineers Inc.","title":"Effective requirements engineering for CSE projects: A lightweight tool","type":"paper-conference"},"uris":["http://www.mendeley.com/documents/?uuid=9eeaf04e-fd93-482c-a9d9-34332039d47a"]},{"id":"ITEM-3","itemData":{"DOI":"10.1109/SEAA.2017.73","ISBN":"9781538621400","abstract":"Requirements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Engineering","id":"ITEM-4","issued":{"date-parts":[["2019","9"]]},"page":"357-362","publisher":"IEEE Computer Society","title":"LadderBot: A requirements self-elicitation system","type":"paper-conference","volume":"2019-Septe"},"uris":["http://www.mendeley.com/documents/?uuid=a9ebd6f9-ab61-401e-9f4b-922095e817a0"]},{"id":"ITEM-5","itemData":{"DOI":"10.1109/TSE.2015.2494588","ISSN":"00985589","abstract":"Context.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Engineering","id":"ITEM-5","issue":"5","issued":{"date-parts":[["2016","5","1"]]},"page":"427-451","publisher":"Institute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Experiment","type":"article-journal","volume":"42"},"uris":["http://www.mendeley.com/documents/?uuid=0a94e5bb-d7e5-4d91-836a-cccba5e65e59"]},{"id":"ITEM-6","itemData":{"DOI":"10.1109/D4RE.2018.00008","ISBN":"9781538684184","abstract":"Process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2018","id":"ITEM-6","issued":{"date-parts":[["2018"]]},"page":"8-11","publisher":"Institute of Electrical and Electronics Engineers Inc.","title":"What requirements engineering can learn from process mining","type":"paper-conference"},"uris":["http://www.mendeley.com/documents/?uuid=a7f7a2b1-0cc3-421a-8420-06b196f9199d"]},{"id":"ITEM-7","itemData":{"DOI":"10.1109/RCIS.2015.7128875","ISSN":"21511357","abstract":"Requirements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Science","id":"ITEM-7","issue":"June","issued":{"date-parts":[["2015","6","19"]]},"page":"151-158","publisher":"IEEE Computer Society","title":"Towards a Model of Topic Relevance during requirements elicitation - Preliminary results","type":"paper-conference","volume":"2015-June"},"uris":["http://www.mendeley.com/documents/?uuid=135bfc17-b761-45d4-8532-5a85a6fdef3e"]},{"id":"ITEM-8","itemData":{"DOI":"10.1109/RE.2019.00037","ISBN":"9781728139128","ISSN":"23326441","abstract":"Digitalization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Engineering","id":"ITEM-8","issued":{"date-parts":[["2019","9"]]},"page":"276-285","publisher":"IEEE Computer Society","title":"Requirements engineering method for infrastructure automation and cloud projects","type":"paper-conference","volume":"2019-Septe"},"uris":["http://www.mendeley.com/documents/?uuid=d5fd04d3-10c3-46b6-b27a-e4c45ca4158a"]},{"id":"ITEM-9","itemData":{"DOI":"10.1049/iet-sen.2017.0144","ISSN":"17518806","abstract":"Requirements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Software","id":"ITEM-9","issue":"4","issued":{"date-parts":[["2018","8","1"]]},"page":"365-378","publisher":"Institution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techniques","type":"article-journal","volume":"12"},"uris":["http://www.mendeley.com/documents/?uuid=0b3ec88a-ff2f-4c14-9af1-1df0aeec24ce"]},{"id":"ITEM-10","itemData":{"DOI":"10.1016/j.infsof.2017.03.004","ISSN":"09505849","abstract":"Context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Technology","id":"ITEM-10","issued":{"date-parts":[["2017","7","1"]]},"page":"160-179","publisher":"Elsevier B.V.","title":"REASSURE: Requirements elicitation for adaptive socio-technical systems using repertory grid","type":"article-journal","volume":"87"},"uris":["http://www.mendeley.com/documents/?uuid=c6c2a868-3b37-442f-8774-5c5fc90bfc43"]}],"mendeley":{"formattedCitation":"[1], [4], [7], [31], [34], [35], [39], [48], [49], [51]","plainTextFormattedCitation":"[1], [4], [7], [31], [34], [35], [39], [48], [49], [51]","previouslyFormattedCitation":"[1], [4], [7], [31], [34], [35], [39], [48], [49], [51]"},"properties":{"noteIndex":0},"schema":"https://github.com/citation-style-language/schema/raw/master/csl-citation.json"}</w:instrText>
      </w:r>
      <w:r w:rsidR="005F2DDE">
        <w:rPr>
          <w:rStyle w:val="hps"/>
        </w:rPr>
        <w:fldChar w:fldCharType="separate"/>
      </w:r>
      <w:r w:rsidR="005F2DDE" w:rsidRPr="005F2DDE">
        <w:rPr>
          <w:rStyle w:val="hps"/>
          <w:noProof/>
        </w:rPr>
        <w:t>[1], [4], [7], [31], [34], [35], [39], [48], [49], [51]</w:t>
      </w:r>
      <w:r w:rsidR="005F2DDE">
        <w:rPr>
          <w:rStyle w:val="hps"/>
        </w:rPr>
        <w:fldChar w:fldCharType="end"/>
      </w:r>
      <w:r w:rsidRPr="007128C5">
        <w:rPr>
          <w:rStyle w:val="hps"/>
        </w:rPr>
        <w:t xml:space="preserve"> la utilización de técnicas grupales como tormenta de ideas, talleres de JAD, cuadricula de repertorio, clasificación de tarjetas fomentan acuerdos entre los </w:t>
      </w:r>
      <w:proofErr w:type="spellStart"/>
      <w:r w:rsidRPr="007128C5">
        <w:rPr>
          <w:rStyle w:val="hps"/>
        </w:rPr>
        <w:t>stakeholders</w:t>
      </w:r>
      <w:proofErr w:type="spellEnd"/>
      <w:r w:rsidRPr="007128C5">
        <w:rPr>
          <w:rStyle w:val="hps"/>
        </w:rPr>
        <w:t xml:space="preserve">, explotando las dinámicas de equipo para obtener una comprensión más profunda de las necesidades,  en que una persona identifica,  construye (o interpreta da sentido a ) su experiencia para obtener requerimientos. En </w:t>
      </w:r>
      <w:r w:rsidR="005F2DDE">
        <w:rPr>
          <w:rStyle w:val="hps"/>
        </w:rPr>
        <w:fldChar w:fldCharType="begin" w:fldLock="1"/>
      </w:r>
      <w:r w:rsidR="005F2DDE">
        <w:rPr>
          <w:rStyle w:val="hps"/>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Systems","type":"paper-conference"},"uris":["http://www.mendeley.com/documents/?uuid=bee8f5bd-69f0-4d6f-b031-2cb448b31937"]},{"id":"ITEM-2","itemData":{"DOI":"10.1109/SEAA.2017.73","ISBN":"9781538621400","abstract":"Requirements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2017","id":"ITEM-2","issued":{"date-parts":[["2017","9"]]},"page":"141-144","publisher":"Institute of Electrical and Electronics Engineers Inc.","title":"Requirements elicitation techniques applied in software startups","type":"paper-conference"},"uris":["http://www.mendeley.com/documents/?uuid=804521ca-aca3-4ae1-b377-2a6b8226e15c"]},{"id":"ITEM-3","itemData":{"DOI":"10.1109/COMTECH.2017.8065749","ISBN":"9781509059843","abstract":"Agile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2017","id":"ITEM-3","issued":{"date-parts":[["2017","10"]]},"page":"50-55","publisher":"Institute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scenario","type":"paper-conference"},"uris":["http://www.mendeley.com/documents/?uuid=ec91d402-cdb5-434b-aa9b-87c37398ad58"]},{"id":"ITEM-4","itemData":{"DOI":"10.1109/ELINFOCOM.2016.7562976","ISBN":"9781467380164","abstract":"Web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2016","id":"ITEM-4","issued":{"date-parts":[["2016","9","7"]]},"page":"1-4","publisher":"Institute of Electrical and Electronics Engineers Inc.","title":"WERT technique in requirements elicitation for web applications","type":"paper-conference"},"uris":["http://www.mendeley.com/documents/?uuid=d45e6975-1fc0-42e0-a959-c15293fd3392"]},{"id":"ITEM-5","itemData":{"DOI":"10.1109/D4RE.2018.00008","ISBN":"9781538684184","abstract":"Process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2018","id":"ITEM-5","issued":{"date-parts":[["2018"]]},"page":"8-11","publisher":"Institute of Electrical and Electronics Engineers Inc.","title":"What requirements engineering can learn from process mining","type":"paper-conference"},"uris":["http://www.mendeley.com/documents/?uuid=a7f7a2b1-0cc3-421a-8420-06b196f9199d"]},{"id":"ITEM-6","itemData":{"DOI":"10.1109/MECO.2016.7525693","ISBN":"9781509022212","abstract":"As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2016","id":"ITEM-6","issued":{"date-parts":[["2016","7"]]},"page":"464-467","publisher":"Institute of Electrical and Electronics Engineers Inc.","title":"Requirements elicitation in culturally and technologically diverse settings","type":"paper-conference"},"uris":["http://www.mendeley.com/documents/?uuid=d9209e36-9f10-4b34-8a12-fa5fcc64a868"]},{"id":"ITEM-7","itemData":{"DOI":"10.1109/TIMES-iCON.2018.8621784","ISBN":"9781538675731","abstract":"The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Conference","id":"ITEM-7","issued":{"date-parts":[["2019"]]},"page":"1-5","publisher":"Institute of Electrical and Electronics Engineers Inc.","title":"Dealing with Change in Software Development: A Challenge for Requirements Engineering","type":"paper-conference"},"uris":["http://www.mendeley.com/documents/?uuid=631f207a-30bf-4c55-b337-c3315019447f"]}],"mendeley":{"formattedCitation":"[1]–[3], [24], [26], [41], [49]","plainTextFormattedCitation":"[1]–[3], [24], [26], [41], [49]","previouslyFormattedCitation":"[1]–[3], [24], [26], [41], [49]"},"properties":{"noteIndex":0},"schema":"https://github.com/citation-style-language/schema/raw/master/csl-citation.json"}</w:instrText>
      </w:r>
      <w:r w:rsidR="005F2DDE">
        <w:rPr>
          <w:rStyle w:val="hps"/>
        </w:rPr>
        <w:fldChar w:fldCharType="separate"/>
      </w:r>
      <w:r w:rsidR="005F2DDE" w:rsidRPr="005F2DDE">
        <w:rPr>
          <w:rStyle w:val="hps"/>
          <w:noProof/>
        </w:rPr>
        <w:t>[1]–[3], [24], [26], [41], [49]</w:t>
      </w:r>
      <w:r w:rsidR="005F2DDE">
        <w:rPr>
          <w:rStyle w:val="hps"/>
        </w:rPr>
        <w:fldChar w:fldCharType="end"/>
      </w:r>
      <w:r w:rsidR="005F2DDE">
        <w:rPr>
          <w:rStyle w:val="hps"/>
        </w:rPr>
        <w:t xml:space="preserve"> </w:t>
      </w:r>
      <w:r w:rsidRPr="007128C5">
        <w:rPr>
          <w:rStyle w:val="hps"/>
        </w:rPr>
        <w:t xml:space="preserve">se  utilizan prototipos solos  o combinado con otras técnicas grupos de </w:t>
      </w:r>
      <w:r w:rsidRPr="007128C5">
        <w:rPr>
          <w:rStyle w:val="hps"/>
        </w:rPr>
        <w:lastRenderedPageBreak/>
        <w:t>discusiones</w:t>
      </w:r>
      <w:r w:rsidR="005F2DDE">
        <w:rPr>
          <w:rStyle w:val="hps"/>
        </w:rPr>
        <w:t xml:space="preserve"> </w:t>
      </w:r>
      <w:r w:rsidR="005F2DDE">
        <w:rPr>
          <w:rStyle w:val="hps"/>
        </w:rPr>
        <w:fldChar w:fldCharType="begin" w:fldLock="1"/>
      </w:r>
      <w:r w:rsidR="007237FA">
        <w:rPr>
          <w:rStyle w:val="hps"/>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2016","id":"ITEM-1","issued":{"date-parts":[["2016","7"]]},"page":"464-467","publisher":"Institute of Electrical and Electronics Engineers Inc.","title":"Requirements elicitation in culturally and technologically diverse settings","type":"paper-conference"},"uris":["http://www.mendeley.com/documents/?uuid=d9209e36-9f10-4b34-8a12-fa5fcc64a868"]}],"mendeley":{"formattedCitation":"[24]","plainTextFormattedCitation":"[24]","previouslyFormattedCitation":"[24]"},"properties":{"noteIndex":0},"schema":"https://github.com/citation-style-language/schema/raw/master/csl-citation.json"}</w:instrText>
      </w:r>
      <w:r w:rsidR="005F2DDE">
        <w:rPr>
          <w:rStyle w:val="hps"/>
        </w:rPr>
        <w:fldChar w:fldCharType="separate"/>
      </w:r>
      <w:r w:rsidR="005F2DDE" w:rsidRPr="005F2DDE">
        <w:rPr>
          <w:rStyle w:val="hps"/>
          <w:noProof/>
        </w:rPr>
        <w:t>[24]</w:t>
      </w:r>
      <w:r w:rsidR="005F2DDE">
        <w:rPr>
          <w:rStyle w:val="hps"/>
        </w:rPr>
        <w:fldChar w:fldCharType="end"/>
      </w:r>
      <w:r w:rsidR="005F2DDE">
        <w:rPr>
          <w:rStyle w:val="hps"/>
        </w:rPr>
        <w:t xml:space="preserve"> </w:t>
      </w:r>
      <w:r w:rsidRPr="007128C5">
        <w:rPr>
          <w:rStyle w:val="hps"/>
        </w:rPr>
        <w:t xml:space="preserve">en el caso de que exista una gran incertidumbre acerca de los requisitos, o dónde es necesaria la realimentación temprana entre los </w:t>
      </w:r>
      <w:proofErr w:type="spellStart"/>
      <w:r w:rsidRPr="007128C5">
        <w:rPr>
          <w:rStyle w:val="hps"/>
        </w:rPr>
        <w:t>stakeholders</w:t>
      </w:r>
      <w:proofErr w:type="spellEnd"/>
      <w:r w:rsidRPr="007128C5">
        <w:rPr>
          <w:rStyle w:val="hps"/>
        </w:rPr>
        <w:t xml:space="preserve">. Los prototipos se pueden combinar fácilmente con otras técnicas, por </w:t>
      </w:r>
      <w:r w:rsidR="00D218C3" w:rsidRPr="007128C5">
        <w:rPr>
          <w:rStyle w:val="hps"/>
        </w:rPr>
        <w:t>ejemplo,</w:t>
      </w:r>
      <w:r w:rsidRPr="007128C5">
        <w:rPr>
          <w:rStyle w:val="hps"/>
        </w:rPr>
        <w:t xml:space="preserve"> para generar una discusión utilizando una técnica de elicitación grupal, o como base para la elaboración de un cuestionario o en un protocolo en el que se dice en voz alta lo que se piensa. </w:t>
      </w:r>
    </w:p>
    <w:p w14:paraId="480A5D28" w14:textId="1D74F559" w:rsidR="007128C5" w:rsidRDefault="007128C5" w:rsidP="007128C5">
      <w:pPr>
        <w:pStyle w:val="Textoindependiente"/>
        <w:rPr>
          <w:rStyle w:val="hps"/>
        </w:rPr>
      </w:pPr>
      <w:bookmarkStart w:id="1" w:name="_Hlk48999471"/>
      <w:r w:rsidRPr="007128C5">
        <w:rPr>
          <w:rStyle w:val="hps"/>
        </w:rPr>
        <w:t>En</w:t>
      </w:r>
      <w:r w:rsidR="007237FA">
        <w:rPr>
          <w:rStyle w:val="hps"/>
        </w:rPr>
        <w:t xml:space="preserve"> </w:t>
      </w:r>
      <w:r w:rsidR="007237FA">
        <w:rPr>
          <w:rStyle w:val="hps"/>
        </w:rPr>
        <w:fldChar w:fldCharType="begin" w:fldLock="1"/>
      </w:r>
      <w:r w:rsidR="007237FA">
        <w:rPr>
          <w:rStyle w:val="hps"/>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mendeley":{"formattedCitation":"[16]","plainTextFormattedCitation":"[16]","previouslyFormattedCitation":"[16]"},"properties":{"noteIndex":0},"schema":"https://github.com/citation-style-language/schema/raw/master/csl-citation.json"}</w:instrText>
      </w:r>
      <w:r w:rsidR="007237FA">
        <w:rPr>
          <w:rStyle w:val="hps"/>
        </w:rPr>
        <w:fldChar w:fldCharType="separate"/>
      </w:r>
      <w:r w:rsidR="007237FA" w:rsidRPr="007237FA">
        <w:rPr>
          <w:rStyle w:val="hps"/>
          <w:noProof/>
        </w:rPr>
        <w:t>[16]</w:t>
      </w:r>
      <w:r w:rsidR="007237FA">
        <w:rPr>
          <w:rStyle w:val="hps"/>
        </w:rPr>
        <w:fldChar w:fldCharType="end"/>
      </w:r>
      <w:r w:rsidRPr="007128C5">
        <w:rPr>
          <w:rStyle w:val="hps"/>
        </w:rPr>
        <w:t xml:space="preserve"> utiliza la técnica de modelado de </w:t>
      </w:r>
      <w:proofErr w:type="spellStart"/>
      <w:r w:rsidRPr="007128C5">
        <w:rPr>
          <w:rStyle w:val="hps"/>
        </w:rPr>
        <w:t>Kaos</w:t>
      </w:r>
      <w:proofErr w:type="spellEnd"/>
      <w:r w:rsidRPr="007128C5">
        <w:rPr>
          <w:rStyle w:val="hps"/>
        </w:rPr>
        <w:t xml:space="preserve"> basada en metas, </w:t>
      </w:r>
      <w:r w:rsidR="007237FA">
        <w:rPr>
          <w:rStyle w:val="hps"/>
        </w:rPr>
        <w:t>o</w:t>
      </w:r>
      <w:r w:rsidRPr="007128C5">
        <w:rPr>
          <w:rStyle w:val="hps"/>
        </w:rPr>
        <w:t xml:space="preserve">frece un modelo específico del tipo de información a </w:t>
      </w:r>
      <w:bookmarkEnd w:id="1"/>
      <w:r w:rsidRPr="007128C5">
        <w:rPr>
          <w:rStyle w:val="hps"/>
        </w:rPr>
        <w:t xml:space="preserve">reunir, y utilizan este modelo para impulsar el proceso de elicitación. </w:t>
      </w:r>
      <w:r w:rsidR="00D218C3" w:rsidRPr="007128C5">
        <w:rPr>
          <w:rStyle w:val="hps"/>
        </w:rPr>
        <w:t>Además no</w:t>
      </w:r>
      <w:r w:rsidRPr="007128C5">
        <w:rPr>
          <w:rStyle w:val="hps"/>
        </w:rPr>
        <w:t xml:space="preserve"> olvidar mencionar las técnicas contextuales observaciones en situ</w:t>
      </w:r>
      <w:r w:rsidR="007237FA">
        <w:rPr>
          <w:rStyle w:val="hps"/>
        </w:rPr>
        <w:t xml:space="preserve"> </w:t>
      </w:r>
      <w:r w:rsidR="007237FA">
        <w:rPr>
          <w:rStyle w:val="hps"/>
        </w:rPr>
        <w:fldChar w:fldCharType="begin" w:fldLock="1"/>
      </w:r>
      <w:r w:rsidR="007237FA">
        <w:rPr>
          <w:rStyle w:val="hps"/>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evolution","type":"paper-conference","volume":"2018-Janua"},"uris":["http://www.mendeley.com/documents/?uuid=4ce74daf-bcff-4e2f-b656-532ab7cac876"]},{"id":"ITEM-2","itemData":{"DOI":"10.1109/RCIS.2015.7128875","ISSN":"21511357","abstract":"Requirements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Science","id":"ITEM-2","issue":"June","issued":{"date-parts":[["2015","6","19"]]},"page":"151-158","publisher":"IEEE Computer Society","title":"Towards a Model of Topic Relevance during requirements elicitation - Preliminary results","type":"paper-conference","volume":"2015-June"},"uris":["http://www.mendeley.com/documents/?uuid=135bfc17-b761-45d4-8532-5a85a6fdef3e"]},{"id":"ITEM-3","itemData":{"DOI":"10.1049/iet-sen.2017.0144","ISSN":"17518806","abstract":"Requirements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Software","id":"ITEM-3","issue":"4","issued":{"date-parts":[["2018","8","1"]]},"page":"365-378","publisher":"Institution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techniques","type":"article-journal","volume":"12"},"uris":["http://www.mendeley.com/documents/?uuid=0b3ec88a-ff2f-4c14-9af1-1df0aeec24ce"]}],"mendeley":{"formattedCitation":"[4], [7], [34]","plainTextFormattedCitation":"[4], [7], [34]","previouslyFormattedCitation":"[4], [7], [34]"},"properties":{"noteIndex":0},"schema":"https://github.com/citation-style-language/schema/raw/master/csl-citation.json"}</w:instrText>
      </w:r>
      <w:r w:rsidR="007237FA">
        <w:rPr>
          <w:rStyle w:val="hps"/>
        </w:rPr>
        <w:fldChar w:fldCharType="separate"/>
      </w:r>
      <w:r w:rsidR="007237FA" w:rsidRPr="007237FA">
        <w:rPr>
          <w:rStyle w:val="hps"/>
          <w:noProof/>
        </w:rPr>
        <w:t>[4], [7], [34]</w:t>
      </w:r>
      <w:r w:rsidR="007237FA">
        <w:rPr>
          <w:rStyle w:val="hps"/>
        </w:rPr>
        <w:fldChar w:fldCharType="end"/>
      </w:r>
      <w:r w:rsidRPr="007128C5">
        <w:rPr>
          <w:rStyle w:val="hps"/>
        </w:rPr>
        <w:t>, técnicas de observación</w:t>
      </w:r>
      <w:r w:rsidR="00D218C3">
        <w:rPr>
          <w:rStyle w:val="hps"/>
        </w:rPr>
        <w:t xml:space="preserve"> </w:t>
      </w:r>
      <w:r w:rsidRPr="007128C5">
        <w:rPr>
          <w:rStyle w:val="hps"/>
        </w:rPr>
        <w:t>indirecta</w:t>
      </w:r>
      <w:r w:rsidR="007237FA">
        <w:rPr>
          <w:rStyle w:val="hps"/>
        </w:rPr>
        <w:t xml:space="preserve"> </w:t>
      </w:r>
      <w:r w:rsidR="007237FA">
        <w:rPr>
          <w:rStyle w:val="hps"/>
        </w:rPr>
        <w:fldChar w:fldCharType="begin" w:fldLock="1"/>
      </w:r>
      <w:r w:rsidR="007237FA">
        <w:rPr>
          <w:rStyle w:val="hps"/>
        </w:rPr>
        <w:instrText>ADDIN CSL_CITATION {"citationItems":[{"id":"ITEM-1","itemData":{"DOI":"10.1109/RCIS.2015.7128875","ISSN":"21511357","abstract":"Requirements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Science","id":"ITEM-1","issue":"June","issued":{"date-parts":[["2015","6","19"]]},"page":"151-158","publisher":"IEEE Computer Society","title":"Towards a Model of Topic Relevance during requirements elicitation - Preliminary results","type":"paper-conference","volume":"2015-June"},"uris":["http://www.mendeley.com/documents/?uuid=135bfc17-b761-45d4-8532-5a85a6fdef3e"]},{"id":"ITEM-2","itemData":{"DOI":"10.1145/2851613.2851758","ISBN":"9781450337397","abstract":"The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Computing","id":"ITEM-2","issued":{"date-parts":[["2016"]]},"page":"1270-1275","publisher":"Association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review","type":"paper-conference","volume":"04-08-Apri"},"uris":["http://www.mendeley.com/documents/?uuid=7c829d74-cbc8-45ea-836a-ed2418ad8971"]}],"mendeley":{"formattedCitation":"[6], [34]","plainTextFormattedCitation":"[6], [34]","previouslyFormattedCitation":"[6], [34]"},"properties":{"noteIndex":0},"schema":"https://github.com/citation-style-language/schema/raw/master/csl-citation.json"}</w:instrText>
      </w:r>
      <w:r w:rsidR="007237FA">
        <w:rPr>
          <w:rStyle w:val="hps"/>
        </w:rPr>
        <w:fldChar w:fldCharType="separate"/>
      </w:r>
      <w:r w:rsidR="007237FA" w:rsidRPr="007237FA">
        <w:rPr>
          <w:rStyle w:val="hps"/>
          <w:noProof/>
        </w:rPr>
        <w:t>[6], [34]</w:t>
      </w:r>
      <w:r w:rsidR="007237FA">
        <w:rPr>
          <w:rStyle w:val="hps"/>
        </w:rPr>
        <w:fldChar w:fldCharType="end"/>
      </w:r>
      <w:r w:rsidRPr="007128C5">
        <w:rPr>
          <w:rStyle w:val="hps"/>
        </w:rPr>
        <w:t>,  análisis social</w:t>
      </w:r>
      <w:r w:rsidR="007237FA">
        <w:rPr>
          <w:rStyle w:val="hps"/>
        </w:rPr>
        <w:t xml:space="preserve"> </w:t>
      </w:r>
      <w:r w:rsidR="007237FA">
        <w:rPr>
          <w:rStyle w:val="hps"/>
        </w:rPr>
        <w:fldChar w:fldCharType="begin" w:fldLock="1"/>
      </w:r>
      <w:r w:rsidR="007237FA">
        <w:rPr>
          <w:rStyle w:val="hps"/>
        </w:rPr>
        <w:instrText>ADDIN CSL_CITATION {"citationItems":[{"id":"ITEM-1","itemData":{"DOI":"10.1109/ACCESS.2018.2874981","ISSN":"21693536","abstract":"Software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mendeley":{"formattedCitation":"[50]","plainTextFormattedCitation":"[50]","previouslyFormattedCitation":"[50]"},"properties":{"noteIndex":0},"schema":"https://github.com/citation-style-language/schema/raw/master/csl-citation.json"}</w:instrText>
      </w:r>
      <w:r w:rsidR="007237FA">
        <w:rPr>
          <w:rStyle w:val="hps"/>
        </w:rPr>
        <w:fldChar w:fldCharType="separate"/>
      </w:r>
      <w:r w:rsidR="007237FA" w:rsidRPr="007237FA">
        <w:rPr>
          <w:rStyle w:val="hps"/>
          <w:noProof/>
        </w:rPr>
        <w:t>[50]</w:t>
      </w:r>
      <w:r w:rsidR="007237FA">
        <w:rPr>
          <w:rStyle w:val="hps"/>
        </w:rPr>
        <w:fldChar w:fldCharType="end"/>
      </w:r>
      <w:r w:rsidRPr="007128C5">
        <w:rPr>
          <w:rStyle w:val="hps"/>
        </w:rPr>
        <w:t xml:space="preserve">,  etnometodología </w:t>
      </w:r>
      <w:r w:rsidR="007237FA">
        <w:rPr>
          <w:rStyle w:val="hps"/>
        </w:rPr>
        <w:fldChar w:fldCharType="begin" w:fldLock="1"/>
      </w:r>
      <w:r w:rsidR="00907A54">
        <w:rPr>
          <w:rStyle w:val="hps"/>
        </w:rPr>
        <w:instrText>ADDIN CSL_CITATION {"citationItems":[{"id":"ITEM-1","itemData":{"DOI":"10.1049/iet-sen.2017.0144","ISSN":"17518806","abstract":"Requirements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Software","id":"ITEM-1","issue":"4","issued":{"date-parts":[["2018","8","1"]]},"page":"365-378","publisher":"Institution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mendeley":{"formattedCitation":"[7]","plainTextFormattedCitation":"[7]","previouslyFormattedCitation":"[7]"},"properties":{"noteIndex":0},"schema":"https://github.com/citation-style-language/schema/raw/master/csl-citation.json"}</w:instrText>
      </w:r>
      <w:r w:rsidR="007237FA">
        <w:rPr>
          <w:rStyle w:val="hps"/>
        </w:rPr>
        <w:fldChar w:fldCharType="separate"/>
      </w:r>
      <w:r w:rsidR="007237FA" w:rsidRPr="007237FA">
        <w:rPr>
          <w:rStyle w:val="hps"/>
          <w:noProof/>
        </w:rPr>
        <w:t>[7]</w:t>
      </w:r>
      <w:r w:rsidR="007237FA">
        <w:rPr>
          <w:rStyle w:val="hps"/>
        </w:rPr>
        <w:fldChar w:fldCharType="end"/>
      </w:r>
      <w:r w:rsidR="00907A54">
        <w:rPr>
          <w:rStyle w:val="hps"/>
        </w:rPr>
        <w:t xml:space="preserve"> </w:t>
      </w:r>
      <w:r w:rsidRPr="007128C5">
        <w:rPr>
          <w:rStyle w:val="hps"/>
        </w:rPr>
        <w:t xml:space="preserve">como una alternativa a las técnicas tradicionales y cognitivas. Estas incluyen el uso de técnicas etnográficas como la observación, para el análisis de grano fino en la identificación de patrones en una conversación o </w:t>
      </w:r>
      <w:r w:rsidR="00D218C3" w:rsidRPr="007128C5">
        <w:rPr>
          <w:rStyle w:val="hps"/>
        </w:rPr>
        <w:t>interacción. Las</w:t>
      </w:r>
      <w:r w:rsidRPr="007128C5">
        <w:rPr>
          <w:rStyle w:val="hps"/>
        </w:rPr>
        <w:t xml:space="preserve"> técnicas contextuales están basadas en la premisa de que el contexto es vital para el entendimiento del comportamiento social y organizacional y que el observador debe estar inmerso en este contexto para experimentar cómo es que los participantes crean sus propias estructuras sociales tienen más probabilidad de descubrir el conocimiento tácito que las técnicas tradicionales debido a que se basan en el uso de modelos abstractos que son independientes del contexto, mientras que las contextuales insisten en que el contexto es más importante que cualquier otra cosa y complementan o refuerzan la construcción de modelos más generales sobre el fenómeno observado, sin embargo las ventajas de estos dos tipos de técnicas es que pueden ser complementarias.</w:t>
      </w:r>
    </w:p>
    <w:p w14:paraId="68265890" w14:textId="77777777" w:rsidR="00D218C3" w:rsidRDefault="00D218C3" w:rsidP="007128C5">
      <w:pPr>
        <w:pStyle w:val="Textoindependiente"/>
        <w:rPr>
          <w:rStyle w:val="hps"/>
        </w:rPr>
      </w:pPr>
    </w:p>
    <w:p w14:paraId="0B07B4F7" w14:textId="7191CA39" w:rsidR="006105E6" w:rsidRDefault="00D218C3" w:rsidP="00D218C3">
      <w:pPr>
        <w:pStyle w:val="Ttulo21"/>
        <w:rPr>
          <w:rStyle w:val="hps"/>
        </w:rPr>
      </w:pPr>
      <w:r w:rsidRPr="00D218C3">
        <w:rPr>
          <w:rStyle w:val="hps"/>
        </w:rPr>
        <w:t>Importancia de la elicitación de requisitos</w:t>
      </w:r>
    </w:p>
    <w:p w14:paraId="0107DCE1" w14:textId="7065E5CA" w:rsidR="00D218C3" w:rsidRDefault="00D218C3" w:rsidP="00D218C3">
      <w:pPr>
        <w:ind w:firstLine="288"/>
        <w:jc w:val="both"/>
        <w:rPr>
          <w:rStyle w:val="hps"/>
          <w:spacing w:val="-1"/>
        </w:rPr>
      </w:pPr>
      <w:r w:rsidRPr="00D218C3">
        <w:rPr>
          <w:rStyle w:val="hps"/>
          <w:spacing w:val="-1"/>
        </w:rPr>
        <w:t>Como mencionan</w:t>
      </w:r>
      <w:r w:rsidR="00907A54">
        <w:rPr>
          <w:rStyle w:val="hps"/>
          <w:spacing w:val="-1"/>
        </w:rPr>
        <w:t xml:space="preserve"> los artículos</w:t>
      </w:r>
      <w:r w:rsidRPr="00D218C3">
        <w:rPr>
          <w:rStyle w:val="hps"/>
          <w:spacing w:val="-1"/>
        </w:rPr>
        <w:t xml:space="preserve"> </w:t>
      </w:r>
      <w:r w:rsidR="00907A54">
        <w:rPr>
          <w:rStyle w:val="hps"/>
          <w:spacing w:val="-1"/>
        </w:rPr>
        <w:fldChar w:fldCharType="begin" w:fldLock="1"/>
      </w:r>
      <w:r w:rsidR="00907A54">
        <w:rPr>
          <w:rStyle w:val="hps"/>
          <w:spacing w:val="-1"/>
        </w:rP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Technique'","type":"paper-conference"},"uris":["http://www.mendeley.com/documents/?uuid=408698bc-5de1-4497-9fc3-4b683d117fd5"]},{"id":"ITEM-2","itemData":{"DOI":"10.1109/RE.2017.78","ISBN":"9781538631911","abstract":"The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2017","id":"ITEM-2","issued":{"date-parts":[["2017","9"]]},"page":"450-451","publisher":"Institute of Electrical and Electronics Engineers Inc.","title":"Let's Hear it from RETTA: A Requirements Elicitation Tool for TrAffic Management Systems","type":"paper-conference"},"uris":["http://www.mendeley.com/documents/?uuid=bee8f5bd-69f0-4d6f-b031-2cb448b31937"]},{"id":"ITEM-3","itemData":{"DOI":"10.1109/SEAA.2017.73","ISBN":"9781538621400","abstract":"Requirements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2016","id":"ITEM-4","issued":{"date-parts":[["2016"]]},"page":"146-155","publisher":"Institute of Electrical and Electronics Engineers Inc.","title":"Supporting Requirements Elicitation by Tool-Supported Video Analysis","type":"paper-conference"},"uris":["http://www.mendeley.com/documents/?uuid=a15b8cdc-c5df-456e-9c84-120ba314e081"]},{"id":"ITEM-5","itemData":{"DOI":"10.1109/CSE.2015.49","ISBN":"9781467382977","abstract":"Requirements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2015","id":"ITEM-5","issued":{"date-parts":[["2015","10"]]},"page":"253-261","publisher":"Institute of Electrical and Electronics Engineers Inc.","title":"Effective requirements engineering for CSE projects: A lightweight tool","type":"paper-conference"},"uris":["http://www.mendeley.com/documents/?uuid=9eeaf04e-fd93-482c-a9d9-34332039d47a"]},{"id":"ITEM-6","itemData":{"DOI":"10.1109/ICICICT1.2017.8342602","ISBN":"9781509061068","abstract":"After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2017","id":"ITEM-6","issued":{"date-parts":[["2018"]]},"page":"433-437","publisher":"Institute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requirements","type":"paper-conference","volume":"2018-Janua"},"uris":["http://www.mendeley.com/documents/?uuid=1ea2ae7e-48c8-4662-8951-0e0a9f4eaa60"]},{"id":"ITEM-7","itemData":{"DOI":"10.1109/COMTECH.2017.8065749","ISBN":"9781509059843","abstract":"Agile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2017","id":"ITEM-7","issued":{"date-parts":[["2017","10"]]},"page":"50-55","publisher":"Institute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scenario","type":"paper-conference"},"uris":["http://www.mendeley.com/documents/?uuid=ec91d402-cdb5-434b-aa9b-87c37398ad58"]},{"id":"ITEM-8","itemData":{"DOI":"10.1109/RCIS.2015.7128875","ISSN":"21511357","abstract":"Requirements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Science","id":"ITEM-8","issue":"June","issued":{"date-parts":[["2015","6","19"]]},"page":"151-158","publisher":"IEEE Computer Society","title":"Towards a Model of Topic Relevance during requirements elicitation - Preliminary results","type":"paper-conference","volume":"2015-June"},"uris":["http://www.mendeley.com/documents/?uuid=135bfc17-b761-45d4-8532-5a85a6fdef3e"]},{"id":"ITEM-9","itemData":{"DOI":"10.1109/TIMES-iCON.2018.8621784","ISBN":"9781538675731","abstract":"The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Conference","id":"ITEM-9","issued":{"date-parts":[["2019"]]},"page":"1-5","publisher":"Institute of Electrical and Electronics Engineers Inc.","title":"Dealing with Change in Software Development: A Challenge for Requirements Engineering","type":"paper-conference"},"uris":["http://www.mendeley.com/documents/?uuid=631f207a-30bf-4c55-b337-c3315019447f"]},{"id":"ITEM-10","itemData":{"DOI":"10.1145/3083726","ISSN":"21586578","abstract":"Incorrect and incomplete requirements have been reported as two of the top reasons for information systems (IS) project failures. In order to address these concerns, several IS analysis and design studies have focused on understanding the business needs and organizational factors prior to specifying the requirements. In this research, we add to the existing incremental solutions, such as the work system method and goal-oriented requirements engineering, by proposing the Role Clarity Framework drawn from the theories of “role dynamics” and “goal setting and task performance” in organization studies. The Role Clarity Framework consists of three main concepts related to any organizational role: expectations, activities, and consequences. Based on the interactions among different roles, this framework demonstrates how the business goals and activities of each role, as played out by IS users, are formed and/or changed in the organization. Finally, the Role Clarity Framework helps IS analysts to improve their communication with users and anticipate changes in their requirements, thus improving the gathering of requirements for IS design.","author":[{"dropping-particle":"","family":"Taghavi","given":"Atefeh","non-dropping-particle":"","parse-names":false,"suffix":""},{"dropping-particle":"","family":"Woo","given":"Carson","non-dropping-particle":"","parse-names":false,"suffix":""}],"container-title":"ACM Transactions on Management Information Systems","id":"ITEM-10","issue":"2-3","issued":{"date-parts":[["2017","6"]]},"page":"1-16","publisher":"Association for Computing Machinery","title":"The role clarity framework to improve requirements gathering","type":"article-journal","volume":"8"},"uris":["http://www.mendeley.com/documents/?uuid=57099c2f-abeb-4c79-bb21-6bb4ab71b799"]},{"id":"ITEM-11","itemData":{"DOI":"10.1109/MECO.2016.7525693","ISBN":"9781509022212","abstract":"As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2016","id":"ITEM-11","issued":{"date-parts":[["2016","7"]]},"page":"464-467","publisher":"Institute of Electrical and Electronics Engineers Inc.","title":"Requirements elicitation in culturally and technologically diverse settings","type":"paper-conference"},"uris":["http://www.mendeley.com/documents/?uuid=d9209e36-9f10-4b34-8a12-fa5fcc64a868"]},{"id":"ITEM-12","itemData":{"DOI":"10.1109/TSE.2015.2494588","ISSN":"00985589","abstract":"Context.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Engineering","id":"ITEM-12","issue":"5","issued":{"date-parts":[["2016","5","1"]]},"page":"427-451","publisher":"Institute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Experiment","type":"article-journal","volume":"42"},"uris":["http://www.mendeley.com/documents/?uuid=0a94e5bb-d7e5-4d91-836a-cccba5e65e59"]},{"id":"ITEM-13","itemData":{"DOI":"10.1109/ACCESS.2018.2874981","ISSN":"21693536","abstract":"Software Requirements Engineering has paved its roots in both industry and academia, as today's complex systems are programmed to provide efficient user-centric functionalities. This also refers to the emergence of challenges in Requirements Elicitation techniques, approaches, and tools while performing them. Particularly, in the area of Requirements Engineering for software development, a number of techniques and approaches have been observed in literature but for mobile application development, which is different from the traditional software development, has not been discussed much in past studies. Short development cycle, device limitations, and less development time for mobile application development are some of the issues to which there is no 'silver bullet' available. Therefore, the Requirement Analysts are in dire need of defined guidelines for Requirement Elicitation in mobile application development. With this study, we aim to provide a detailed overview of Requirements Elicitation techniques and its challenges. We have conducted a systematic literature review by surveying 4507 initial and 36 primary studies. A comprehensive set of 22 elicitation techniques were measured based on quality assessment criteria, including time and cost factors, resource effectiveness, and domain understanding. Furthermore, the challenges in Requirements Elicitation were also grouped into eight different categories based on their applicability. Our study effectively contributes in highlighting Software Requirements Elicitation Techniques and its challenges in mobile application development.","author":[{"dropping-particle":"","family":"Dar","given":"Hafsa","non-dropping-particle":"","parse-names":false,"suffix":""},{"dropping-particle":"","family":"Lali","given":"M Ikramullah","non-dropping-particle":"","parse-names":false,"suffix":""},{"dropping-particle":"","family":"Ashraf","given":"Humaira","non-dropping-particle":"","parse-names":false,"suffix":""},{"dropping-particle":"","family":"Ramzan","given":"Muhammad","non-dropping-particle":"","parse-names":false,"suffix":""},{"dropping-particle":"","family":"Amjad","given":"Tehmina","non-dropping-particle":"","parse-names":false,"suffix":""},{"dropping-particle":"","family":"Shahzad","given":"Basit","non-dropping-particle":"","parse-names":false,"suffix":""}],"container-title":"IEEE Access","id":"ITEM-13","issued":{"date-parts":[["2018"]]},"page":"63859-63867","publisher":"Institute of Electrical and Electronics Engineers Inc.","title":"A systematic study on software requirements elicitation techniques and its challenges in mobile application development","type":"article-journal","volume":"6"},"uris":["http://www.mendeley.com/documents/?uuid=66d255f1-daa4-4f77-9e8d-c10fce0a3deb"]},{"id":"ITEM-14","itemData":{"DOI":"10.1145/3167132.3167321","ISBN":"9781450351911","abstract":"The1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Computing","id":"ITEM-14","issued":{"date-parts":[["2018"]]},"page":"1772-1781","publisher":"Association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systems","type":"paper-conference"},"uris":["http://www.mendeley.com/documents/?uuid=2ece8665-0d3e-4fc5-b370-78ed8824bdc0"]},{"id":"ITEM-15","itemData":{"DOI":"10.1145/3011286.3011303","ISSN":"0163-5948","author":[{"dropping-particle":"","family":"Oran","given":"Ana Carolina","non-dropping-particle":"","parse-names":false,"suffix":""}],"container-title":"ACM SIGSOFT Software Engineering Notes","id":"ITEM-15","issue":"6","issued":{"date-parts":[["2017"]]},"page":"1-5","publisher":"Association for Computing Machinery (ACM)","title":"A Set of Artifacts and Models to Support Requirements Communication Based on Perspectives","type":"article-journal","volume":"41"},"uris":["http://www.mendeley.com/documents/?uuid=d4960b34-0ee0-4e00-87ba-91de695fc355"]},{"id":"ITEM-16","itemData":{"DOI":"10.1145/2815021.2815032","ISSN":"0163-5948","abstract":"Requirements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Notes","id":"ITEM-16","issue":"5","issued":{"date-parts":[["2015","9"]]},"page":"1-7","publisher":"Association for Computing Machinery (ACM)","title":"Resolving Ambiguities in Natural Language Software Requirements","type":"article-journal","volume":"40"},"uris":["http://www.mendeley.com/documents/?uuid=0e971040-6785-4e28-8b17-4d54b25497b1"]},{"id":"ITEM-17","itemData":{"DOI":"10.1145/3364641.3364656","ISBN":"9781450372824","abstract":"Context: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Series","id":"ITEM-17","issued":{"date-parts":[["2019","10"]]},"page":"129-138","publisher":"Association for Computing Machinery","publisher-place":"New York, New York, USA","title":"REM4DSPL: A requirements engineering method for dynamic software product lines","type":"paper-conference"},"uris":["http://www.mendeley.com/documents/?uuid=2993a5cf-c034-45fe-b0d7-693acec08263"]},{"id":"ITEM-18","itemData":{"DOI":"10.1016/j.ifacol.2017.08.1064","ISSN":"24058963","abstract":"Urban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M","non-dropping-particle":"","parse-names":false,"suffix":""}],"container-title":"IFAC-PapersOnLine","id":"ITEM-18","issue":"1","issued":{"date-parts":[["2017","7"]]},"page":"7481-7486","publisher":"Elsevier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approach","type":"article-journal","volume":"50"},"uris":["http://www.mendeley.com/documents/?uuid=7263fc39-2cf1-40ea-bc37-0db869edcd07"]}],"mendeley":{"formattedCitation":"[1], [2], [31], [32], [34], [36], [39], [46], [47], [50], [3], [19], [21], [23]–[26], [30]","plainTextFormattedCitation":"[1], [2], [31], [32], [34], [36], [39], [46], [47], [50], [3], [19], [21], [23]–[26], [30]","previouslyFormattedCitation":"[1], [2], [31], [32], [34], [36], [39], [46], [47], [50], [3], [19], [21], [23]–[26], [30]"},"properties":{"noteIndex":0},"schema":"https://github.com/citation-style-language/schema/raw/master/csl-citation.json"}</w:instrText>
      </w:r>
      <w:r w:rsidR="00907A54">
        <w:rPr>
          <w:rStyle w:val="hps"/>
          <w:spacing w:val="-1"/>
        </w:rPr>
        <w:fldChar w:fldCharType="separate"/>
      </w:r>
      <w:r w:rsidR="00907A54" w:rsidRPr="00907A54">
        <w:rPr>
          <w:rStyle w:val="hps"/>
          <w:noProof/>
          <w:spacing w:val="-1"/>
        </w:rPr>
        <w:t>[1], [2], [31], [32], [34], [36], [39], [46], [47], [50], [3], [19], [21], [23]–[26], [30]</w:t>
      </w:r>
      <w:r w:rsidR="00907A54">
        <w:rPr>
          <w:rStyle w:val="hps"/>
          <w:spacing w:val="-1"/>
        </w:rPr>
        <w:fldChar w:fldCharType="end"/>
      </w:r>
      <w:r w:rsidRPr="00D218C3">
        <w:rPr>
          <w:rStyle w:val="hps"/>
          <w:spacing w:val="-1"/>
        </w:rPr>
        <w:t xml:space="preserve"> la obtención de requisitos es un factor importante para el proyecto éxito en la ingeniería de software. Por lo tanto, es necesaria una intensa comunicación con las partes interesadas. Basándose en la documentación de la información comunicada, el ingeniero trata de obtener requisitos de alta calidad.  La ingeniería de requisitos es una de las etapas importantes en el ciclo de vida del desarrollo. Todos los requisitos necesarios para el desarrollo del producto se recogen en esta fase. Un alto producto estándar puede ser desarrollado por una metodología ágil en menos presupuesto y tiempo. La ingeniería de requisitos es una de las actividades más vitales en todo el ciclo de vida del desarrollo de software. El éxito del software depende en gran medida de qué tan bien se hayan entendido y convertido los requisitos de los usuarios en las funcionalidades apropiadas del software. Objetivo es mejorar la comunicación de los requisitos entre los miembros de un equipo de desarrollo, reduciendo la pérdida de requisitos información durante la ejecución del proyecto de software. La ingeniería de requisitos es un proceso que tiene como objetivo identificar a los interesados y sus necesidades, y documentarlas de manera que permite el análisis, la comunicación y la posterior aplicación y el mantenimiento de un sistema. El</w:t>
      </w:r>
      <w:r w:rsidR="00907A54">
        <w:rPr>
          <w:rStyle w:val="hps"/>
          <w:spacing w:val="-1"/>
        </w:rPr>
        <w:t xml:space="preserve"> artículo</w:t>
      </w:r>
      <w:r w:rsidRPr="00D218C3">
        <w:rPr>
          <w:rStyle w:val="hps"/>
          <w:spacing w:val="-1"/>
        </w:rPr>
        <w:t xml:space="preserve"> </w:t>
      </w:r>
      <w:r w:rsidR="00907A54">
        <w:rPr>
          <w:rStyle w:val="hps"/>
          <w:spacing w:val="-1"/>
        </w:rPr>
        <w:fldChar w:fldCharType="begin" w:fldLock="1"/>
      </w:r>
      <w:r w:rsidR="00907A54">
        <w:rPr>
          <w:rStyle w:val="hps"/>
          <w:spacing w:val="-1"/>
        </w:rPr>
        <w:instrText>ADDIN CSL_CITATION {"citationItems":[{"id":"ITEM-1","itemData":{"DOI":"10.1145/3084100.3084105","ISBN":"9781450352703","abstract":"Requirements volatility is a major issue in software (SW) development, causing problems such as project delays and cost overruns. Even though there is a considerable amount of research related to requirement volatility, the majority of it is inclined toward project management aspects. The relationship between SW architecture design and requirements volatility has not been researched widely, even though changing requirements may for example lead to higher defect density during testing. An exploratory case study was conducted to study how requirements volatility affects SW architecture design. Fifteen semi-structured, thematic interviews were conducted in the case company, which provides the selection of software products for business customers and consumers. The research revealed the factors, such as requirements uncertainty and dynamic business environment, causing requirements volatility in the case company. The study identified the challenges that requirements volatility posed to SW architecture design, including scheduling and architectural technical debt. In addition, this study discusses means of mitigating the factors that cause requirements volatility and addressing the challenges posed by requirements volatility. SW architects are strongly influenced by requirement volatility. Thus understanding the factors causing requirements volatility as well as means to mitigate the challenges has high industrial relevance.","author":[{"dropping-particle":"","family":"Aaramaa","given":"Sanja","non-dropping-particle":"","parse-names":false,"suffix":""},{"dropping-particle":"","family":"Dasanayake","given":"Sandun","non-dropping-particle":"","parse-names":false,"suffix":""},{"dropping-particle":"","family":"Oivo","given":"Markku","non-dropping-particle":"","parse-names":false,"suffix":""},{"dropping-particle":"","family":"Markkula","given":"Jouni","non-dropping-particle":"","parse-names":false,"suffix":""},{"dropping-particle":"","family":"Saukkonen","given":"Samuli","non-dropping-particle":"","parse-names":false,"suffix":""}],"container-title":"ACM International Conference Proceeding Series","id":"ITEM-1","issued":{"date-parts":[["2017","7"]]},"page":"40-49","publisher":"Association for Computing Machinery","publisher-place":"New York, New York, USA","title":"Requirements volatility in software architecture design: An exploratory case study","type":"paper-conference","volume":"Part F1287"},"uris":["http://www.mendeley.com/documents/?uuid=fb04083b-258a-4b8a-9b6a-0b4fce608a20"]}],"mendeley":{"formattedCitation":"[22]","plainTextFormattedCitation":"[22]","previouslyFormattedCitation":"[22]"},"properties":{"noteIndex":0},"schema":"https://github.com/citation-style-language/schema/raw/master/csl-citation.json"}</w:instrText>
      </w:r>
      <w:r w:rsidR="00907A54">
        <w:rPr>
          <w:rStyle w:val="hps"/>
          <w:spacing w:val="-1"/>
        </w:rPr>
        <w:fldChar w:fldCharType="separate"/>
      </w:r>
      <w:r w:rsidR="00907A54" w:rsidRPr="00907A54">
        <w:rPr>
          <w:rStyle w:val="hps"/>
          <w:noProof/>
          <w:spacing w:val="-1"/>
        </w:rPr>
        <w:t>[22]</w:t>
      </w:r>
      <w:r w:rsidR="00907A54">
        <w:rPr>
          <w:rStyle w:val="hps"/>
          <w:spacing w:val="-1"/>
        </w:rPr>
        <w:fldChar w:fldCharType="end"/>
      </w:r>
      <w:r w:rsidR="00907A54">
        <w:rPr>
          <w:rStyle w:val="hps"/>
          <w:spacing w:val="-1"/>
        </w:rPr>
        <w:t xml:space="preserve"> </w:t>
      </w:r>
      <w:r w:rsidRPr="00D218C3">
        <w:rPr>
          <w:rStyle w:val="hps"/>
          <w:spacing w:val="-1"/>
        </w:rPr>
        <w:t xml:space="preserve">menciona que el  diseño de la arquitectura SW juega un papel prominente en el desarrollo de </w:t>
      </w:r>
      <w:r w:rsidRPr="00D218C3">
        <w:rPr>
          <w:rStyle w:val="hps"/>
          <w:spacing w:val="-1"/>
        </w:rPr>
        <w:t>SW, ya que actúa como la base de los sistemas SW y da forma al resultado final. Los arquitectos de SW deben tomar decisiones críticas basadas en los requisitos. Además</w:t>
      </w:r>
      <w:r w:rsidR="00907A54">
        <w:rPr>
          <w:rStyle w:val="hps"/>
          <w:spacing w:val="-1"/>
        </w:rPr>
        <w:t xml:space="preserve"> </w:t>
      </w:r>
      <w:r w:rsidR="00907A54">
        <w:rPr>
          <w:rStyle w:val="hps"/>
          <w:spacing w:val="-1"/>
        </w:rPr>
        <w:fldChar w:fldCharType="begin" w:fldLock="1"/>
      </w:r>
      <w:r w:rsidR="00907A54">
        <w:rPr>
          <w:rStyle w:val="hps"/>
          <w:spacing w:val="-1"/>
        </w:rPr>
        <w:instrText>ADDIN CSL_CITATION {"citationItems":[{"id":"ITEM-1","itemData":{"DOI":"10.1145/3275245.3275271","ISBN":"9781450365659","abstract":"Software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Series","id":"ITEM-1","issued":{"date-parts":[["2018","10"]]},"page":"240-249","publisher":"Association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[27]","plainTextFormattedCitation":"[27]","previouslyFormattedCitation":"[27]"},"properties":{"noteIndex":0},"schema":"https://github.com/citation-style-language/schema/raw/master/csl-citation.json"}</w:instrText>
      </w:r>
      <w:r w:rsidR="00907A54">
        <w:rPr>
          <w:rStyle w:val="hps"/>
          <w:spacing w:val="-1"/>
        </w:rPr>
        <w:fldChar w:fldCharType="separate"/>
      </w:r>
      <w:r w:rsidR="00907A54" w:rsidRPr="00907A54">
        <w:rPr>
          <w:rStyle w:val="hps"/>
          <w:noProof/>
          <w:spacing w:val="-1"/>
        </w:rPr>
        <w:t>[27]</w:t>
      </w:r>
      <w:r w:rsidR="00907A54">
        <w:rPr>
          <w:rStyle w:val="hps"/>
          <w:spacing w:val="-1"/>
        </w:rPr>
        <w:fldChar w:fldCharType="end"/>
      </w:r>
      <w:r w:rsidR="00907A54">
        <w:rPr>
          <w:rStyle w:val="hps"/>
          <w:spacing w:val="-1"/>
        </w:rPr>
        <w:t xml:space="preserve"> </w:t>
      </w:r>
      <w:r w:rsidRPr="00D218C3">
        <w:rPr>
          <w:rStyle w:val="hps"/>
          <w:spacing w:val="-1"/>
        </w:rPr>
        <w:t>menciona que obtener los requisitos de software desde el punto de vista de los usuarios de un sistema es una gran elección de los requisitos a través de casos de uso ya que apoya el desarrollo de software iterativo y aumenta participación de los usuarios.</w:t>
      </w:r>
    </w:p>
    <w:p w14:paraId="545705A9" w14:textId="77777777" w:rsidR="00D218C3" w:rsidRPr="00D218C3" w:rsidRDefault="00D218C3" w:rsidP="00D218C3">
      <w:pPr>
        <w:ind w:firstLine="288"/>
        <w:jc w:val="both"/>
        <w:rPr>
          <w:rStyle w:val="hps"/>
          <w:spacing w:val="-1"/>
        </w:rPr>
      </w:pPr>
    </w:p>
    <w:p w14:paraId="01BF2F16" w14:textId="048EB3BB" w:rsidR="00D218C3" w:rsidRDefault="00D218C3" w:rsidP="00D218C3">
      <w:pPr>
        <w:pStyle w:val="Ttulo21"/>
      </w:pPr>
      <w:r w:rsidRPr="00D218C3">
        <w:t>Problemas surgidos en la elicitación de requisitos</w:t>
      </w:r>
    </w:p>
    <w:p w14:paraId="34D8267A" w14:textId="4BDE952F" w:rsidR="00D218C3" w:rsidRDefault="00D218C3" w:rsidP="00D218C3">
      <w:pPr>
        <w:ind w:firstLine="288"/>
        <w:jc w:val="both"/>
        <w:rPr>
          <w:rStyle w:val="hps"/>
          <w:spacing w:val="-1"/>
        </w:rPr>
      </w:pPr>
      <w:r w:rsidRPr="00D218C3">
        <w:rPr>
          <w:rStyle w:val="hps"/>
          <w:spacing w:val="-1"/>
        </w:rPr>
        <w:t>Según</w:t>
      </w:r>
      <w:r w:rsidR="00907A54">
        <w:rPr>
          <w:rStyle w:val="hps"/>
          <w:spacing w:val="-1"/>
        </w:rPr>
        <w:t xml:space="preserve"> </w:t>
      </w:r>
      <w:r w:rsidR="00907A54">
        <w:rPr>
          <w:rStyle w:val="hps"/>
          <w:spacing w:val="-1"/>
        </w:rPr>
        <w:fldChar w:fldCharType="begin" w:fldLock="1"/>
      </w:r>
      <w:r w:rsidR="0042135F">
        <w:rPr>
          <w:rStyle w:val="hps"/>
          <w:spacing w:val="-1"/>
        </w:rPr>
        <w:instrText>ADDIN CSL_CITATION {"citationItems":[{"id":"ITEM-1","itemData":{"DOI":"10.1145/3239235.3240498","ISBN":"9781450358231","ISSN":"19493789","abstract":"Background: Requirement engineering is often considered a critical activity in system development projects. The increasing complexity of software as well as number and heterogeneity of stakeholders motivate the development of methods and tools for improving large-scale requirement engineering. Aims: The empirical study presented in this paper aim to identify and understand the characteristics and challenges of a platform, as desired by experts, to support requirement engineering for individual stakeholders, based on the current pain-points of their organizations when dealing with a large number requirements. Method: We conducted a multiple case study with three companies in different domains. We collected data through ten semi-structured interviews with experts from these companies. Results: The main pain-point for stakeholders is handling the vast amount of data from different sources. The foreseen platform should leverage such data to manage changes in requirements according to customers' and users' preferences. It should also offer stakeholders an estimation of how long a requirements engineering task will take to complete, along with an easier requirements dependency identification and requirements reuse strategy. Conclusions: The findings provide empirical evidence about how practitioners wish to improve their requirement engineering processes and tools. The insights are a starting point for in-depth investigations into the problems and solutions presented. Practitioners can use the results to improve existing or design new practices and tools.","author":[{"dropping-particle":"","family":"Fucci","given":"Davide","non-dropping-particle":"","parse-names":false,"suffix":""},{"dropping-particle":"","family":"Palomares","given":"Cristina","non-dropping-particle":"","parse-names":false,"suffix":""},{"dropping-particle":"","family":"Franch","given":"Xavier","non-dropping-particle":"","parse-names":false,"suffix":""},{"dropping-particle":"","family":"Costal","given":"Dolors","non-dropping-particle":"","parse-names":false,"suffix":""},{"dropping-particle":"","family":"Raatikainen","given":"Mikko","non-dropping-particle":"","parse-names":false,"suffix":""},{"dropping-particle":"","family":"Stettinger","given":"Martin","non-dropping-particle":"","parse-names":false,"suffix":""},{"dropping-particle":"","family":"Kurtanovic","given":"Zijad","non-dropping-particle":"","parse-names":false,"suffix":""},{"dropping-particle":"","family":"Kojo","given":"Tero","non-dropping-particle":"","parse-names":false,"suffix":""},{"dropping-particle":"","family":"Koenig","given":"Lars","non-dropping-particle":"","parse-names":false,"suffix":""},{"dropping-particle":"","family":"Falkner","given":"Andreas","non-dropping-particle":"","parse-names":false,"suffix":""},{"dropping-particle":"","family":"Schenner","given":"Gottfried","non-dropping-particle":"","parse-names":false,"suffix":""},{"dropping-particle":"","family":"Brasca","given":"Fabrizio","non-dropping-particle":"","parse-names":false,"suffix":""},{"dropping-particle":"","family":"Männistö","given":"Tomi","non-dropping-particle":"","parse-names":false,"suffix":""},{"dropping-particle":"","family":"Felfernig","given":"Alexander","non-dropping-particle":"","parse-names":false,"suffix":""},{"dropping-particle":"","family":"Maalej","given":"Walid","non-dropping-particle":"","parse-names":false,"suffix":""}],"container-title":"International Symposium on Empirical Software Engineering and Measurement","id":"ITEM-1","issued":{"date-parts":[["2018","10"]]},"page":"1-10","publisher":"IEEE Computer Society","publisher-place":"New York, NY, USA","title":"Needs and challenges for a platform to support large-scale requirements engineering: A multiple-case study","type":"paper-conference"},"uris":["http://www.mendeley.com/documents/?uuid=fa5b0218-eb2d-4b3f-9a75-14fbdebc92db"]}],"mendeley":{"formattedCitation":"[29]","plainTextFormattedCitation":"[29]","previouslyFormattedCitation":"[29]"},"properties":{"noteIndex":0},"schema":"https://github.com/citation-style-language/schema/raw/master/csl-citation.json"}</w:instrText>
      </w:r>
      <w:r w:rsidR="00907A54">
        <w:rPr>
          <w:rStyle w:val="hps"/>
          <w:spacing w:val="-1"/>
        </w:rPr>
        <w:fldChar w:fldCharType="separate"/>
      </w:r>
      <w:r w:rsidR="00907A54" w:rsidRPr="00907A54">
        <w:rPr>
          <w:rStyle w:val="hps"/>
          <w:noProof/>
          <w:spacing w:val="-1"/>
        </w:rPr>
        <w:t>[29]</w:t>
      </w:r>
      <w:r w:rsidR="00907A54">
        <w:rPr>
          <w:rStyle w:val="hps"/>
          <w:spacing w:val="-1"/>
        </w:rPr>
        <w:fldChar w:fldCharType="end"/>
      </w:r>
      <w:r w:rsidRPr="00D218C3">
        <w:rPr>
          <w:rStyle w:val="hps"/>
          <w:spacing w:val="-1"/>
        </w:rPr>
        <w:t xml:space="preserve"> la Ingeniería de Requisitos (RE) mal implementada presenta riesgos significativos para un proyecto, incluyendo su cancelación o costos adicionales. Entre los principales problemas están los de análisis, síntesis y combinación</w:t>
      </w:r>
      <w:r w:rsidR="0042135F">
        <w:rPr>
          <w:rStyle w:val="hps"/>
          <w:spacing w:val="-1"/>
        </w:rPr>
        <w:t xml:space="preserve"> </w:t>
      </w:r>
      <w:r w:rsidR="0042135F">
        <w:rPr>
          <w:rStyle w:val="hps"/>
          <w:spacing w:val="-1"/>
        </w:rPr>
        <w:fldChar w:fldCharType="begin" w:fldLock="1"/>
      </w:r>
      <w:r w:rsidR="0042135F">
        <w:rPr>
          <w:rStyle w:val="hps"/>
          <w:spacing w:val="-1"/>
        </w:rPr>
        <w:instrText>ADDIN CSL_CITATION {"citationItems":[{"id":"ITEM-1","itemData":{"DOI":"10.1109/QUATIC.2016.022","ISBN":"9781509035816","abstract":"In terms of capturing software requirements, the most appropriate elicitation technique must be selected, but what does this mean? This paper makes a comparison between what researchers and software engineers see as adequate technique for capturing relevant information to meet software requirements. A systematic mapping of constructs which researchers define as good techniques is presented and compared with practitioners' opinions. The study identified 13 constructs that were finally whittled down to six. The software engineers' survey showed no significant difference between these constructs. This work demonstrates the divergence of views between researchers and practitioners about the quality of software requirement elicitation techniques. The results call for more empirical research to define a common way to measure the performance of techniques and so to support their selection.","author":[{"dropping-particle":"","family":"Carrizo","given":"Dante","non-dropping-particle":"","parse-names":false,"suffix":""}],"container-title":"Proceedings - 2016 10th International Conference on the Quality of Information and Communications Technology, QUATIC 2016","id":"ITEM-1","issued":{"date-parts":[["2017"]]},"page":"79-82","publisher":"Institute of Electrical and Electronics Engineers Inc.","title":"Comparison of research and practice regarding what we mean by 'The Right Software Requirements Elicitation Technique'","type":"paper-conference"},"uris":["http://www.mendeley.com/documents/?uuid=408698bc-5de1-4497-9fc3-4b683d117fd5"]}],"mendeley":{"formattedCitation":"[19]","plainTextFormattedCitation":"[19]","previouslyFormattedCitation":"[19]"},"properties":{"noteIndex":0},"schema":"https://github.com/citation-style-language/schema/raw/master/csl-citation.json"}</w:instrText>
      </w:r>
      <w:r w:rsidR="0042135F">
        <w:rPr>
          <w:rStyle w:val="hps"/>
          <w:spacing w:val="-1"/>
        </w:rPr>
        <w:fldChar w:fldCharType="separate"/>
      </w:r>
      <w:r w:rsidR="0042135F" w:rsidRPr="0042135F">
        <w:rPr>
          <w:rStyle w:val="hps"/>
          <w:noProof/>
          <w:spacing w:val="-1"/>
        </w:rPr>
        <w:t>[19]</w:t>
      </w:r>
      <w:r w:rsidR="0042135F">
        <w:rPr>
          <w:rStyle w:val="hps"/>
          <w:spacing w:val="-1"/>
        </w:rPr>
        <w:fldChar w:fldCharType="end"/>
      </w:r>
      <w:r w:rsidRPr="00D218C3">
        <w:rPr>
          <w:rStyle w:val="hps"/>
          <w:spacing w:val="-1"/>
        </w:rPr>
        <w:t>. Los artículos</w:t>
      </w:r>
      <w:r w:rsidR="0042135F">
        <w:rPr>
          <w:rStyle w:val="hps"/>
          <w:spacing w:val="-1"/>
        </w:rPr>
        <w:t xml:space="preserve"> </w:t>
      </w:r>
      <w:r w:rsidR="0042135F">
        <w:rPr>
          <w:rStyle w:val="hps"/>
          <w:spacing w:val="-1"/>
        </w:rPr>
        <w:fldChar w:fldCharType="begin" w:fldLock="1"/>
      </w:r>
      <w:r w:rsidR="009208C3">
        <w:rPr>
          <w:rStyle w:val="hps"/>
          <w:spacing w:val="-1"/>
        </w:rPr>
        <w:instrText>ADDIN CSL_CITATION {"citationItems":[{"id":"ITEM-1","itemData":{"DOI":"10.1145/3059009.3059011","ISBN":"9781450347044","ISSN":"1942647X","abstract":"Requirements are of paramount importance for the quality of software systems. Yet, requirements engineering education at universities is surprisingly hard. University students encounter difficulties in understanding the role of requirements and applying relevant methods to deal with requirements appropriately. One potential cause may be a lack of authenticity, i.e. settings that are too artificial to mirror the complexity of real-world situations adequately. This paper presents an innovative and integrated didactical approach for teaching requirements engineering that was devised in a goaland competence-oriented manner to avoid some of these shortcomings, in particular by including requirements elicitation with real customers into an integrated didactic step-by-step approach. Obviously, requirements engineering education is far more than assembling technical knowledge. Rather, it involves many non-technical skills that obtain a specific flavor in requirements engineering. Our didactic approach also addresses these skills, while resting on a sound pedagogical underpinning. The paper also summarizes indications for the success of this approach, in particular by participants' self-evaluations.","author":[{"dropping-particle":"","family":"Sedelmaier","given":"Yvonne","non-dropping-particle":"","parse-names":false,"suffix":""},{"dropping-particle":"","family":"Landes","given":"Dieter","non-dropping-particle":"","parse-names":false,"suffix":""}],"container-title":"Annual Conference on Innovation and Technology in Computer Science Education, ITiCSE","id":"ITEM-1","issued":{"date-parts":[["2017","6","28"]]},"page":"116-121","publisher":"Association for Computing Machinery","publisher-place":"New York, NY, USA","title":"Experiences in teaching and learning requirements engineering on a sound didactical basis","type":"paper-conference","volume":"Part F1286"},"uris":["http://www.mendeley.com/documents/?uuid=614af951-982b-4132-91b1-468e4ea0ce4f"]},{"id":"ITEM-2","itemData":{"DOI":"10.1109/ICSE-SEIP.2017.14","ISBN":"9781538627174","abstract":"[Context]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problems","type":"paper-conference"},"uris":["http://www.mendeley.com/documents/?uuid=30c7c562-56b7-406f-a577-d7435905970b"]},{"id":"ITEM-3","itemData":{"DOI":"10.1109/COMTECH.2017.8065749","ISBN":"9781509059843","abstract":"Agile methodology is an innovative and iterative process that supports changing requirements and helps in addressing changes throughout the development process. Requirements are elicited at the beginning of every software development process and project (product) and latter are prioritized according to their importance to the market and to the product itself. One of the most important and influencing steps while making a software product is requirements prioritization. Prioritizing requirements helps the software team to understand the existence and importance of a particular requirement, there are several requirements prioritization methodologies that aid in decision making but importantly many lacks to account the important factors that have significant influence in prioritizing requirements. We have proposed a requirement prioritization methodology based on several factors such as time to market, cost, risk etc. The proposed model is expected to overcome this lack. In (Scrum) sprints, requirements will be prioritized both on the basis of influencing factors such as cost, value, risk, time to market etc. and through the effect of non-functional requirements over functional requirements. This will improve the overall quality of software product when it is included in the development process of scrum. Requirements will not only be prioritized based on sprints, human decision but by critically analyzing the factors (sub characteristics) that can cause the product to success/fail repeatedly thus ensuring the consistency in right requirements and hence the right prioritized requirements will be selected for a particular sprint at a time.","author":[{"dropping-particle":"","family":"Asghar","given":"Aneesa Rida","non-dropping-particle":"","parse-names":false,"suffix":""},{"dropping-particle":"","family":"Tabassum","given":"Atika","non-dropping-particle":"","parse-names":false,"suffix":""},{"dropping-particle":"","family":"Bhatti","given":"Shahid Nazir","non-dropping-particle":"","parse-names":false,"suffix":""},{"dropping-particle":"","family":"Jadi","given":"Amr Mohsen","non-dropping-particle":"","parse-names":false,"suffix":""}],"container-title":"International Conference on Communication Technologies, ComTech 2017","id":"ITEM-3","issued":{"date-parts":[["2017","10"]]},"page":"50-55","publisher":"Institute of Electrical and Electronics Engineers Inc.","title":"Impact and challenges of requirements elicitation &amp; prioritization in quality to agile process: Scrum as a case scenario","type":"paper-conference"},"uris":["http://www.mendeley.com/documents/?uuid=ec91d402-cdb5-434b-aa9b-87c37398ad58"]},{"id":"ITEM-4","itemData":{"DOI":"10.1109/ICICICT1.2017.8342602","ISBN":"9781509061068","abstract":"After elicitation of software requirements, prioritization of software requirements is an important issue of requirements elicitation process. Different methods have been developed for the prioritization of the software requirements like analytic hierarchy process, TOPSIS, MoSCoW, etc. Among these methods, MoSCoW method has received less attention by software requirements engineering community that how to apply the MoSCoW method under fuzzy environment for software requirements prioritization (SRP). Therefore, to address the above issue, we proposed a method for SRPusing fuzzy based MoSCoW method. Finally, we explain the proposed method with the help of Library Management System, as a case study.","author":[{"dropping-particle":"","family":"Ahmad","given":"Khadija Sania","non-dropping-particle":"","parse-names":false,"suffix":""},{"dropping-particle":"","family":"Ahmad","given":"Nazia","non-dropping-particle":"","parse-names":false,"suffix":""},{"dropping-particle":"","family":"Tahir","given":"Hina","non-dropping-particle":"","parse-names":false,"suffix":""},{"dropping-particle":"","family":"Khan","given":"Shaista","non-dropping-particle":"","parse-names":false,"suffix":""}],"container-title":"2017 International Conference on Intelligent Computing, Instrumentation and Control Technologies, ICICICT 2017","id":"ITEM-4","issued":{"date-parts":[["2018"]]},"page":"433-437","publisher":"Institute of Electrical and Electronics Engineers Inc.","title":"Fuzzy-MoSCoW: A fuzzy based MoSCoW method for the prioritization of software requirements","type":"paper-conference","volume":"2018-Janua"},"uris":["http://www.mendeley.com/documents/?uuid=1ea2ae7e-48c8-4662-8951-0e0a9f4eaa60"]},{"id":"ITEM-5","itemData":{"DOI":"10.1109/ICITECH.2017.8080002","ISBN":"9781509063321","abstract":"The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Proceedings","id":"ITEM-5","issued":{"date-parts":[["2017","10"]]},"page":"209-213","publisher":"Institute of Electrical and Electronics Engineers Inc.","title":"A framework for detecting ambiguity in software requirement specification","type":"paper-conference"},"uris":["http://www.mendeley.com/documents/?uuid=01ce5f74-2895-4ec5-91f1-aa98f60d235c"]},{"id":"ITEM-6","itemData":{"DOI":"10.1145/2970276.2970295","ISBN":"9781450338455","abstract":"This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Engineering","id":"ITEM-6","issued":{"date-parts":[["2016","8","25"]]},"page":"864-869","publisher":"Association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requirements","type":"paper-conference"},"uris":["http://www.mendeley.com/documents/?uuid=47992ba7-c01c-4b88-8fe4-2248aebf2504"]},{"id":"ITEM-7","itemData":{"DOI":"10.1109/INTELCIS.2017.8260075","ISBN":"9772371723","abstract":"Software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2017","id":"ITEM-7","issued":{"date-parts":[["2017","7","1"]]},"page":"278-283","publisher":"Institute of Electrical and Electronics Engineers Inc.","title":"An evaluation of software requirements tools","type":"paper-conference","volume":"2018-Janua"},"uris":["http://www.mendeley.com/documents/?uuid=492d706d-9d25-44a4-bccd-501ca8f9c049"]},{"id":"ITEM-8","itemData":{"DOI":"10.1145/2815021.2815032","ISSN":"0163-5948","abstract":"Requirements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Notes","id":"ITEM-8","issue":"5","issued":{"date-parts":[["2015","9"]]},"page":"1-7","publisher":"Association for Computing Machinery (ACM)","title":"Resolving Ambiguities in Natural Language Software Requirements","type":"article-journal","volume":"40"},"uris":["http://www.mendeley.com/documents/?uuid=0e971040-6785-4e28-8b17-4d54b25497b1"]}],"mendeley":{"formattedCitation":"[8], [17], [26], [32], [33], [38], [40], [46]","plainTextFormattedCitation":"[8], [17], [26], [32], [33], [38], [40], [46]","previouslyFormattedCitation":"[8], [17], [26], [32], [33], [38], [40], [46]"},"properties":{"noteIndex":0},"schema":"https://github.com/citation-style-language/schema/raw/master/csl-citation.json"}</w:instrText>
      </w:r>
      <w:r w:rsidR="0042135F">
        <w:rPr>
          <w:rStyle w:val="hps"/>
          <w:spacing w:val="-1"/>
        </w:rPr>
        <w:fldChar w:fldCharType="separate"/>
      </w:r>
      <w:r w:rsidR="0042135F" w:rsidRPr="0042135F">
        <w:rPr>
          <w:rStyle w:val="hps"/>
          <w:noProof/>
          <w:spacing w:val="-1"/>
        </w:rPr>
        <w:t>[8], [17], [26], [32], [33], [38], [40], [46]</w:t>
      </w:r>
      <w:r w:rsidR="0042135F">
        <w:rPr>
          <w:rStyle w:val="hps"/>
          <w:spacing w:val="-1"/>
        </w:rPr>
        <w:fldChar w:fldCharType="end"/>
      </w:r>
      <w:r w:rsidRPr="00D218C3">
        <w:rPr>
          <w:rStyle w:val="hps"/>
          <w:spacing w:val="-1"/>
        </w:rPr>
        <w:t xml:space="preserve"> especifican que los problemas surgidos durante la elicitación de requisitos se debe a que los requisitos de escritura eran casi triviales, poco especificados o ambiguos, en los artículos</w:t>
      </w:r>
      <w:r w:rsidR="009208C3">
        <w:rPr>
          <w:rStyle w:val="hps"/>
          <w:spacing w:val="-1"/>
        </w:rPr>
        <w:t xml:space="preserve"> </w:t>
      </w:r>
      <w:r w:rsidR="009208C3">
        <w:rPr>
          <w:rStyle w:val="hps"/>
          <w:spacing w:val="-1"/>
        </w:rPr>
        <w:fldChar w:fldCharType="begin" w:fldLock="1"/>
      </w:r>
      <w:r w:rsidR="009208C3">
        <w:rPr>
          <w:rStyle w:val="hps"/>
          <w:spacing w:val="-1"/>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2016","id":"ITEM-1","issued":{"date-parts":[["2016","9","7"]]},"page":"1-4","publisher":"Institute of Electrical and Electronics Engineers Inc.","title":"WERT technique in requirements elicitation for web applications","type":"paper-conference"},"uris":["http://www.mendeley.com/documents/?uuid=d45e6975-1fc0-42e0-a959-c15293fd3392"]},{"id":"ITEM-2","itemData":{"DOI":"10.1162/evco_a_00266","ISSN":"15309304","PMID":"31730371","abstract":"In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Computation","id":"ITEM-2","issue":"2","issued":{"date-parts":[["2019"]]},"page":"165-193","publisher":"MIT Press Journals","title":"Multioracle coevolutionary learning of requirements specifications from examples in on-the-fly markets","type":"article-journal","volume":"28"},"uris":["http://www.mendeley.com/documents/?uuid=e90f35fd-2d7e-4e60-8f06-82dbc2c1ec04"]},{"id":"ITEM-3","itemData":{"DOI":"10.1109/SEAA.2017.73","ISBN":"9781538621400","abstract":"Requirements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2017","id":"ITEM-3","issued":{"date-parts":[["2017","9"]]},"page":"141-144","publisher":"Institute of Electrical and Electronics Engineers Inc.","title":"Requirements elicitation techniques applied in software startups","type":"paper-conference"},"uris":["http://www.mendeley.com/documents/?uuid=804521ca-aca3-4ae1-b377-2a6b8226e15c"]},{"id":"ITEM-4","itemData":{"DOI":"10.1109/RE.2019.00045","ISBN":"9781728139128","ISSN":"23326441","abstract":"[Context]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Engineering","id":"ITEM-4","issued":{"date-parts":[["2019","9"]]},"page":"357-362","publisher":"IEEE Computer Society","title":"LadderBot: A requirements self-elicitation system","type":"paper-conference","volume":"2019-Septe"},"uris":["http://www.mendeley.com/documents/?uuid=a9ebd6f9-ab61-401e-9f4b-922095e817a0"]}],"mendeley":{"formattedCitation":"[1], [14], [41], [48]","plainTextFormattedCitation":"[1], [14], [41], [48]","previouslyFormattedCitation":"[1], [14], [41], [48]"},"properties":{"noteIndex":0},"schema":"https://github.com/citation-style-language/schema/raw/master/csl-citation.json"}</w:instrText>
      </w:r>
      <w:r w:rsidR="009208C3">
        <w:rPr>
          <w:rStyle w:val="hps"/>
          <w:spacing w:val="-1"/>
        </w:rPr>
        <w:fldChar w:fldCharType="separate"/>
      </w:r>
      <w:r w:rsidR="009208C3" w:rsidRPr="009208C3">
        <w:rPr>
          <w:rStyle w:val="hps"/>
          <w:noProof/>
          <w:spacing w:val="-1"/>
        </w:rPr>
        <w:t>[1], [14], [41], [48]</w:t>
      </w:r>
      <w:r w:rsidR="009208C3">
        <w:rPr>
          <w:rStyle w:val="hps"/>
          <w:spacing w:val="-1"/>
        </w:rPr>
        <w:fldChar w:fldCharType="end"/>
      </w:r>
      <w:r w:rsidRPr="00D218C3">
        <w:rPr>
          <w:rStyle w:val="hps"/>
          <w:spacing w:val="-1"/>
        </w:rPr>
        <w:t xml:space="preserve"> detallan que los documentos de requisitos complejos recopilados manualmente pueden ser interpretados de manera diferente por distintas personas, lo que conducirá a la confusión, la ambigüedad y la mala interpretación. Además, también termina causando dificultades para recuperar implícitamente los requisitos, especialmente cuando los analistas no tienen conocimiento en el dominio, en los artículos</w:t>
      </w:r>
      <w:r w:rsidR="009208C3">
        <w:rPr>
          <w:rStyle w:val="hps"/>
          <w:spacing w:val="-1"/>
        </w:rPr>
        <w:t xml:space="preserve"> </w:t>
      </w:r>
      <w:r w:rsidR="009208C3">
        <w:rPr>
          <w:rStyle w:val="hps"/>
          <w:spacing w:val="-1"/>
        </w:rPr>
        <w:fldChar w:fldCharType="begin" w:fldLock="1"/>
      </w:r>
      <w:r w:rsidR="009208C3">
        <w:rPr>
          <w:rStyle w:val="hps"/>
          <w:spacing w:val="-1"/>
        </w:rPr>
        <w:instrText>ADDIN CSL_CITATION {"citationItems":[{"id":"ITEM-1","itemData":{"DOI":"10.1109/REET.2018.00010","ISBN":"9781538684085","abstract":"Software engineering courses continually strive to maintain an excellent teaching curriculum that provides students with the agile skills as per industry needs. A particular challenge of teaching requirements engineering is capturing and communicating software requirements without killing team agility with excessive documentation. In many projects, requirements can be ambiguous and inconsistent. It is important to find a middle ground between completely by-passing requirements documentation and writing a complete Software Requirements Specification. In this paper, we report our experiences, presenting a guideline for students and educators who wish to adopt motivational modelling, a lightweight approach to requirements elicitation and modelling, for agile requirements engineering. Motivational modelling is an efficient technique that also represents a good boundary object to support discussions between developers and non-technical clients. Finally, we outline discussion points regarding where motivational models could fit into other agile practices.","author":[{"dropping-particle":"","family":"Lorca","given":"Antonio Lopez","non-dropping-particle":"","parse-names":false,"suffix":""},{"dropping-particle":"","family":"Burrows","given":"Rachel","non-dropping-particle":"","parse-names":false,"suffix":""},{"dropping-particle":"","family":"Sterling","given":"Leon","non-dropping-particle":"","parse-names":false,"suffix":""}],"container-title":"Proceedings - 2018 8th International Workshop on Requirements Engineering Education and Training, REET 2018","id":"ITEM-1","issued":{"date-parts":[["2018","10"]]},"page":"30-39","publisher":"Institute of Electrical and Electronics Engineers Inc.","title":"Teaching motivational models in agile requirements engineering","type":"paper-conference"},"uris":["http://www.mendeley.com/documents/?uuid=3b179f20-897d-4d5e-9bcd-5a4f163d27b0"]},{"id":"ITEM-2","itemData":{"DOI":"10.1109/ICSE-SEIP.2017.14","ISBN":"9781538627174","abstract":"[Context]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Conference","id":"ITEM-3","issued":{"date-parts":[["2019"]]},"page":"1-5","publisher":"Institute of Electrical and Electronics Engineers Inc.","title":"Dealing with Change in Software Development: A Challenge for Requirements Engineering","type":"paper-conference"},"uris":["http://www.mendeley.com/documents/?uuid=631f207a-30bf-4c55-b337-c3315019447f"]},{"id":"ITEM-4","itemData":{"DOI":"10.1145/2970276.2970295","ISBN":"9781450338455","abstract":"This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Engineering","id":"ITEM-4","issued":{"date-parts":[["2016","8","25"]]},"page":"864-869","publisher":"Association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requirements","type":"paper-conference"},"uris":["http://www.mendeley.com/documents/?uuid=47992ba7-c01c-4b88-8fe4-2248aebf2504"]},{"id":"ITEM-5","itemData":{"DOI":"10.1109/TSE.2015.2494588","ISSN":"00985589","abstract":"Context. Requirements elicitation is a highly communicative activity in which human interactions play a critical role. A number of analyst characteristics or skills may influence elicitation process effectiveness. Aim. Study the influence of analyst problem domain knowledge on elicitation effectiveness. Method. We executed a controlled experiment with post-graduate students. The experimental task was to elicit requirements using open interview and consolidate the elicited information immediately afterwards. We used four different problem domains about which students had different levels of knowledge. Two tasks were used in the experiment, whereas the other two were used in an internal replication of the experiment; that is, we repeated the experiment with the same subjects but with different domains. Results. Analyst problem domain knowledge has a small but statistically significant effect on the effectiveness of the requirements elicitation activity. The interviewee has a big positive and significant influence, as does general training in requirements activities and interview experience. Conclusion. During early contacts with the customer, a key factor is the interviewee; however, training in tasks related to requirements elicitation and knowledge of the problem domain helps requirements analysts to be more effective.","author":[{"dropping-particle":"","family":"Aranda","given":"Alejandrina M.","non-dropping-particle":"","parse-names":false,"suffix":""},{"dropping-particle":"","family":"Dieste","given":"Oscar","non-dropping-particle":"","parse-names":false,"suffix":""},{"dropping-particle":"","family":"Juristo","given":"Natalia","non-dropping-particle":"","parse-names":false,"suffix":""}],"container-title":"IEEE Transactions on Software Engineering","id":"ITEM-5","issue":"5","issued":{"date-parts":[["2016","5","1"]]},"page":"427-451","publisher":"Institute of Electrical and Electronics Engineers Inc.","title":"Effect of Domain Knowledge on Elicitation Effectiveness: An Internally Replicated Controlled Experiment","type":"article-journal","volume":"42"},"uris":["http://www.mendeley.com/documents/?uuid=0a94e5bb-d7e5-4d91-836a-cccba5e65e59"]},{"id":"ITEM-6","itemData":{"DOI":"10.1049/iet-sen.2017.0144","ISSN":"17518806","abstract":"Requirements elicitation is a critical activity that forms part of the requirements engineering process because it has to discover what the software must do through a solid understanding of the wishes and needs of the various stakeholders and to transform them into software requirements. However, in spite of its relevance, there are only a few systematic literature reviews that provide scientific evidence about the effectiveness of the techniques used to elicit software requirements. This study presents a systematic review of relevant literature on requirements elicitation techniques, from 1993 to 2015, by addressing two research questions: Which mature techniques are currently used for eliciting software requirements? and Which mature techniques improve the elicitation effectiveness? Prior literature assumes that such 'maturity' leads to a better-quality understanding of stakeholders' desires and needs, and thus an increased likelihood that a resulting software will satisfy those requirements. This research paper found 140 studies to answer these questions. The findings describe which elicitation techniques are effective and in which situations they work best, taking into account the product which must be developed, the stakeholders' characteristics, the type of information obtained, among other factors.","author":[{"dropping-particle":"","family":"Pacheco","given":"Carla","non-dropping-particle":"","parse-names":false,"suffix":""},{"dropping-particle":"","family":"Garcia","given":"Ivan","non-dropping-particle":"","parse-names":false,"suffix":""},{"dropping-particle":"","family":"Reyes","given":"Miryam","non-dropping-particle":"","parse-names":false,"suffix":""}],"container-title":"IET Software","id":"ITEM-6","issue":"4","issued":{"date-parts":[["2018","8","1"]]},"page":"365-378","publisher":"Institution of Engineering and Technology","title":"Requirements elicitation Techniques: A systematic literature review based on the maturity of the techniques","type":"article-journal","volume":"12"},"uris":["http://www.mendeley.com/documents/?uuid=0b3ec88a-ff2f-4c14-9af1-1df0aeec24ce"]},{"id":"ITEM-7","itemData":{"DOI":"10.1109/ELINFOCOM.2016.7562976","ISBN":"9781467380164","abstract":"Web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2016","id":"ITEM-7","issued":{"date-parts":[["2016","9","7"]]},"page":"1-4","publisher":"Institute of Electrical and Electronics Engineers Inc.","title":"WERT technique in requirements elicitation for web applications","type":"paper-conference"},"uris":["http://www.mendeley.com/documents/?uuid=d45e6975-1fc0-42e0-a959-c15293fd3392"]},{"id":"ITEM-8","itemData":{"DOI":"10.1109/COMPSAC.2016.191","ISBN":"9781467388450","ISSN":"07303157","abstract":"In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Conference","id":"ITEM-8","issued":{"date-parts":[["2016"]]},"page":"233-238","publisher":"IEEE Computer Society","title":"Situation-Oriented Requirements Elicitation","type":"paper-conference","volume":"1"},"uris":["http://www.mendeley.com/documents/?uuid=64c52b40-bbb4-4216-8b3b-58ba8853eb55"]},{"id":"ITEM-9","itemData":{"DOI":"10.1109/AIRE.2018.00007","ISBN":"9781538684047","abstract":"Requirements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2018","id":"ITEM-9","issued":{"date-parts":[["2018","10"]]},"page":"8-14","publisher":"Institute of Electrical and Electronics Engineers Inc.","title":"ELICA: An Automated Tool for Dynamic Extraction of Requirements Relevant Information","type":"paper-conference"},"uris":["http://www.mendeley.com/documents/?uuid=932d6628-9ac0-460a-89c8-e6ec4bb162bf"]},{"id":"ITEM-10","itemData":{"DOI":"10.1109/ICEET1.2018.8338650","ISBN":"9781538621707","abstract":"Requirements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2018","id":"ITEM-10","issued":{"date-parts":[["2018"]]},"page":"1-5","publisher":"Institute of Electrical and Electronics Engineers Inc.","title":"A review on knowledge management in requirements engineering","type":"paper-conference","volume":"2018-Janua"},"uris":["http://www.mendeley.com/documents/?uuid=3feaaed9-8eb4-4af1-a5a0-f2c756241691"]},{"id":"ITEM-11","itemData":{"DOI":"10.1109/RE.2017.78","ISBN":"9781538631911","abstract":"The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2017","id":"ITEM-11","issued":{"date-parts":[["2017","9"]]},"page":"450-451","publisher":"Institute of Electrical and Electronics Engineers Inc.","title":"Let's Hear it from RETTA: A Requirements Elicitation Tool for TrAffic Management Systems","type":"paper-conference"},"uris":["http://www.mendeley.com/documents/?uuid=bee8f5bd-69f0-4d6f-b031-2cb448b31937"]},{"id":"ITEM-12","itemData":{"DOI":"10.1145/2851613.2851758","ISBN":"9781450337397","abstract":"The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Computing","id":"ITEM-12","issued":{"date-parts":[["2016"]]},"page":"1270-1275","publisher":"Association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review","type":"paper-conference","volume":"04-08-Apri"},"uris":["http://www.mendeley.com/documents/?uuid=7c829d74-cbc8-45ea-836a-ed2418ad8971"]},{"id":"ITEM-13","itemData":{"DOI":"10.1109/D4RE.2018.00008","ISBN":"9781538684184","abstract":"Process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2018","id":"ITEM-13","issued":{"date-parts":[["2018"]]},"page":"8-11","publisher":"Institute of Electrical and Electronics Engineers Inc.","title":"What requirements engineering can learn from process mining","type":"paper-conference"},"uris":["http://www.mendeley.com/documents/?uuid=a7f7a2b1-0cc3-421a-8420-06b196f9199d"]}],"mendeley":{"formattedCitation":"[2], [3], [44], [45], [49], [6], [7], [16], [17], [38], [39], [41], [43]","plainTextFormattedCitation":"[2], [3], [44], [45], [49], [6], [7], [16], [17], [38], [39], [41], [43]","previouslyFormattedCitation":"[2], [3], [44], [45], [49], [6], [7], [16], [17], [38], [39], [41], [43]"},"properties":{"noteIndex":0},"schema":"https://github.com/citation-style-language/schema/raw/master/csl-citation.json"}</w:instrText>
      </w:r>
      <w:r w:rsidR="009208C3">
        <w:rPr>
          <w:rStyle w:val="hps"/>
          <w:spacing w:val="-1"/>
        </w:rPr>
        <w:fldChar w:fldCharType="separate"/>
      </w:r>
      <w:r w:rsidR="009208C3" w:rsidRPr="009208C3">
        <w:rPr>
          <w:rStyle w:val="hps"/>
          <w:noProof/>
          <w:spacing w:val="-1"/>
        </w:rPr>
        <w:t>[2], [3], [44], [45], [49], [6], [7], [16], [17], [38], [39], [41], [43]</w:t>
      </w:r>
      <w:r w:rsidR="009208C3">
        <w:rPr>
          <w:rStyle w:val="hps"/>
          <w:spacing w:val="-1"/>
        </w:rPr>
        <w:fldChar w:fldCharType="end"/>
      </w:r>
      <w:r w:rsidRPr="00D218C3">
        <w:rPr>
          <w:rStyle w:val="hps"/>
          <w:spacing w:val="-1"/>
        </w:rPr>
        <w:t xml:space="preserve"> coinciden en que la mala comunicación de los requisitos tanto entre cliente-analista como entre el grupo de desarrolladores, es uno de los problemas principales en la elicitación de requisitos, además de problemas de comprensión que se producen dentro del grupo de interesados como el grupo de programadores y usuarios. Esto implica que las barreras de comunicación y el acuerdo sobre los requisitos son cuestiones importantes relacionadas con la obtención de requisitos. Mientras tanto, una creencia general es que la comunicación verbal no siempre puede conducir a los requisitos reales.</w:t>
      </w:r>
    </w:p>
    <w:p w14:paraId="71F55D4B" w14:textId="77777777" w:rsidR="00D218C3" w:rsidRPr="00D218C3" w:rsidRDefault="00D218C3" w:rsidP="00D218C3">
      <w:pPr>
        <w:ind w:firstLine="288"/>
        <w:jc w:val="both"/>
        <w:rPr>
          <w:rStyle w:val="hps"/>
          <w:spacing w:val="-1"/>
        </w:rPr>
      </w:pPr>
    </w:p>
    <w:p w14:paraId="063D6A93" w14:textId="0B79D37F" w:rsidR="00D218C3" w:rsidRDefault="00D218C3" w:rsidP="00D218C3">
      <w:pPr>
        <w:ind w:firstLine="288"/>
        <w:jc w:val="both"/>
        <w:rPr>
          <w:rStyle w:val="hps"/>
          <w:spacing w:val="-1"/>
        </w:rPr>
      </w:pPr>
      <w:r w:rsidRPr="00D218C3">
        <w:rPr>
          <w:rStyle w:val="hps"/>
          <w:spacing w:val="-1"/>
        </w:rPr>
        <w:t>Los artículos</w:t>
      </w:r>
      <w:r w:rsidR="009208C3">
        <w:rPr>
          <w:rStyle w:val="hps"/>
          <w:spacing w:val="-1"/>
        </w:rPr>
        <w:t xml:space="preserve"> </w:t>
      </w:r>
      <w:r w:rsidR="009208C3">
        <w:rPr>
          <w:rStyle w:val="hps"/>
          <w:spacing w:val="-1"/>
        </w:rPr>
        <w:fldChar w:fldCharType="begin" w:fldLock="1"/>
      </w:r>
      <w:r w:rsidR="009208C3">
        <w:rPr>
          <w:rStyle w:val="hps"/>
          <w:spacing w:val="-1"/>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Systems","type":"paper-conference"},"uris":["http://www.mendeley.com/documents/?uuid=bee8f5bd-69f0-4d6f-b031-2cb448b31937"]},{"id":"ITEM-2","itemData":{"DOI":"10.1016/j.infsof.2017.03.004","ISSN":"09505849","abstract":"Context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Technology","id":"ITEM-2","issued":{"date-parts":[["2017","7","1"]]},"page":"160-179","publisher":"Elsevier B.V.","title":"REASSURE: Requirements elicitation for adaptive socio-technical systems using repertory grid","type":"article-journal","volume":"87"},"uris":["http://www.mendeley.com/documents/?uuid=c6c2a868-3b37-442f-8774-5c5fc90bfc43"]},{"id":"ITEM-3","itemData":{"DOI":"10.1109/AIRE.2018.00007","ISBN":"9781538684047","abstract":"Requirements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2018","id":"ITEM-3","issued":{"date-parts":[["2018","10"]]},"page":"8-14","publisher":"Institute of Electrical and Electronics Engineers Inc.","title":"ELICA: An Automated Tool for Dynamic Extraction of Requirements Relevant Information","type":"paper-conference"},"uris":["http://www.mendeley.com/documents/?uuid=932d6628-9ac0-460a-89c8-e6ec4bb162bf"]},{"id":"ITEM-4","itemData":{"DOI":"10.1109/CSE.2015.49","ISBN":"9781467382977","abstract":"Requirements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2015","id":"ITEM-4","issued":{"date-parts":[["2015","10"]]},"page":"253-261","publisher":"Institute of Electrical and Electronics Engineers Inc.","title":"Effective requirements engineering for CSE projects: A lightweight tool","type":"paper-conference"},"uris":["http://www.mendeley.com/documents/?uuid=9eeaf04e-fd93-482c-a9d9-34332039d47a"]},{"id":"ITEM-5","itemData":{"DOI":"10.1109/ELINFOCOM.2016.7562976","ISBN":"9781467380164","abstract":"Web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2016","id":"ITEM-5","issued":{"date-parts":[["2016","9","7"]]},"page":"1-4","publisher":"Institute of Electrical and Electronics Engineers Inc.","title":"WERT technique in requirements elicitation for web applications","type":"paper-conference"},"uris":["http://www.mendeley.com/documents/?uuid=d45e6975-1fc0-42e0-a959-c15293fd3392"]},{"id":"ITEM-6","itemData":{"DOI":"10.1109/D4RE.2018.00008","ISBN":"9781538684184","abstract":"Process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2018","id":"ITEM-6","issued":{"date-parts":[["2018"]]},"page":"8-11","publisher":"Institute of Electrical and Electronics Engineers Inc.","title":"What requirements engineering can learn from process mining","type":"paper-conference"},"uris":["http://www.mendeley.com/documents/?uuid=a7f7a2b1-0cc3-421a-8420-06b196f9199d"]},{"id":"ITEM-7","itemData":{"DOI":"10.1109/RE.2019.00037","ISBN":"9781728139128","ISSN":"23326441","abstract":"Digitalization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Engineering","id":"ITEM-7","issued":{"date-parts":[["2019","9"]]},"page":"276-285","publisher":"IEEE Computer Society","title":"Requirements engineering method for infrastructure automation and cloud projects","type":"paper-conference","volume":"2019-Septe"},"uris":["http://www.mendeley.com/documents/?uuid=d5fd04d3-10c3-46b6-b27a-e4c45ca4158a"]}],"mendeley":{"formattedCitation":"[2], [31], [35], [41], [44], [49], [51]","plainTextFormattedCitation":"[2], [31], [35], [41], [44], [49], [51]","previouslyFormattedCitation":"[2], [31], [35], [41], [44], [49], [51]"},"properties":{"noteIndex":0},"schema":"https://github.com/citation-style-language/schema/raw/master/csl-citation.json"}</w:instrText>
      </w:r>
      <w:r w:rsidR="009208C3">
        <w:rPr>
          <w:rStyle w:val="hps"/>
          <w:spacing w:val="-1"/>
        </w:rPr>
        <w:fldChar w:fldCharType="separate"/>
      </w:r>
      <w:r w:rsidR="009208C3" w:rsidRPr="009208C3">
        <w:rPr>
          <w:rStyle w:val="hps"/>
          <w:noProof/>
          <w:spacing w:val="-1"/>
        </w:rPr>
        <w:t>[2], [31], [35], [41], [44], [49], [51]</w:t>
      </w:r>
      <w:r w:rsidR="009208C3">
        <w:rPr>
          <w:rStyle w:val="hps"/>
          <w:spacing w:val="-1"/>
        </w:rPr>
        <w:fldChar w:fldCharType="end"/>
      </w:r>
      <w:r w:rsidRPr="00D218C3">
        <w:rPr>
          <w:rStyle w:val="hps"/>
          <w:spacing w:val="-1"/>
        </w:rPr>
        <w:t xml:space="preserve"> explican que los interesados con insuficientes herramientas como computadoras o falta de software, suelen expresar los requisitos utilizando sus propios términos, esto puede hacer que ingenieros de software que no tienen experiencia o conocimiento en el dominio del usuario se le vuelva difícil de entender los requisitos. Además, las partes interesadas a menudo no tienen ninguna idea sobre lo que quieren exactamente de lo previsto sistema. Los arquitectos de SW son los interesados que se ven muy afectados por la volatilidad de los requisitos, en los artículos</w:t>
      </w:r>
      <w:r w:rsidR="009208C3">
        <w:rPr>
          <w:rStyle w:val="hps"/>
          <w:spacing w:val="-1"/>
        </w:rPr>
        <w:t xml:space="preserve"> </w:t>
      </w:r>
      <w:r w:rsidR="009208C3">
        <w:rPr>
          <w:rStyle w:val="hps"/>
          <w:spacing w:val="-1"/>
        </w:rPr>
        <w:fldChar w:fldCharType="begin" w:fldLock="1"/>
      </w:r>
      <w:r w:rsidR="00780AEC">
        <w:rPr>
          <w:rStyle w:val="hps"/>
          <w:spacing w:val="-1"/>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markets","type":"article-journal","volume":"28"},"uris":["http://www.mendeley.com/documents/?uuid=e90f35fd-2d7e-4e60-8f06-82dbc2c1ec04"]},{"id":"ITEM-2","itemData":{"DOI":"10.1109/ICSE-SEIP.2017.14","ISBN":"9781538627174","abstract":"[Context]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2017","id":"ITEM-2","issued":{"date-parts":[["2017","6"]]},"page":"223-232","publisher":"Institute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problems","type":"paper-conference"},"uris":["http://www.mendeley.com/documents/?uuid=30c7c562-56b7-406f-a577-d7435905970b"]},{"id":"ITEM-3","itemData":{"DOI":"10.1109/JITRE.2015.7330171","ISBN":"9781509001194","abstract":"Requirements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Proceedings","id":"ITEM-3","issued":{"date-parts":[["2015","11"]]},"page":"5-8","publisher":"Institute of Electrical and Electronics Engineers Inc.","title":"Time-constrained requirements elicitation: Reusing GitHub content","type":"paper-conference"},"uris":["http://www.mendeley.com/documents/?uuid=bceba2a2-9eb5-46ef-b1a8-ff4827e2dc14"]},{"id":"ITEM-4","itemData":{"DOI":"10.1145/2851613.2851758","ISBN":"9781450337397","abstract":"The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Computing","id":"ITEM-4","issued":{"date-parts":[["2016"]]},"page":"1270-1275","publisher":"Association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review","type":"paper-conference","volume":"04-08-Apri"},"uris":["http://www.mendeley.com/documents/?uuid=7c829d74-cbc8-45ea-836a-ed2418ad8971"]},{"id":"ITEM-5","itemData":{"DOI":"10.1109/RCIS.2015.7128875","ISSN":"21511357","abstract":"Requirements elicitation is the activity in requirements engineering (RE) which focuses on the collection of information about requirements of the system-to-be and its environment. One important challenge is elicitation incompleteness; it occurs when information, which may have been relevant for requirements engineering, is not elicited. This may be due to various factors, such as that the requirements engineer asked no questions about it, and the stakeholders did not consider it important. To help requirements engineers reduce elicitation incompleteness, we propose the so-called Model of Elicitation Topic Relevance (METRe). METRe is a diagram that shows topics which can be discussed during requirements elicitation, and expresses the relative importance of each topic to stakeholders and engineers. The more likely it is that a stakeholder or engineer will discuss the topic spontaneously during elicitation, the more important it is for, respectively, stakeholders or engineers. METRe was made by combining our prior work on the importance of topics to stakeholders, and a new round of empirical research. The new round consisted of data collection using a survey, in which the various topics were presented to and evaluated by 50 IT-experts in Belgium. Subjects were asked to evaluate the relative importance of the topics, that is, how relevant they find these topics when eliciting information, and how pro-active they would be in collecting them.","author":[{"dropping-particle":"","family":"Burnay","given":"Corentin","non-dropping-particle":"","parse-names":false,"suffix":""},{"dropping-particle":"","family":"Jureta","given":"Ivan","non-dropping-particle":"","parse-names":false,"suffix":""},{"dropping-particle":"","family":"Faulkner","given":"Stephane","non-dropping-particle":"","parse-names":false,"suffix":""}],"container-title":"Proceedings - International Conference on Research Challenges in Information Science","id":"ITEM-5","issue":"June","issued":{"date-parts":[["2015","6","19"]]},"page":"151-158","publisher":"IEEE Computer Society","title":"Towards a Model of Topic Relevance during requirements elicitation - Preliminary results","type":"paper-conference","volume":"2015-June"},"uris":["http://www.mendeley.com/documents/?uuid=135bfc17-b761-45d4-8532-5a85a6fdef3e"]},{"id":"ITEM-6","itemData":{"DOI":"10.1109/D4RE.2018.00008","ISBN":"9781538684184","abstract":"Process Mining is an approach that uses event logs of systems or processes and turns them into valuable insights. The main characteristic of process mining techniques is that they focus on and exploit \"real behavior\" of a large number of stakeholders of a system or of a process. On the other hand, requirements engineering is concerned with requirements elicitation and analysis not only in terms of software specifications but also in terms of activities carried out within an organizational and social context. Furthermore, involving a large number of users/stakeholders has always been a challenge with traditional requirements engineering methods. Although both requirements engineering and process mining have gained increasing research attention, the synergy between these two domains is yet to be exploited. Such a synergy can help both domains benefit from their capabilities and mitigate their own challenges. The ability of process mining to exploit huge data logs can help requirements engineers cope with the above challenge. This paper aims to highlight how requirements engineering can benefit from process mining's components such as execution logs, process discovery and conformance techniques for requirements elicitation, prioritization and validation.","author":[{"dropping-particle":"","family":"Ghasemi","given":"Mahdi","non-dropping-particle":"","parse-names":false,"suffix":""}],"container-title":"Proceedings - 2018 1st International Workshop on Learning from other Disciplines for Requirements Engineering, D4RE 2018","id":"ITEM-6","issued":{"date-parts":[["2018"]]},"page":"8-11","publisher":"Institute of Electrical and Electronics Engineers Inc.","title":"What requirements engineering can learn from process mining","type":"paper-conference"},"uris":["http://www.mendeley.com/documents/?uuid=a7f7a2b1-0cc3-421a-8420-06b196f9199d"]}],"mendeley":{"formattedCitation":"[5], [6], [14], [17], [34], [49]","plainTextFormattedCitation":"[5], [6], [14], [17], [34], [49]","previouslyFormattedCitation":"[5], [6], [14], [17], [34], [49]"},"properties":{"noteIndex":0},"schema":"https://github.com/citation-style-language/schema/raw/master/csl-citation.json"}</w:instrText>
      </w:r>
      <w:r w:rsidR="009208C3">
        <w:rPr>
          <w:rStyle w:val="hps"/>
          <w:spacing w:val="-1"/>
        </w:rPr>
        <w:fldChar w:fldCharType="separate"/>
      </w:r>
      <w:r w:rsidR="009208C3" w:rsidRPr="009208C3">
        <w:rPr>
          <w:rStyle w:val="hps"/>
          <w:noProof/>
          <w:spacing w:val="-1"/>
        </w:rPr>
        <w:t>[5], [6], [14], [17], [34], [49]</w:t>
      </w:r>
      <w:r w:rsidR="009208C3">
        <w:rPr>
          <w:rStyle w:val="hps"/>
          <w:spacing w:val="-1"/>
        </w:rPr>
        <w:fldChar w:fldCharType="end"/>
      </w:r>
      <w:r w:rsidRPr="00D218C3">
        <w:rPr>
          <w:rStyle w:val="hps"/>
          <w:spacing w:val="-1"/>
        </w:rPr>
        <w:t xml:space="preserve"> se detalla que el principal problema son los datos escasos o la información incompleta, por otra parte en los artículos</w:t>
      </w:r>
      <w:r w:rsidR="009208C3">
        <w:rPr>
          <w:rStyle w:val="hps"/>
          <w:spacing w:val="-1"/>
        </w:rPr>
        <w:t xml:space="preserve"> </w:t>
      </w:r>
      <w:r w:rsidR="00780AEC">
        <w:rPr>
          <w:rStyle w:val="hps"/>
          <w:spacing w:val="-1"/>
        </w:rPr>
        <w:fldChar w:fldCharType="begin" w:fldLock="1"/>
      </w:r>
      <w:r w:rsidR="00780AEC">
        <w:rPr>
          <w:rStyle w:val="hps"/>
          <w:spacing w:val="-1"/>
        </w:rPr>
        <w:instrText>ADDIN CSL_CITATION {"citationItems":[{"id":"ITEM-1","itemData":{"DOI":"10.1109/ICSE-SEIP.2017.14","ISBN":"9781538627174","abstract":"[Context] Defect Causal Analysis (DCA) represents an efficient practice to improve software processes. While knowledge on cause-effect relations is helpful to support DCA, collecting cause-effect data may require significant effort and time. [Goal] We propose and evaluate a new DCA approach that uses cross-company data to support the practical application of DCA. [Method] We collected cross-company data on causes of requirements engineering problems from 74 Brazilian organizations and built a Bayesian network. Our DCA approach uses the diagnostic inference of the Bayesian network to support DCA sessions. We evaluated our approach by applying a model for technology transfer to industry and conducted three consecutive evaluations: (i) in academia, (ii) with industry representatives of the Fraunhofer Project Center at UFBA, and (iii) in an industrial case study at the Brazilian National Development Bank (BNDES). [Results] We received positive feedback in all three evaluations and the cross-company data was considered helpful for determining main causes. [Conclusions] Our results strengthen our confidence in that supporting DCA with cross-company data is promising and should be further investigated.","author":[{"dropping-particle":"","family":"Kalinowski","given":"Marcos","non-dropping-particle":"","parse-names":false,"suffix":""},{"dropping-particle":"","family":"Curty","given":"Pablo","non-dropping-particle":"","parse-names":false,"suffix":""},{"dropping-particle":"","family":"Paes","given":"Aline","non-dropping-particle":"","parse-names":false,"suffix":""},{"dropping-particle":"","family":"Ferreira","given":"Alexandre","non-dropping-particle":"","parse-names":false,"suffix":""},{"dropping-particle":"","family":"Spinola","given":"Rodrigo","non-dropping-particle":"","parse-names":false,"suffix":""},{"dropping-particle":"","family":"Fernandez","given":"Daniel Mendez","non-dropping-particle":"","parse-names":false,"suffix":""},{"dropping-particle":"","family":"Felderer","given":"Michael","non-dropping-particle":"","parse-names":false,"suffix":""},{"dropping-particle":"","family":"Wagner","given":"Stefan","non-dropping-particle":"","parse-names":false,"suffix":""}],"container-title":"Proceedings - 2017 IEEE/ACM 39th International Conference on Software Engineering: Software Engineering in Practice Track, ICSE-SEIP 2017","id":"ITEM-1","issued":{"date-parts":[["2017","6"]]},"page":"223-232","publisher":"Institute of Electrical and Electronics Engineers Inc.","title":"Supporting defect causal analysis in practice with cross-company data on causes of requirements engineering problems","type":"paper-conference"},"uris":["http://www.mendeley.com/documents/?uuid=30c7c562-56b7-406f-a577-d7435905970b"]},{"id":"ITEM-2","itemData":{"DOI":"10.1109/TIMES-iCON.2018.8621784","ISBN":"9781538675731","abstract":"The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Conference","id":"ITEM-2","issued":{"date-parts":[["2019"]]},"page":"1-5","publisher":"Institute of Electrical and Electronics Engineers Inc.","title":"Dealing with Change in Software Development: A Challenge for Requirements Engineering","type":"paper-conference"},"uris":["http://www.mendeley.com/documents/?uuid=631f207a-30bf-4c55-b337-c3315019447f"]},{"id":"ITEM-3","itemData":{"DOI":"10.1145/2851613.2851758","ISBN":"9781450337397","abstract":"The usability of requirements engineering (RE) techniques has been recognised as a key factor for their successful adoption by industry. RE techniques must be accessible to stakeholders with different backgrounds, so they can be empowered to effectively and efficiently contribute to building successful systems. When selecting an appropriate requirements engineering technique for a given context, one should consider the usability supported by each of the candidate techniques. The first step towards achieving this goal is to gather the best evidence available on the usability of RE approaches by performing a systematic literature review, to answer one research question: How is the usability of requirements engineering techniques and tools addressed? We systematically review articles published in the Requirements Engineering Journal, one of the main sources for mature work in RE, to motivate a research roadmap to make RE approaches more accessible to stakeholders with different backgrounds.","author":[{"dropping-particle":"","family":"Bombonatti","given":"Denise","non-dropping-particle":"","parse-names":false,"suffix":""},{"dropping-particle":"","family":"Gralha","given":"Catarina","non-dropping-particle":"","parse-names":false,"suffix":""},{"dropping-particle":"","family":"Moreira","given":"Ana","non-dropping-particle":"","parse-names":false,"suffix":""},{"dropping-particle":"","family":"Araújo","given":"João","non-dropping-particle":"","parse-names":false,"suffix":""},{"dropping-particle":"","family":"Goulão","given":"Miguel","non-dropping-particle":"","parse-names":false,"suffix":""}],"container-title":"Proceedings of the ACM Symposium on Applied Computing","id":"ITEM-3","issued":{"date-parts":[["2016"]]},"page":"1270-1275","publisher":"Association for Computing Machinery","publisher-place":"New York, New York, USA","title":"Usability of requirements techniques: A systematic literature review","type":"paper-conference","volume":"04-08-Apri"},"uris":["http://www.mendeley.com/documents/?uuid=7c829d74-cbc8-45ea-836a-ed2418ad8971"]}],"mendeley":{"formattedCitation":"[3], [6], [17]","plainTextFormattedCitation":"[3], [6], [17]","previouslyFormattedCitation":"[3], [6], [17]"},"properties":{"noteIndex":0},"schema":"https://github.com/citation-style-language/schema/raw/master/csl-citation.json"}</w:instrText>
      </w:r>
      <w:r w:rsidR="00780AEC">
        <w:rPr>
          <w:rStyle w:val="hps"/>
          <w:spacing w:val="-1"/>
        </w:rPr>
        <w:fldChar w:fldCharType="separate"/>
      </w:r>
      <w:r w:rsidR="00780AEC" w:rsidRPr="00780AEC">
        <w:rPr>
          <w:rStyle w:val="hps"/>
          <w:noProof/>
          <w:spacing w:val="-1"/>
        </w:rPr>
        <w:t>[3], [6], [17]</w:t>
      </w:r>
      <w:r w:rsidR="00780AEC">
        <w:rPr>
          <w:rStyle w:val="hps"/>
          <w:spacing w:val="-1"/>
        </w:rPr>
        <w:fldChar w:fldCharType="end"/>
      </w:r>
      <w:r w:rsidRPr="00D218C3">
        <w:rPr>
          <w:rStyle w:val="hps"/>
          <w:spacing w:val="-1"/>
        </w:rPr>
        <w:t xml:space="preserve"> se detalla que la colaboración insuficiente por parte del cliente es el problema que más influye en la obtención de requisitos. En los artículos</w:t>
      </w:r>
      <w:r w:rsidR="00780AEC">
        <w:rPr>
          <w:rStyle w:val="hps"/>
          <w:spacing w:val="-1"/>
        </w:rPr>
        <w:t xml:space="preserve"> </w:t>
      </w:r>
      <w:r w:rsidR="00780AEC">
        <w:rPr>
          <w:rStyle w:val="hps"/>
          <w:spacing w:val="-1"/>
        </w:rPr>
        <w:fldChar w:fldCharType="begin" w:fldLock="1"/>
      </w:r>
      <w:r w:rsidR="00780AEC">
        <w:rPr>
          <w:rStyle w:val="hps"/>
          <w:spacing w:val="-1"/>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Conference","id":"ITEM-1","issued":{"date-parts":[["2019"]]},"page":"1-5","publisher":"Institute of Electrical and Electronics Engineers Inc.","title":"Dealing with Change in Software Development: A Challenge for Requirements Engineering","type":"paper-conference"},"uris":["http://www.mendeley.com/documents/?uuid=631f207a-30bf-4c55-b337-c3315019447f"]},{"id":"ITEM-2","itemData":{"DOI":"10.1109/RE.2017.78","ISBN":"9781538631911","abstract":"The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2017","id":"ITEM-2","issued":{"date-parts":[["2017","9"]]},"page":"450-451","publisher":"Institute of Electrical and Electronics Engineers Inc.","title":"Let's Hear it from RETTA: A Requirements Elicitation Tool for TrAffic Management Systems","type":"paper-conference"},"uris":["http://www.mendeley.com/documents/?uuid=bee8f5bd-69f0-4d6f-b031-2cb448b31937"]},{"id":"ITEM-3","itemData":{"DOI":"10.1145/3084100.3084105","ISBN":"9781450352703","abstract":"Requirements volatility is a major issue in software (SW) development, causing problems such as project delays and cost overruns. Even though there is a considerable amount of research related to requirement volatility, the majority of it is inclined toward project management aspects. The relationship between SW architecture design and requirements volatility has not been researched widely, even though changing requirements may for example lead to higher defect density during testing. An exploratory case study was conducted to study how requirements volatility affects SW architecture design. Fifteen semi-structured, thematic interviews were conducted in the case company, which provides the selection of software products for business customers and consumers. The research revealed the factors, such as requirements uncertainty and dynamic business environment, causing requirements volatility in the case company. The study identified the challenges that requirements volatility posed to SW architecture design, including scheduling and architectural technical debt. In addition, this study discusses means of mitigating the factors that cause requirements volatility and addressing the challenges posed by requirements volatility. SW architects are strongly influenced by requirement volatility. Thus understanding the factors causing requirements volatility as well as means to mitigate the challenges has high industrial relevance.","author":[{"dropping-particle":"","family":"Aaramaa","given":"Sanja","non-dropping-particle":"","parse-names":false,"suffix":""},{"dropping-particle":"","family":"Dasanayake","given":"Sandun","non-dropping-particle":"","parse-names":false,"suffix":""},{"dropping-particle":"","family":"Oivo","given":"Markku","non-dropping-particle":"","parse-names":false,"suffix":""},{"dropping-particle":"","family":"Markkula","given":"Jouni","non-dropping-particle":"","parse-names":false,"suffix":""},{"dropping-particle":"","family":"Saukkonen","given":"Samuli","non-dropping-particle":"","parse-names":false,"suffix":""}],"container-title":"ACM International Conference Proceeding Series","id":"ITEM-3","issued":{"date-parts":[["2017","7"]]},"page":"40-49","publisher":"Association for Computing Machinery","publisher-place":"New York, New York, USA","title":"Requirements volatility in software architecture design: An exploratory case study","type":"paper-conference","volume":"Part F1287"},"uris":["http://www.mendeley.com/documents/?uuid=fb04083b-258a-4b8a-9b6a-0b4fce608a20"]},{"id":"ITEM-4","itemData":{"DOI":"10.1016/j.ifacol.2017.08.1064","ISSN":"24058963","abstract":"Urban development is a critical issue that many cities are facing, due to the demography growth which results from the economic attractiveness of the urban centers. Based on common standards such as the Urban Development Plans, some projects for transportation systems renewal are progressively launched. In order to allow social cohesion, especially by providing travelers with services which may allow to better organize the transport, it is necessary to structure the transportation system according to sustainability requirements. This paper examines an integrated approach for assessing the sustainability of the current transportation system design, based on a policy making problem, aiming at providing decision makers with a framework allowing them to choose the most eco-responsible policy amongst many alternatives. Since the sustainability indicators may conflict each other, in order to better take into account the requirements of the whole transportation system in its design phase, a system-based approach has been adopted to characterize the complex structure of these indicators. A general methodology for their elicitation is proposed, using a process-object methodology and based on surveys from recent research on sustainable transportation, along with eco-design principles, in order to take into account urban transport priorities, sustainability challenges and the analysis of the whole lifecycle of the transport infrastructure and equipment. To validate this proposal, a multi-criteria decision method, allowing subjectivity, uncertainty, incomplete judgments and group consensus is then performed, based on a case study which shows the flexibility of fuzzy analytical hierarchy process for such assessment.","author":[{"dropping-particle":"","family":"Ngossaha","given":"J Moskolaï","non-dropping-particle":"","parse-names":false,"suffix":""},{"dropping-particle":"","family":"Ngouna","given":"R Houé","non-dropping-particle":"","parse-names":false,"suffix":""},{"dropping-particle":"","family":"Archimède","given":"B","non-dropping-particle":"","parse-names":false,"suffix":""},{"dropping-particle":"","family":"Nlong","given":"J M","non-dropping-particle":"","parse-names":false,"suffix":""}],"container-title":"IFAC-PapersOnLine","id":"ITEM-4","issue":"1","issued":{"date-parts":[["2017","7"]]},"page":"7481-7486","publisher":"Elsevier B.V.","title":"Sustainability assessment of a transportation system under uncertainty: an integrated multicriteria approach","type":"article-journal","volume":"50"},"uris":["http://www.mendeley.com/documents/?uuid=7263fc39-2cf1-40ea-bc37-0db869edcd07"]}],"mendeley":{"formattedCitation":"[2], [3], [22], [36]","plainTextFormattedCitation":"[2], [3], [22], [36]","previouslyFormattedCitation":"[2], [3], [22], [36]"},"properties":{"noteIndex":0},"schema":"https://github.com/citation-style-language/schema/raw/master/csl-citation.json"}</w:instrText>
      </w:r>
      <w:r w:rsidR="00780AEC">
        <w:rPr>
          <w:rStyle w:val="hps"/>
          <w:spacing w:val="-1"/>
        </w:rPr>
        <w:fldChar w:fldCharType="separate"/>
      </w:r>
      <w:r w:rsidR="00780AEC" w:rsidRPr="00780AEC">
        <w:rPr>
          <w:rStyle w:val="hps"/>
          <w:noProof/>
          <w:spacing w:val="-1"/>
        </w:rPr>
        <w:t>[2], [3], [22], [36]</w:t>
      </w:r>
      <w:r w:rsidR="00780AEC">
        <w:rPr>
          <w:rStyle w:val="hps"/>
          <w:spacing w:val="-1"/>
        </w:rPr>
        <w:fldChar w:fldCharType="end"/>
      </w:r>
      <w:r w:rsidR="00780AEC">
        <w:rPr>
          <w:rStyle w:val="hps"/>
          <w:spacing w:val="-1"/>
        </w:rPr>
        <w:t xml:space="preserve"> </w:t>
      </w:r>
      <w:r w:rsidRPr="00D218C3">
        <w:rPr>
          <w:rStyle w:val="hps"/>
          <w:spacing w:val="-1"/>
        </w:rPr>
        <w:t>indican los problemas de volatilidad, que se refieren a los cambios en requisitos. La volatilidad de los requisitos es un problema importante en el desarrollo de software (SW), que causa problemas como retrasos en los proyectos y sobre costes</w:t>
      </w:r>
    </w:p>
    <w:p w14:paraId="0A8C06AB" w14:textId="77777777" w:rsidR="00D218C3" w:rsidRPr="00D218C3" w:rsidRDefault="00D218C3" w:rsidP="00D218C3">
      <w:pPr>
        <w:ind w:firstLine="288"/>
        <w:jc w:val="both"/>
        <w:rPr>
          <w:rStyle w:val="hps"/>
          <w:spacing w:val="-1"/>
        </w:rPr>
      </w:pPr>
    </w:p>
    <w:p w14:paraId="3994C434" w14:textId="26ADB2DD" w:rsidR="0021658F" w:rsidRPr="00513D76" w:rsidRDefault="0020406E" w:rsidP="00D218C3">
      <w:pPr>
        <w:pStyle w:val="Ttulo21"/>
        <w:rPr>
          <w:rStyle w:val="hps"/>
          <w:noProof w:val="0"/>
        </w:rPr>
      </w:pPr>
      <w:r w:rsidRPr="00513D76">
        <w:rPr>
          <w:rStyle w:val="hps"/>
          <w:noProof w:val="0"/>
        </w:rPr>
        <w:lastRenderedPageBreak/>
        <w:t>Herramientas utilizadas en el análisis forense de dispositivos móviles</w:t>
      </w:r>
      <w:r w:rsidR="0021658F" w:rsidRPr="00513D76">
        <w:rPr>
          <w:noProof w:val="0"/>
        </w:rPr>
        <w:t xml:space="preserve"> </w:t>
      </w:r>
    </w:p>
    <w:p w14:paraId="2A827B5C" w14:textId="17438555" w:rsidR="00D218C3" w:rsidRPr="00D218C3" w:rsidRDefault="00D218C3" w:rsidP="00D218C3">
      <w:pPr>
        <w:pStyle w:val="Textoindependiente"/>
        <w:rPr>
          <w:rFonts w:eastAsia="Times New Roman"/>
          <w:color w:val="000000"/>
        </w:rPr>
      </w:pPr>
      <w:r w:rsidRPr="00D218C3">
        <w:rPr>
          <w:rFonts w:eastAsia="Times New Roman"/>
          <w:color w:val="000000"/>
        </w:rPr>
        <w:t xml:space="preserve">El articulo </w:t>
      </w:r>
      <w:r w:rsidR="00780AEC">
        <w:rPr>
          <w:rFonts w:eastAsia="Times New Roman"/>
          <w:color w:val="000000"/>
        </w:rPr>
        <w:fldChar w:fldCharType="begin" w:fldLock="1"/>
      </w:r>
      <w:r w:rsidR="00780AEC">
        <w:rPr>
          <w:rFonts w:eastAsia="Times New Roman"/>
          <w:color w:val="000000"/>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e90f35fd-2d7e-4e60-8f06-82dbc2c1ec04"]}],"mendeley":{"formattedCitation":"[14]","plainTextFormattedCitation":"[14]","previouslyFormattedCitation":"[14]"},"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[14]</w:t>
      </w:r>
      <w:r w:rsidR="00780AEC">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First</w:t>
      </w:r>
      <w:proofErr w:type="spellEnd"/>
      <w:r w:rsidRPr="00D218C3">
        <w:rPr>
          <w:rFonts w:eastAsia="Times New Roman"/>
          <w:color w:val="000000"/>
        </w:rPr>
        <w:t xml:space="preserve"> </w:t>
      </w:r>
      <w:proofErr w:type="spellStart"/>
      <w:r w:rsidRPr="00D218C3">
        <w:rPr>
          <w:rFonts w:eastAsia="Times New Roman"/>
          <w:color w:val="000000"/>
        </w:rPr>
        <w:t>Apply</w:t>
      </w:r>
      <w:proofErr w:type="spellEnd"/>
      <w:r w:rsidRPr="00D218C3">
        <w:rPr>
          <w:rFonts w:eastAsia="Times New Roman"/>
          <w:color w:val="000000"/>
        </w:rPr>
        <w:t xml:space="preserve"> </w:t>
      </w:r>
      <w:proofErr w:type="spellStart"/>
      <w:r w:rsidRPr="00D218C3">
        <w:rPr>
          <w:rFonts w:eastAsia="Times New Roman"/>
          <w:color w:val="000000"/>
        </w:rPr>
        <w:t>Knowledge</w:t>
      </w:r>
      <w:proofErr w:type="spellEnd"/>
      <w:r w:rsidRPr="00D218C3">
        <w:rPr>
          <w:rFonts w:eastAsia="Times New Roman"/>
          <w:color w:val="000000"/>
        </w:rPr>
        <w:t xml:space="preserve"> </w:t>
      </w:r>
      <w:proofErr w:type="spellStart"/>
      <w:r w:rsidRPr="00D218C3">
        <w:rPr>
          <w:rFonts w:eastAsia="Times New Roman"/>
          <w:color w:val="000000"/>
        </w:rPr>
        <w:t>Then</w:t>
      </w:r>
      <w:proofErr w:type="spellEnd"/>
      <w:r w:rsidRPr="00D218C3">
        <w:rPr>
          <w:rFonts w:eastAsia="Times New Roman"/>
          <w:color w:val="000000"/>
        </w:rPr>
        <w:t xml:space="preserve"> </w:t>
      </w:r>
      <w:proofErr w:type="spellStart"/>
      <w:r w:rsidRPr="00D218C3">
        <w:rPr>
          <w:rFonts w:eastAsia="Times New Roman"/>
          <w:color w:val="000000"/>
        </w:rPr>
        <w:t>Query</w:t>
      </w:r>
      <w:proofErr w:type="spellEnd"/>
      <w:r w:rsidRPr="00D218C3">
        <w:rPr>
          <w:rFonts w:eastAsia="Times New Roman"/>
          <w:color w:val="000000"/>
        </w:rPr>
        <w:t xml:space="preserve"> (FAKT/Q) la cual sirve para una indagación más profunda y precisa, tal como es también la herramienta CRUISE, usada por el articulo</w:t>
      </w:r>
      <w:r w:rsidR="00780AEC">
        <w:rPr>
          <w:rFonts w:eastAsia="Times New Roman"/>
          <w:color w:val="000000"/>
        </w:rPr>
        <w:t xml:space="preserve"> </w:t>
      </w:r>
      <w:r w:rsidR="00780AEC">
        <w:rPr>
          <w:rFonts w:eastAsia="Times New Roman"/>
          <w:color w:val="000000"/>
        </w:rPr>
        <w:fldChar w:fldCharType="begin" w:fldLock="1"/>
      </w:r>
      <w:r w:rsidR="00780AEC">
        <w:rPr>
          <w:rFonts w:eastAsia="Times New Roman"/>
          <w:color w:val="000000"/>
        </w:rPr>
        <w:instrText>ADDIN CSL_CITATION {"citationItems":[{"id":"ITEM-1","itemData":{"DOI":"10.1109/IC3.2017.8284308","ISBN":"9781538630778","abstract":"Crowdsourcing has aroused a lot of interest in Requirements Engineering (RE) research community. RE activities are inherently complex in nature-both effort and time intensive, and quite dependent on each-other. The potential of crowdsourcing has been acknowledged for addressing complex tasks in general. We intend to study the potential of crowdsourcing for a broad spectrum of RE activities, i.e. from gathering requirements to their validation, through our proposed tool, CRUISE (Crowdsourcing for Requirements Engineering). CRUISE is aimed at involving interested users for gathering, analysing, validating, prioritizing, and negotiating requirements. In this paper, we present our vision and future roadmap for our proposed tool, CRUISE. We also report our observations from preliminary investigation experimental study to check the feasibility and viability of crowdsourcing based tool for Requirements Elicitation activity.","author":[{"dropping-particle":"","family":"Sharma","given":"Richa","non-dropping-particle":"","parse-names":false,"suffix":""},{"dropping-particle":"","family":"Sureka","given":"Ashish","non-dropping-particle":"","parse-names":false,"suffix":""}],"container-title":"2017 10th International Conference on Contemporary Computing, IC3 2017","id":"ITEM-1","issued":{"date-parts":[["2018","2"]]},"page":"1-7","publisher":"Institute of Electrical and Electronics Engineers Inc.","title":"CRUISE: A platform for crowdsourcing Requirements Elicitation and evolution","type":"paper-conference","volume":"2018-Janua"},"uris":["http://www.mendeley.com/documents/?uuid=4ce74daf-bcff-4e2f-b656-532ab7cac876"]}],"mendeley":{"formattedCitation":"[4]","plainTextFormattedCitation":"[4]","previouslyFormattedCitation":"[4]"},"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[4]</w:t>
      </w:r>
      <w:r w:rsidR="00780AEC">
        <w:rPr>
          <w:rFonts w:eastAsia="Times New Roman"/>
          <w:color w:val="000000"/>
        </w:rPr>
        <w:fldChar w:fldCharType="end"/>
      </w:r>
      <w:r w:rsidRPr="00D218C3">
        <w:rPr>
          <w:rFonts w:eastAsia="Times New Roman"/>
          <w:color w:val="000000"/>
        </w:rPr>
        <w:t xml:space="preserve">  la cual implementa varios métodos sobre la obtención de requerimientos, por otro lado,  el articulo </w:t>
      </w:r>
      <w:r w:rsidR="00780AEC">
        <w:rPr>
          <w:rFonts w:eastAsia="Times New Roman"/>
          <w:color w:val="000000"/>
        </w:rPr>
        <w:fldChar w:fldCharType="begin" w:fldLock="1"/>
      </w:r>
      <w:r w:rsidR="00780AEC">
        <w:rPr>
          <w:rFonts w:eastAsia="Times New Roman"/>
          <w:color w:val="000000"/>
        </w:rPr>
        <w:instrText>ADDIN CSL_CITATION {"citationItems":[{"id":"ITEM-1","itemData":{"DOI":"10.1109/JITRE.2015.7330171","ISBN":"9781509001194","abstract":"Requirements elicitation is the activity of identifying facts that compose the system requirements. One of the steps of this activity is the identification of information sources, which is a time-consuming task. Text documents are typically an important and abundant information source. However, their analysis to gather useful information is also time consuming and hard to automate. Because of its characteristics, the identification of information sources and analysis of text documents are critical in time-constrained projects, which are typically addressed through agile approaches. This paper presents a strategy for time-constrained elicitation, which is based on mining GitHub content. The strategy aims the identification of information sources (similar projects) and the automatic analysis of textual documents (projects content) through text mining techniques. Furthermore, it maintains the traceability between the data mined and its sources, boosting the reuse of existing information. A tool is being created to support the strategy.","author":[{"dropping-particle":"","family":"Portugal","given":"Roxana Lisette Quintanilla","non-dropping-particle":"","parse-names":false,"suffix":""},{"dropping-particle":"","family":"Prado Leite","given":"Julio Cesar Sampaio","non-dropping-particle":"Do","parse-names":false,"suffix":""},{"dropping-particle":"","family":"Almentero","given":"Eduardo","non-dropping-particle":"","parse-names":false,"suffix":""}],"container-title":"1st International Workshop on Just-in-Time Requirements Engineering, JIT RE 2015 - Proceedings","id":"ITEM-1","issued":{"date-parts":[["2015","11"]]},"page":"5-8","publisher":"Institute of Electrical and Electronics Engineers Inc.","title":"Time-constrained requirements elicitation: Reusing GitHub content","type":"paper-conference"},"uris":["http://www.mendeley.com/documents/?uuid=bceba2a2-9eb5-46ef-b1a8-ff4827e2dc14"]}],"mendeley":{"formattedCitation":"[5]","plainTextFormattedCitation":"[5]","previouslyFormattedCitation":"[5]"},"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[5]</w:t>
      </w:r>
      <w:r w:rsidR="00780AEC">
        <w:rPr>
          <w:rFonts w:eastAsia="Times New Roman"/>
          <w:color w:val="000000"/>
        </w:rPr>
        <w:fldChar w:fldCharType="end"/>
      </w:r>
      <w:r w:rsidRPr="00D218C3">
        <w:rPr>
          <w:rFonts w:eastAsia="Times New Roman"/>
          <w:color w:val="000000"/>
        </w:rPr>
        <w:t xml:space="preserve"> usa la herramienta GitHub en la cual se puede realizar un proyecto de manera grupal, con el fin de tener el mismo contenido para todos, el articulo</w:t>
      </w:r>
      <w:r w:rsidR="00780AEC">
        <w:rPr>
          <w:rFonts w:eastAsia="Times New Roman"/>
          <w:color w:val="000000"/>
        </w:rPr>
        <w:t xml:space="preserve"> </w:t>
      </w:r>
      <w:r w:rsidR="00780AEC">
        <w:rPr>
          <w:rFonts w:eastAsia="Times New Roman"/>
          <w:color w:val="000000"/>
        </w:rPr>
        <w:fldChar w:fldCharType="begin" w:fldLock="1"/>
      </w:r>
      <w:r w:rsidR="00780AEC">
        <w:rPr>
          <w:rFonts w:eastAsia="Times New Roman"/>
          <w:color w:val="000000"/>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2017","id":"ITEM-1","issued":{"date-parts":[["2017","9"]]},"page":"450-451","publisher":"Institute of Electrical and Electronics Engineers Inc.","title":"Let's Hear it from RETTA: A Requirements Elicitation Tool for TrAffic Management Systems","type":"paper-conference"},"uris":["http://www.mendeley.com/documents/?uuid=bee8f5bd-69f0-4d6f-b031-2cb448b31937"]}],"mendeley":{"formattedCitation":"[2]","plainTextFormattedCitation":"[2]","previouslyFormattedCitation":"[2]"},"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[2]</w:t>
      </w:r>
      <w:r w:rsidR="00780AEC">
        <w:rPr>
          <w:rFonts w:eastAsia="Times New Roman"/>
          <w:color w:val="000000"/>
        </w:rPr>
        <w:fldChar w:fldCharType="end"/>
      </w:r>
      <w:r w:rsidR="00780AEC">
        <w:rPr>
          <w:rFonts w:eastAsia="Times New Roman"/>
          <w:color w:val="000000"/>
        </w:rPr>
        <w:t xml:space="preserve"> </w:t>
      </w:r>
      <w:r w:rsidRPr="00D218C3">
        <w:rPr>
          <w:rFonts w:eastAsia="Times New Roman"/>
          <w:color w:val="000000"/>
        </w:rPr>
        <w:t xml:space="preserve">usa la herramienta  RETTA la cual es usada principalmente para temas de tráfico de contenidos, los artículos </w:t>
      </w:r>
      <w:r w:rsidR="00780AEC">
        <w:rPr>
          <w:rFonts w:eastAsia="Times New Roman"/>
          <w:color w:val="000000"/>
        </w:rPr>
        <w:fldChar w:fldCharType="begin" w:fldLock="1"/>
      </w:r>
      <w:r w:rsidR="00780AEC">
        <w:rPr>
          <w:rFonts w:eastAsia="Times New Roman"/>
          <w:color w:val="000000"/>
        </w:rPr>
        <w:instrText>ADDIN CSL_CITATION {"citationItems":[{"id":"ITEM-1","itemData":{"DOI":"10.1109/SEAA.2017.73","ISBN":"9781538621400","abstract":"Requirements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startups.","author":[{"dropping-particle":"","family":"Rafiq","given":"Usman","non-dropping-particle":"","parse-names":false,"suffix":""},{"dropping-particle":"","family":"Bajwa","given":"Sohaib Shahid","non-dropping-particle":"","parse-names":false,"suffix":""},{"dropping-particle":"","family":"Wang","given":"Xiaofeng","non-dropping-particle":"","parse-names":false,"suffix":""},{"dropping-particle":"","family":"Lunesu","given":"Ilaria","non-dropping-particle":"","parse-names":false,"suffix":""}],"container-title":"Proceedings - 43rd Euromicro Conference on Software Engineering and Advanced Applications, SEAA 2017","id":"ITEM-1","issued":{"date-parts":[["2017","9"]]},"page":"141-144","publisher":"Institute of Electrical and Electronics Engineers Inc.","title":"Requirements elicitation techniques applied in software startups","type":"paper-conference"},"uris":["http://www.mendeley.com/documents/?uuid=804521ca-aca3-4ae1-b377-2a6b8226e15c"]},{"id":"ITEM-2","itemData":{"DOI":"10.1145/3275245.3275271","ISBN":"9781450365659","abstract":"Software development involves the resolution of technical problems related to a certain domain. However, in order to provide a suitable technical solution, it is necessary to take the organizational environment related to the software into account. Use cases have been often used to elicit requirements and represent functionalities that the software must provide to its users. However, use cases are not expressive enough to represent the organizational environment. Moreover, this is not the purpose of use cases. In this context, Enterprise Architecture (EA) emerges as a way to describe the organization's domain. EA provides architectural descriptions that support the alignment between information technology (IT) and organizational processes and, thus, helps developers to properly understand the requirements the software must meet. In this paper, we propose an approach that uses EA models as a basis to define use cases, named CEA (use Cases definition oriented by Enterprise Architecture modeling). To demonstrate the proposal use, we applied it in a project in the Public Security domain. Additionally, CEA was evaluated in an experimental study. The results indicate that EA models helped requirements engineers to define use cases.","author":[{"dropping-particle":"","family":"Miranda","given":"Gabriel M","non-dropping-particle":"","parse-names":false,"suffix":""},{"dropping-particle":"","family":"Santos","given":"Lucas A","non-dropping-particle":"","parse-names":false,"suffix":""},{"dropping-particle":"","family":"Bernabé","given":"César H","non-dropping-particle":"","parse-names":false,"suffix":""},{"dropping-particle":"","family":"Barcellos","given":"Monalessa P","non-dropping-particle":"","parse-names":false,"suffix":""}],"container-title":"ACM International Conference Proceeding Series","id":"ITEM-2","issued":{"date-parts":[["2018","10"]]},"page":"240-249","publisher":"Association for Computing Machinery","publisher-place":"New York, New York, USA","title":"Where enterprise architecture and early software engineering meet: An approach to use cases definition","type":"paper-conference"},"uris":["http://www.mendeley.com/documents/?uuid=e29e4649-bf08-47b6-822d-e8e58c6d009d"]}],"mendeley":{"formattedCitation":"[1], [27]","plainTextFormattedCitation":"[1], [27]","previouslyFormattedCitation":"[1], [27]"},"properties":{"noteIndex":0},"schema":"https://github.com/citation-style-language/schema/raw/master/csl-citation.json"}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[1], [27]</w:t>
      </w:r>
      <w:r w:rsidR="00780AEC">
        <w:rPr>
          <w:rFonts w:eastAsia="Times New Roman"/>
          <w:color w:val="000000"/>
        </w:rPr>
        <w:fldChar w:fldCharType="end"/>
      </w:r>
      <w:r w:rsidRPr="00D218C3">
        <w:rPr>
          <w:rFonts w:eastAsia="Times New Roman"/>
          <w:color w:val="000000"/>
        </w:rPr>
        <w:t xml:space="preserve"> usan herramientas  como Mobile app (</w:t>
      </w:r>
      <w:proofErr w:type="spellStart"/>
      <w:r w:rsidRPr="00D218C3">
        <w:rPr>
          <w:rFonts w:eastAsia="Times New Roman"/>
          <w:color w:val="000000"/>
        </w:rPr>
        <w:t>embeddeb</w:t>
      </w:r>
      <w:proofErr w:type="spellEnd"/>
      <w:r w:rsidRPr="00D218C3">
        <w:rPr>
          <w:rFonts w:eastAsia="Times New Roman"/>
          <w:color w:val="000000"/>
        </w:rPr>
        <w:t xml:space="preserve">), Web, Mobile app, Web app, </w:t>
      </w:r>
      <w:proofErr w:type="spellStart"/>
      <w:r w:rsidRPr="00D218C3">
        <w:rPr>
          <w:rFonts w:eastAsia="Times New Roman"/>
          <w:color w:val="000000"/>
        </w:rPr>
        <w:t>ArchiMate</w:t>
      </w:r>
      <w:proofErr w:type="spellEnd"/>
      <w:r w:rsidRPr="00D218C3">
        <w:rPr>
          <w:rFonts w:eastAsia="Times New Roman"/>
          <w:color w:val="000000"/>
        </w:rPr>
        <w:t xml:space="preserve">,  las cuales permiten un análisis profundo acerca del tema optimización, </w:t>
      </w:r>
      <w:r w:rsidR="00780AEC" w:rsidRPr="00D218C3">
        <w:rPr>
          <w:rFonts w:eastAsia="Times New Roman"/>
          <w:color w:val="000000"/>
        </w:rPr>
        <w:t>además</w:t>
      </w:r>
      <w:r w:rsidRPr="00D218C3">
        <w:rPr>
          <w:rFonts w:eastAsia="Times New Roman"/>
          <w:color w:val="000000"/>
        </w:rPr>
        <w:t xml:space="preserve"> se utiliza para una buena organización acerca de los casos de uso empleados, el articulo</w:t>
      </w:r>
      <w:r w:rsidR="00780AEC">
        <w:rPr>
          <w:rFonts w:eastAsia="Times New Roman"/>
          <w:color w:val="000000"/>
        </w:rPr>
        <w:t xml:space="preserve"> </w:t>
      </w:r>
      <w:r w:rsidR="00780AEC">
        <w:rPr>
          <w:rFonts w:eastAsia="Times New Roman"/>
          <w:color w:val="000000"/>
        </w:rPr>
        <w:fldChar w:fldCharType="begin" w:fldLock="1"/>
      </w:r>
      <w:r w:rsidR="00780AEC">
        <w:rPr>
          <w:rFonts w:eastAsia="Times New Roman"/>
          <w:color w:val="000000"/>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 M","non-dropping-particle":"","parse-names":false,"suffix":""},{"dropping-particle":"","family":"Monteiro","given":"José Maria","non-dropping-particle":"","parse-names":false,"suffix":""},{"dropping-particle":"","family":"Andrade","given":"Rossana M C","non-dropping-particle":"","parse-names":false,"suffix":""}],"container-title":"ACM International Conference Proceeding Series","id":"ITEM-1","issued":{"date-parts":[["2019","10"]]},"page":"129-138","publisher":"Association for Computing Machinery","publisher-place":"New York, New York, USA","title":"REM4DSPL: A requirements engineering method for dynamic software product lines","type":"paper-conference"},"uris":["http://www.mendeley.com/documents/?uuid=2993a5cf-c034-45fe-b0d7-693acec08263"]}],"mendeley":{"formattedCitation":"[30]","plainTextFormattedCitation":"[30]","previouslyFormattedCitation":"[30]"},"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[30]</w:t>
      </w:r>
      <w:r w:rsidR="00780AEC">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Provop</w:t>
      </w:r>
      <w:proofErr w:type="spellEnd"/>
      <w:r w:rsidRPr="00D218C3">
        <w:rPr>
          <w:rFonts w:eastAsia="Times New Roman"/>
          <w:color w:val="000000"/>
        </w:rPr>
        <w:t xml:space="preserve"> la cual es para hacer un análisis más dinámico, el cual tiene un similitud con el articulo</w:t>
      </w:r>
      <w:r w:rsidR="00780AEC">
        <w:rPr>
          <w:rFonts w:eastAsia="Times New Roman"/>
          <w:color w:val="000000"/>
        </w:rPr>
        <w:t xml:space="preserve"> </w:t>
      </w:r>
      <w:r w:rsidR="00780AEC">
        <w:rPr>
          <w:rFonts w:eastAsia="Times New Roman"/>
          <w:color w:val="000000"/>
        </w:rPr>
        <w:fldChar w:fldCharType="begin" w:fldLock="1"/>
      </w:r>
      <w:r w:rsidR="001E3AE6">
        <w:rPr>
          <w:rFonts w:eastAsia="Times New Roman"/>
          <w:color w:val="000000"/>
        </w:rPr>
        <w:instrText>ADDIN CSL_CITATION {"citationItems":[{"id":"ITEM-1","itemData":{"DOI":"10.1109/CSE.2015.49","ISBN":"9781467382977","abstract":"Requirements engineering (RE) is crucial for software projects. However, formal requirements engineering is often ignored in scientific software projects. To enhance the quality of scientific software and to adopt more good software engineering practices, we claim that requirements need to be elicited and specified. We present DRUMS Board, which supports lightweight requirements elicitation. DRUMS Board is easy to learn and easy to use. Scientists who have little or no prior RE knowledge can effectively create and manage requirements with low effort. To evaluate the effectiveness of DRUMS Board, a controlled experiment was conducted in the domain of computational fluid dynamics. The evaluation results show that using DRUMS Board has a significant effect on the number and innovativeness of generated ideas in the requirements elicitation process.","author":[{"dropping-particle":"","family":"Li","given":"Yang","non-dropping-particle":"","parse-names":false,"suffix":""},{"dropping-particle":"","family":"Guzman","given":"Emitza","non-dropping-particle":"","parse-names":false,"suffix":""},{"dropping-particle":"","family":"Bruegge","given":"Bernd","non-dropping-particle":"","parse-names":false,"suffix":""}],"container-title":"Proceedings - IEEE 18th International Conference on Computational Science and Engineering, CSE 2015","id":"ITEM-1","issued":{"date-parts":[["2015","10"]]},"page":"253-261","publisher":"Institute of Electrical and Electronics Engineers Inc.","title":"Effective requirements engineering for CSE projects: A lightweight tool","type":"paper-conference"},"uris":["http://www.mendeley.com/documents/?uuid=9eeaf04e-fd93-482c-a9d9-34332039d47a"]}],"mendeley":{"formattedCitation":"[31]","plainTextFormattedCitation":"[31]","previouslyFormattedCitation":"[31]"},"properties":{"noteIndex":0},"schema":"https://github.com/citation-style-language/schema/raw/master/csl-citation.json"}</w:instrText>
      </w:r>
      <w:r w:rsidR="00780AEC">
        <w:rPr>
          <w:rFonts w:eastAsia="Times New Roman"/>
          <w:color w:val="000000"/>
        </w:rPr>
        <w:fldChar w:fldCharType="separate"/>
      </w:r>
      <w:r w:rsidR="00780AEC" w:rsidRPr="00780AEC">
        <w:rPr>
          <w:rFonts w:eastAsia="Times New Roman"/>
          <w:noProof/>
          <w:color w:val="000000"/>
        </w:rPr>
        <w:t>[31]</w:t>
      </w:r>
      <w:r w:rsidR="00780AEC">
        <w:rPr>
          <w:rFonts w:eastAsia="Times New Roman"/>
          <w:color w:val="000000"/>
        </w:rPr>
        <w:fldChar w:fldCharType="end"/>
      </w:r>
      <w:r w:rsidRPr="00D218C3">
        <w:rPr>
          <w:rFonts w:eastAsia="Times New Roman"/>
          <w:color w:val="000000"/>
        </w:rPr>
        <w:t xml:space="preserve">, el cual usa la herramienta  DRUMS </w:t>
      </w:r>
      <w:proofErr w:type="spellStart"/>
      <w:r w:rsidRPr="00D218C3">
        <w:rPr>
          <w:rFonts w:eastAsia="Times New Roman"/>
          <w:color w:val="000000"/>
        </w:rPr>
        <w:t>Board</w:t>
      </w:r>
      <w:proofErr w:type="spellEnd"/>
      <w:r w:rsidRPr="00D218C3">
        <w:rPr>
          <w:rFonts w:eastAsia="Times New Roman"/>
          <w:color w:val="000000"/>
        </w:rPr>
        <w:t xml:space="preserve"> que es muy útil y portable para el trabajo de proyectos de ingeniería de requisitos, por otro lado, el articulo</w:t>
      </w:r>
      <w:r w:rsidR="001E3AE6">
        <w:rPr>
          <w:rFonts w:eastAsia="Times New Roman"/>
          <w:color w:val="000000"/>
        </w:rPr>
        <w:t xml:space="preserve"> </w:t>
      </w:r>
      <w:r w:rsidR="001E3AE6">
        <w:rPr>
          <w:rFonts w:eastAsia="Times New Roman"/>
          <w:color w:val="000000"/>
        </w:rPr>
        <w:fldChar w:fldCharType="begin" w:fldLock="1"/>
      </w:r>
      <w:r w:rsidR="001E3AE6">
        <w:rPr>
          <w:rFonts w:eastAsia="Times New Roman"/>
          <w:color w:val="000000"/>
        </w:rPr>
        <w:instrText>ADDIN CSL_CITATION {"citationItems":[{"id":"ITEM-1","itemData":{"DOI":"10.1109/ICITECH.2017.8080002","ISBN":"9781509063321","abstract":"The accomplishment of any software system success depends on how well it meets the requirements of the stakeholders. These requirements are elicited from the customers. Software requirements are unambiguous if and only if it has one meaning. The elicited requirements are documented in software requirements specification document and these requirements are written in natural languages. Natural languages are basically ambiguous which makes the requirements documented in software requirements specification document unclear. This unclear requirement causes that software developers develop software which is different from the expected software based on the customer needs. The objective of this paper is to propose a framework that are able to detect ambiguity in software requirements specification document automatically using parts of speech tagging technique. To validate the outcome of the proposed work, open source software requirements specification documents will be used and generated result of the proposed work will be evaluated and validated by making comparison between the proposed prototype results and human generated results to decide how the proposed prototype can solved the ambiguity problem.","author":[{"dropping-particle":"","family":"ale Sabriye","given":"Ali Olow Jim","non-dropping-particle":"","parse-names":false,"suffix":""},{"dropping-particle":"","family":"Zainon","given":"Wan Mohd Nazmee Wan","non-dropping-particle":"","parse-names":false,"suffix":""}],"container-title":"ICIT 2017 - 8th International Conference on Information Technology, Proceedings","id":"ITEM-1","issued":{"date-parts":[["2017","10"]]},"page":"209-213","publisher":"Institute of Electrical and Electronics Engineers Inc.","title":"A framework for detecting ambiguity in software requirement specification","type":"paper-conference"},"uris":["http://www.mendeley.com/documents/?uuid=01ce5f74-2895-4ec5-91f1-aa98f60d235c"]}],"mendeley":{"formattedCitation":"[33]","plainTextFormattedCitation":"[33]","previouslyFormattedCitation":"[33]"},"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[33]</w:t>
      </w:r>
      <w:r w:rsidR="001E3AE6">
        <w:rPr>
          <w:rFonts w:eastAsia="Times New Roman"/>
          <w:color w:val="000000"/>
        </w:rPr>
        <w:fldChar w:fldCharType="end"/>
      </w:r>
      <w:r w:rsidRPr="00D218C3">
        <w:rPr>
          <w:rFonts w:eastAsia="Times New Roman"/>
          <w:color w:val="000000"/>
        </w:rPr>
        <w:t xml:space="preserve"> usa las herramientas  </w:t>
      </w:r>
      <w:proofErr w:type="spellStart"/>
      <w:r w:rsidRPr="00D218C3">
        <w:rPr>
          <w:rFonts w:eastAsia="Times New Roman"/>
          <w:color w:val="000000"/>
        </w:rPr>
        <w:t>Automatic</w:t>
      </w:r>
      <w:proofErr w:type="spellEnd"/>
      <w:r w:rsidRPr="00D218C3">
        <w:rPr>
          <w:rFonts w:eastAsia="Times New Roman"/>
          <w:color w:val="000000"/>
        </w:rPr>
        <w:t xml:space="preserve"> </w:t>
      </w:r>
      <w:proofErr w:type="spellStart"/>
      <w:r w:rsidRPr="00D218C3">
        <w:rPr>
          <w:rFonts w:eastAsia="Times New Roman"/>
          <w:color w:val="000000"/>
        </w:rPr>
        <w:t>Ambiguity</w:t>
      </w:r>
      <w:proofErr w:type="spellEnd"/>
      <w:r w:rsidRPr="00D218C3">
        <w:rPr>
          <w:rFonts w:eastAsia="Times New Roman"/>
          <w:color w:val="000000"/>
        </w:rPr>
        <w:t xml:space="preserve"> Detector in Software </w:t>
      </w:r>
      <w:proofErr w:type="spellStart"/>
      <w:r w:rsidRPr="00D218C3">
        <w:rPr>
          <w:rFonts w:eastAsia="Times New Roman"/>
          <w:color w:val="000000"/>
        </w:rPr>
        <w:t>Requirements</w:t>
      </w:r>
      <w:proofErr w:type="spellEnd"/>
      <w:r w:rsidRPr="00D218C3">
        <w:rPr>
          <w:rFonts w:eastAsia="Times New Roman"/>
          <w:color w:val="000000"/>
        </w:rPr>
        <w:t xml:space="preserve"> Tool, la cual tiene una función de poder detectar las ambigüedades de las especificaciones, el cual es muy parecido al artículo</w:t>
      </w:r>
      <w:r w:rsidR="001E3AE6">
        <w:rPr>
          <w:rFonts w:eastAsia="Times New Roman"/>
          <w:color w:val="000000"/>
        </w:rPr>
        <w:t xml:space="preserve"> </w:t>
      </w:r>
      <w:r w:rsidR="001E3AE6">
        <w:rPr>
          <w:rFonts w:eastAsia="Times New Roman"/>
          <w:color w:val="000000"/>
        </w:rPr>
        <w:fldChar w:fldCharType="begin" w:fldLock="1"/>
      </w:r>
      <w:r w:rsidR="001E3AE6">
        <w:rPr>
          <w:rFonts w:eastAsia="Times New Roman"/>
          <w:color w:val="000000"/>
        </w:rPr>
        <w:instrText>ADDIN CSL_CITATION {"citationItems":[{"id":"ITEM-1","itemData":{"DOI":"10.1145/2815021.2815032","ISSN":"0163-5948","abstract":"Requirements Engineering is one of the most vital activities in the entire Software Development Life Cycle. The success of the software is largely dependent on how well the users' requirements have been understood and converted into appropriate functionalities in the software. Typically, the users convey their requirements in natural language statements that initially appear easy to state. However, being stated in natural language, the statement of requirements often tends to suffer from misinterpretations and imprecise inferences. As a result, the requirements specified thus, may lead to ambiguities in the software specifications. One can indeed find numerous approaches that deal with ensuring precise requirement specifications. Naturally, an obvious approach to deal with ambiguities in natural language software specifications is to eliminate ambiguities altogether i.e. to use formal specifications. However, the formal methods have been observed to be cost-effective largely for the development of mission-critical software. Due to the technical sophistication required, these are yet to be accepted in the mainstream. Hence, the other alternative is to let the ambiguities exist in the natural language requirements but deal with the same using proven techniques viz. using approaches based on machine learning, knowledge and ontology to resolve them. One can indeed find numerous automated and semi-automated tools to resolve specific types of natural language software requirement ambiguities. However, to the best of our knowledge there is no published literature that attempts to compare and contrast the prevalent approaches to deal with ambiguities in natural language software requirements. Hence, in this paper, we attempt to survey and analyze the prevalent approaches that attempt to resolve ambiguities in natural language software requirements. We focus on presenting a state-of-the-art survey of the currently available tools for ambiguity resolution. The objective of this paper is to disseminate, dissect and analyze the research work published in the area, identify metrics for a comparative evaluation and eventually do the same. At the end, we identify open research issues with an aim to spark new interests and developments in this field.","author":[{"dropping-particle":"","family":"Shah","given":"Unnati S","non-dropping-particle":"","parse-names":false,"suffix":""},{"dropping-particle":"","family":"Jinwala","given":"Devesh C","non-dropping-particle":"","parse-names":false,"suffix":""}],"container-title":"ACM SIGSOFT Software Engineering Notes","id":"ITEM-1","issue":"5","issued":{"date-parts":[["2015","9"]]},"page":"1-7","publisher":"Association for Computing Machinery (ACM)","title":"Resolving Ambiguities in Natural Language Software Requirements","type":"article-journal","volume":"40"},"uris":["http://www.mendeley.com/documents/?uuid=0e971040-6785-4e28-8b17-4d54b25497b1"]}],"mendeley":{"formattedCitation":"[46]","plainTextFormattedCitation":"[46]","previouslyFormattedCitation":"[46]"},"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[46]</w:t>
      </w:r>
      <w:r w:rsidR="001E3AE6">
        <w:rPr>
          <w:rFonts w:eastAsia="Times New Roman"/>
          <w:color w:val="000000"/>
        </w:rPr>
        <w:fldChar w:fldCharType="end"/>
      </w:r>
      <w:r w:rsidRPr="00D218C3">
        <w:rPr>
          <w:rFonts w:eastAsia="Times New Roman"/>
          <w:color w:val="000000"/>
        </w:rPr>
        <w:t xml:space="preserve"> que usa la herramienta  OOV </w:t>
      </w:r>
      <w:proofErr w:type="spellStart"/>
      <w:r w:rsidRPr="00D218C3">
        <w:rPr>
          <w:rFonts w:eastAsia="Times New Roman"/>
          <w:color w:val="000000"/>
        </w:rPr>
        <w:t>of</w:t>
      </w:r>
      <w:proofErr w:type="spellEnd"/>
      <w:r w:rsidRPr="00D218C3">
        <w:rPr>
          <w:rFonts w:eastAsia="Times New Roman"/>
          <w:color w:val="000000"/>
        </w:rPr>
        <w:t xml:space="preserve"> NLRS, RA in RS vía OOM, SREE, RESI, NAI, SR-</w:t>
      </w:r>
      <w:proofErr w:type="spellStart"/>
      <w:r w:rsidRPr="00D218C3">
        <w:rPr>
          <w:rFonts w:eastAsia="Times New Roman"/>
          <w:color w:val="000000"/>
        </w:rPr>
        <w:t>Elicitor</w:t>
      </w:r>
      <w:proofErr w:type="spellEnd"/>
      <w:r w:rsidRPr="00D218C3">
        <w:rPr>
          <w:rFonts w:eastAsia="Times New Roman"/>
          <w:color w:val="000000"/>
        </w:rPr>
        <w:t>, NL2OCL, CKCO las cuales son para poder evaluar todos los requisitos, tratando de resolver ambigüedades existentes en los documentos.</w:t>
      </w:r>
    </w:p>
    <w:p w14:paraId="50DE92CF" w14:textId="1C115423" w:rsidR="00D218C3" w:rsidRDefault="00D218C3" w:rsidP="00D218C3">
      <w:pPr>
        <w:pStyle w:val="Textoindependiente"/>
        <w:rPr>
          <w:rFonts w:eastAsia="Times New Roman"/>
          <w:color w:val="000000"/>
        </w:rPr>
      </w:pPr>
      <w:r w:rsidRPr="00D218C3">
        <w:rPr>
          <w:rFonts w:eastAsia="Times New Roman"/>
          <w:color w:val="000000"/>
        </w:rPr>
        <w:t xml:space="preserve">El articulo </w:t>
      </w:r>
      <w:r w:rsidR="001E3AE6">
        <w:rPr>
          <w:rFonts w:eastAsia="Times New Roman"/>
          <w:color w:val="000000"/>
        </w:rPr>
        <w:fldChar w:fldCharType="begin" w:fldLock="1"/>
      </w:r>
      <w:r w:rsidR="001E3AE6">
        <w:rPr>
          <w:rFonts w:eastAsia="Times New Roman"/>
          <w:color w:val="000000"/>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Technology","id":"ITEM-1","issued":{"date-parts":[["2017","7","1"]]},"page":"160-179","publisher":"Elsevier B.V.","title":"REASSURE: Requirements elicitation for adaptive socio-technical systems using repertory grid","type":"article-journal","volume":"87"},"uris":["http://www.mendeley.com/documents/?uuid=c6c2a868-3b37-442f-8774-5c5fc90bfc43"]}],"mendeley":{"formattedCitation":"[35]","plainTextFormattedCitation":"[35]","previouslyFormattedCitation":"[35]"},"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[35]</w:t>
      </w:r>
      <w:r w:rsidR="001E3AE6">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OpenRepGrid</w:t>
      </w:r>
      <w:proofErr w:type="spellEnd"/>
      <w:r w:rsidRPr="00D218C3">
        <w:rPr>
          <w:rFonts w:eastAsia="Times New Roman"/>
          <w:color w:val="000000"/>
        </w:rPr>
        <w:t xml:space="preserve"> la cual es implementada para una obtención de requisitos más técnicos, el articulo</w:t>
      </w:r>
      <w:r w:rsidR="001E3AE6">
        <w:rPr>
          <w:rFonts w:eastAsia="Times New Roman"/>
          <w:color w:val="000000"/>
        </w:rPr>
        <w:t xml:space="preserve"> </w:t>
      </w:r>
      <w:r w:rsidR="001E3AE6">
        <w:rPr>
          <w:rFonts w:eastAsia="Times New Roman"/>
          <w:color w:val="000000"/>
        </w:rPr>
        <w:fldChar w:fldCharType="begin" w:fldLock="1"/>
      </w:r>
      <w:r w:rsidR="001E3AE6">
        <w:rPr>
          <w:rFonts w:eastAsia="Times New Roman"/>
          <w:color w:val="000000"/>
        </w:rPr>
        <w:instrText>ADDIN CSL_CITATION {"citationItems":[{"id":"ITEM-1","itemData":{"DOI":"10.1145/2970276.2970295","ISBN":"9781450338455","abstract":"This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Engineering","id":"ITEM-1","issued":{"date-parts":[["2016","8","25"]]},"page":"864-869","publisher":"Association for Computing Machinery, Inc","publisher-place":"New York, New York, USA","title":"An automated collaborative requirements engineering tool for better validation of requirements","type":"paper-conference"},"uris":["http://www.mendeley.com/documents/?uuid=47992ba7-c01c-4b88-8fe4-2248aebf2504"]}],"mendeley":{"formattedCitation":"[38]","plainTextFormattedCitation":"[38]","previouslyFormattedCitation":"[38]"},"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[38]</w:t>
      </w:r>
      <w:r w:rsidR="001E3AE6">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TestMeReq</w:t>
      </w:r>
      <w:proofErr w:type="spellEnd"/>
      <w:r w:rsidRPr="00D218C3">
        <w:rPr>
          <w:rFonts w:eastAsia="Times New Roman"/>
          <w:color w:val="000000"/>
        </w:rPr>
        <w:t xml:space="preserve"> la cual realiza un testeo para hacer correcta validación, el articulo </w:t>
      </w:r>
      <w:r w:rsidR="001E3AE6">
        <w:rPr>
          <w:rFonts w:eastAsia="Times New Roman"/>
          <w:color w:val="000000"/>
        </w:rPr>
        <w:fldChar w:fldCharType="begin" w:fldLock="1"/>
      </w:r>
      <w:r w:rsidR="001E3AE6">
        <w:rPr>
          <w:rFonts w:eastAsia="Times New Roman"/>
          <w:color w:val="000000"/>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uris":["http://www.mendeley.com/documents/?uuid=492d706d-9d25-44a4-bccd-501ca8f9c049"]}],"mendeley":{"formattedCitation":"[40]","plainTextFormattedCitation":"[40]","previouslyFormattedCitation":"[40]"},"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[40]</w:t>
      </w:r>
      <w:r w:rsidR="001E3AE6">
        <w:rPr>
          <w:rFonts w:eastAsia="Times New Roman"/>
          <w:color w:val="000000"/>
        </w:rPr>
        <w:fldChar w:fldCharType="end"/>
      </w:r>
      <w:r w:rsidR="001E3AE6">
        <w:rPr>
          <w:rFonts w:eastAsia="Times New Roman"/>
          <w:color w:val="000000"/>
        </w:rPr>
        <w:t xml:space="preserve"> </w:t>
      </w:r>
      <w:r w:rsidRPr="00D218C3">
        <w:rPr>
          <w:rFonts w:eastAsia="Times New Roman"/>
          <w:color w:val="000000"/>
        </w:rPr>
        <w:t>usa las herramientas</w:t>
      </w:r>
      <w:r w:rsidR="001E3AE6">
        <w:rPr>
          <w:rFonts w:eastAsia="Times New Roman"/>
          <w:color w:val="000000"/>
        </w:rPr>
        <w:t xml:space="preserve"> </w:t>
      </w:r>
      <w:proofErr w:type="spellStart"/>
      <w:r w:rsidRPr="00D218C3">
        <w:rPr>
          <w:rFonts w:eastAsia="Times New Roman"/>
          <w:color w:val="000000"/>
        </w:rPr>
        <w:t>MaramaAI</w:t>
      </w:r>
      <w:proofErr w:type="spellEnd"/>
      <w:r w:rsidRPr="00D218C3">
        <w:rPr>
          <w:rFonts w:eastAsia="Times New Roman"/>
          <w:color w:val="000000"/>
        </w:rPr>
        <w:t xml:space="preserve">, </w:t>
      </w:r>
      <w:proofErr w:type="spellStart"/>
      <w:r w:rsidRPr="00D218C3">
        <w:rPr>
          <w:rFonts w:eastAsia="Times New Roman"/>
          <w:color w:val="000000"/>
        </w:rPr>
        <w:t>ReconstructedARM</w:t>
      </w:r>
      <w:proofErr w:type="spellEnd"/>
      <w:r w:rsidRPr="00D218C3">
        <w:rPr>
          <w:rFonts w:eastAsia="Times New Roman"/>
          <w:color w:val="000000"/>
        </w:rPr>
        <w:t xml:space="preserve">, TIGER </w:t>
      </w:r>
      <w:proofErr w:type="spellStart"/>
      <w:r w:rsidRPr="00D218C3">
        <w:rPr>
          <w:rFonts w:eastAsia="Times New Roman"/>
          <w:color w:val="000000"/>
        </w:rPr>
        <w:t>Pro,C&amp;L</w:t>
      </w:r>
      <w:proofErr w:type="spellEnd"/>
      <w:r w:rsidRPr="00D218C3">
        <w:rPr>
          <w:rFonts w:eastAsia="Times New Roman"/>
          <w:color w:val="000000"/>
        </w:rPr>
        <w:t xml:space="preserve">, </w:t>
      </w:r>
      <w:proofErr w:type="spellStart"/>
      <w:r w:rsidRPr="00D218C3">
        <w:rPr>
          <w:rFonts w:eastAsia="Times New Roman"/>
          <w:color w:val="000000"/>
        </w:rPr>
        <w:t>Ontology</w:t>
      </w:r>
      <w:proofErr w:type="spellEnd"/>
      <w:r w:rsidRPr="00D218C3">
        <w:rPr>
          <w:rFonts w:eastAsia="Times New Roman"/>
          <w:color w:val="000000"/>
        </w:rPr>
        <w:t xml:space="preserve">, CSRML, NDT, MILOS, HSC, </w:t>
      </w:r>
      <w:proofErr w:type="spellStart"/>
      <w:r w:rsidRPr="00D218C3">
        <w:rPr>
          <w:rFonts w:eastAsia="Times New Roman"/>
          <w:color w:val="000000"/>
        </w:rPr>
        <w:t>Rational</w:t>
      </w:r>
      <w:proofErr w:type="spellEnd"/>
      <w:r w:rsidRPr="00D218C3">
        <w:rPr>
          <w:rFonts w:eastAsia="Times New Roman"/>
          <w:color w:val="000000"/>
        </w:rPr>
        <w:t xml:space="preserve"> </w:t>
      </w:r>
      <w:proofErr w:type="spellStart"/>
      <w:r w:rsidRPr="00D218C3">
        <w:rPr>
          <w:rFonts w:eastAsia="Times New Roman"/>
          <w:color w:val="000000"/>
        </w:rPr>
        <w:t>Doors</w:t>
      </w:r>
      <w:proofErr w:type="spellEnd"/>
      <w:r w:rsidRPr="00D218C3">
        <w:rPr>
          <w:rFonts w:eastAsia="Times New Roman"/>
          <w:color w:val="000000"/>
        </w:rPr>
        <w:t xml:space="preserve">, </w:t>
      </w:r>
      <w:proofErr w:type="spellStart"/>
      <w:r w:rsidRPr="00D218C3">
        <w:rPr>
          <w:rFonts w:eastAsia="Times New Roman"/>
          <w:color w:val="000000"/>
        </w:rPr>
        <w:t>RationalRequisitePro</w:t>
      </w:r>
      <w:proofErr w:type="spellEnd"/>
      <w:r w:rsidRPr="00D218C3">
        <w:rPr>
          <w:rFonts w:eastAsia="Times New Roman"/>
          <w:color w:val="000000"/>
        </w:rPr>
        <w:t xml:space="preserve">, RETRO, TRAM, </w:t>
      </w:r>
      <w:proofErr w:type="spellStart"/>
      <w:r w:rsidRPr="00D218C3">
        <w:rPr>
          <w:rFonts w:eastAsia="Times New Roman"/>
          <w:color w:val="000000"/>
        </w:rPr>
        <w:t>Cradle</w:t>
      </w:r>
      <w:proofErr w:type="spellEnd"/>
      <w:r w:rsidRPr="00D218C3">
        <w:rPr>
          <w:rFonts w:eastAsia="Times New Roman"/>
          <w:color w:val="000000"/>
        </w:rPr>
        <w:t xml:space="preserve">, SAT, </w:t>
      </w:r>
      <w:proofErr w:type="spellStart"/>
      <w:r w:rsidRPr="00D218C3">
        <w:rPr>
          <w:rFonts w:eastAsia="Times New Roman"/>
          <w:color w:val="000000"/>
        </w:rPr>
        <w:t>CaliberRM</w:t>
      </w:r>
      <w:proofErr w:type="spellEnd"/>
      <w:r w:rsidRPr="00D218C3">
        <w:rPr>
          <w:rFonts w:eastAsia="Times New Roman"/>
          <w:color w:val="000000"/>
        </w:rPr>
        <w:t xml:space="preserve">, </w:t>
      </w:r>
      <w:proofErr w:type="spellStart"/>
      <w:r w:rsidRPr="00D218C3">
        <w:rPr>
          <w:rFonts w:eastAsia="Times New Roman"/>
          <w:color w:val="000000"/>
        </w:rPr>
        <w:t>RETool</w:t>
      </w:r>
      <w:proofErr w:type="spellEnd"/>
      <w:r w:rsidRPr="00D218C3">
        <w:rPr>
          <w:rFonts w:eastAsia="Times New Roman"/>
          <w:color w:val="000000"/>
        </w:rPr>
        <w:t xml:space="preserve">, </w:t>
      </w:r>
      <w:proofErr w:type="spellStart"/>
      <w:r w:rsidRPr="00D218C3">
        <w:rPr>
          <w:rFonts w:eastAsia="Times New Roman"/>
          <w:color w:val="000000"/>
        </w:rPr>
        <w:t>BluePrint</w:t>
      </w:r>
      <w:proofErr w:type="spellEnd"/>
      <w:r w:rsidRPr="00D218C3">
        <w:rPr>
          <w:rFonts w:eastAsia="Times New Roman"/>
          <w:color w:val="000000"/>
        </w:rPr>
        <w:t xml:space="preserve">, </w:t>
      </w:r>
      <w:proofErr w:type="spellStart"/>
      <w:r w:rsidRPr="00D218C3">
        <w:rPr>
          <w:rFonts w:eastAsia="Times New Roman"/>
          <w:color w:val="000000"/>
        </w:rPr>
        <w:t>inteGREAT</w:t>
      </w:r>
      <w:proofErr w:type="spellEnd"/>
      <w:r w:rsidRPr="00D218C3">
        <w:rPr>
          <w:rFonts w:eastAsia="Times New Roman"/>
          <w:color w:val="000000"/>
        </w:rPr>
        <w:t xml:space="preserve">, </w:t>
      </w:r>
      <w:proofErr w:type="spellStart"/>
      <w:r w:rsidRPr="00D218C3">
        <w:rPr>
          <w:rFonts w:eastAsia="Times New Roman"/>
          <w:color w:val="000000"/>
        </w:rPr>
        <w:t>ReqMan</w:t>
      </w:r>
      <w:proofErr w:type="spellEnd"/>
      <w:r w:rsidRPr="00D218C3">
        <w:rPr>
          <w:rFonts w:eastAsia="Times New Roman"/>
          <w:color w:val="000000"/>
        </w:rPr>
        <w:t xml:space="preserve">, </w:t>
      </w:r>
      <w:proofErr w:type="spellStart"/>
      <w:r w:rsidRPr="00D218C3">
        <w:rPr>
          <w:rFonts w:eastAsia="Times New Roman"/>
          <w:color w:val="000000"/>
        </w:rPr>
        <w:t>Reqtify</w:t>
      </w:r>
      <w:proofErr w:type="spellEnd"/>
      <w:r w:rsidRPr="00D218C3">
        <w:rPr>
          <w:rFonts w:eastAsia="Times New Roman"/>
          <w:color w:val="000000"/>
        </w:rPr>
        <w:t xml:space="preserve">, las cuales sirven para hacer una evaluación profunda de los requisitos de software, el articulo </w:t>
      </w:r>
      <w:r w:rsidR="001E3AE6">
        <w:rPr>
          <w:rFonts w:eastAsia="Times New Roman"/>
          <w:color w:val="000000"/>
        </w:rPr>
        <w:fldChar w:fldCharType="begin" w:fldLock="1"/>
      </w:r>
      <w:r w:rsidR="001E3AE6">
        <w:rPr>
          <w:rFonts w:eastAsia="Times New Roman"/>
          <w:color w:val="000000"/>
        </w:rPr>
        <w:instrText>ADDIN CSL_CITATION {"citationItems":[{"id":"ITEM-1","itemData":{"DOI":"10.1109/AIRE.2018.00007","ISBN":"9781538684047","abstract":"Requirements elicitation requires extensive knowledge and deep understanding of the problem domain where the final system will be situated. However, in many software development projects, analysts are required to elicit the requirements from an unfamiliar domain, which often causes communication barriers between analysts and stakeholders. In this paper, we propose a requirements ELICitation Aid tool (ELICA) to help analysts better understand the target application domain by dynamic extraction and labeling of requirements-relevant knowledge. To extract the relevant terms, we leverage the flexibility and power of Weighted Finite State Transducers (WFSTs) in dynamic modeling of natural language processing tasks. In addition to the information conveyed through text, ELICA captures and processes non-linguistic information about the intention of speakers such as their confidence level, analytical tone, and emotions. The extracted information is made available to the analysts as a set of labeled snippets with highlighted relevant terms which can also be exported as an artifact of the Requirements Engineering (RE) process. The application and usefulness of ELICA are demonstrated through a case study. This study shows how pre-existing relevant information about the application domain and the information captured during an elicitation meeting, such as the conversation and stakeholders' intentions, can be captured and used to support analysts achieving their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5th International Workshop on Artificial Intelligence for Requirements Engineering, AIRE 2018","id":"ITEM-1","issued":{"date-parts":[["2018","10"]]},"page":"8-14","publisher":"Institute of Electrical and Electronics Engineers Inc.","title":"ELICA: An Automated Tool for Dynamic Extraction of Requirements Relevant Information","type":"paper-conference"},"uris":["http://www.mendeley.com/documents/?uuid=932d6628-9ac0-460a-89c8-e6ec4bb162bf"]}],"mendeley":{"formattedCitation":"[44]","plainTextFormattedCitation":"[44]","previouslyFormattedCitation":"[44]"},"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[44]</w:t>
      </w:r>
      <w:r w:rsidR="001E3AE6">
        <w:rPr>
          <w:rFonts w:eastAsia="Times New Roman"/>
          <w:color w:val="000000"/>
        </w:rPr>
        <w:fldChar w:fldCharType="end"/>
      </w:r>
      <w:r w:rsidRPr="00D218C3">
        <w:rPr>
          <w:rFonts w:eastAsia="Times New Roman"/>
          <w:color w:val="000000"/>
        </w:rPr>
        <w:t xml:space="preserve"> usa la herramienta  ELICA, la cual extrae información más importante de los requerimientos, el articulo</w:t>
      </w:r>
      <w:r w:rsidR="001E3AE6">
        <w:rPr>
          <w:rFonts w:eastAsia="Times New Roman"/>
          <w:color w:val="000000"/>
        </w:rPr>
        <w:t xml:space="preserve"> </w:t>
      </w:r>
      <w:r w:rsidR="001E3AE6">
        <w:rPr>
          <w:rFonts w:eastAsia="Times New Roman"/>
          <w:color w:val="000000"/>
        </w:rPr>
        <w:fldChar w:fldCharType="begin" w:fldLock="1"/>
      </w:r>
      <w:r w:rsidR="001E3AE6">
        <w:rPr>
          <w:rFonts w:eastAsia="Times New Roman"/>
          <w:color w:val="000000"/>
        </w:rPr>
        <w:instrText>ADDIN CSL_CITATION {"citationItems":[{"id":"ITEM-1","itemData":{"DOI":"10.1109/ICEET1.2018.8338650","ISBN":"9781538621707","abstract":"Requirements specification in requirements engineering phase of SDLC has a great influence on the overall development of a software project. There is a huge amount of knowledge created and communicated during the entire process that needs to be managed in a structured manner incorporating both explicit and tacit knowledge. There is a lot of difficulty in documenting the tacit knowledge and consequently misunderstood or ambiguous stakeholder needs have aroused the researchers to devise techniques and models to minimize these difficulties. Due to the complexity of new arising systems, it has become difficult to understand the needs of stakeholders properly even with using the traditional models. Therefore, there is still not a widely accepted solution to all the problems faced in managing requirements. This paper presents a review and a state-of-the-art of previous approaches to managing knowledge in requirements engineering and also proposes a need for a better generic model.","author":[{"dropping-particle":"","family":"Ahmed","given":"Usman","non-dropping-particle":"","parse-names":false,"suffix":""}],"container-title":"2018 International Conference on Engineering and Emerging Technologies, ICEET 2018","id":"ITEM-1","issued":{"date-parts":[["2018"]]},"page":"1-5","publisher":"Institute of Electrical and Electronics Engineers Inc.","title":"A review on knowledge management in requirements engineering","type":"paper-conference","volume":"2018-Janua"},"uris":["http://www.mendeley.com/documents/?uuid=3feaaed9-8eb4-4af1-a5a0-f2c756241691"]}],"mendeley":{"formattedCitation":"[45]","plainTextFormattedCitation":"[45]","previouslyFormattedCitation":"[45]"},"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[45]</w:t>
      </w:r>
      <w:r w:rsidR="001E3AE6">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Athena</w:t>
      </w:r>
      <w:proofErr w:type="spellEnd"/>
      <w:r w:rsidRPr="00D218C3">
        <w:rPr>
          <w:rFonts w:eastAsia="Times New Roman"/>
          <w:color w:val="000000"/>
        </w:rPr>
        <w:t xml:space="preserve">, Wikis, </w:t>
      </w:r>
      <w:proofErr w:type="spellStart"/>
      <w:r w:rsidRPr="00D218C3">
        <w:rPr>
          <w:rFonts w:eastAsia="Times New Roman"/>
          <w:color w:val="000000"/>
        </w:rPr>
        <w:t>CoREA</w:t>
      </w:r>
      <w:proofErr w:type="spellEnd"/>
      <w:r w:rsidRPr="00D218C3">
        <w:rPr>
          <w:rFonts w:eastAsia="Times New Roman"/>
          <w:color w:val="000000"/>
        </w:rPr>
        <w:t xml:space="preserve">, </w:t>
      </w:r>
      <w:proofErr w:type="spellStart"/>
      <w:r w:rsidRPr="00D218C3">
        <w:rPr>
          <w:rFonts w:eastAsia="Times New Roman"/>
          <w:color w:val="000000"/>
        </w:rPr>
        <w:t>AnnotatePro</w:t>
      </w:r>
      <w:proofErr w:type="spellEnd"/>
      <w:r w:rsidRPr="00D218C3">
        <w:rPr>
          <w:rFonts w:eastAsia="Times New Roman"/>
          <w:color w:val="000000"/>
        </w:rPr>
        <w:t xml:space="preserve"> las cuales son para una correcta gestión de los requisitos, el articulo </w:t>
      </w:r>
      <w:r w:rsidR="001E3AE6">
        <w:rPr>
          <w:rFonts w:eastAsia="Times New Roman"/>
          <w:color w:val="000000"/>
        </w:rPr>
        <w:fldChar w:fldCharType="begin" w:fldLock="1"/>
      </w:r>
      <w:r w:rsidR="001E3AE6">
        <w:rPr>
          <w:rFonts w:eastAsia="Times New Roman"/>
          <w:color w:val="000000"/>
        </w:rPr>
        <w:instrText>ADDIN CSL_CITATION {"citationItems":[{"id":"ITEM-1","itemData":{"DOI":"10.1145/3167132.3167321","ISBN":"9781450351911","abstract":"The1 growth of social networks impacts on several areas of our society. They can be used during software development, more specifically in the requirements elicitation activity, for identifying, complementing and validating the domain requirements. In this paper, we propose an approach that shows how social networks can be used as a source for capturing domain requirements. The aim is to perform the initial modeling of the system domain, providing a systematic methodology (process) for rapidly capturing relevant features that would not be straightforwardly elicited using traditional approaches. We apply this approach to the emergency systems domain (more specifically, floods in coastal areas), extracting information from the Twitter social network. The result is a domain model whose features can be reused in several applications of that domain. The application of the approach has been evaluated for its usefulness by domain experts and replicated to verify the generation of similar results at different time periods.","author":[{"dropping-particle":"","family":"Borges","given":"Cláudio","non-dropping-particle":"","parse-names":false,"suffix":""},{"dropping-particle":"","family":"Araújo","given":"João","non-dropping-particle":"","parse-names":false,"suffix":""},{"dropping-particle":"","family":"Rodrigues","given":"Armanda","non-dropping-particle":"","parse-names":false,"suffix":""}],"container-title":"Proceedings of the ACM Symposium on Applied Computing","id":"ITEM-1","issued":{"date-parts":[["2018"]]},"page":"1772-1781","publisher":"Association for Computing Machinery","publisher-place":"New York, New York, USA","title":"Towards an approach to elicit domain requirements from social networks: The case of emergency systems","type":"paper-conference"},"uris":["http://www.mendeley.com/documents/?uuid=2ece8665-0d3e-4fc5-b370-78ed8824bdc0"]}],"mendeley":{"formattedCitation":"[47]","plainTextFormattedCitation":"[47]","previouslyFormattedCitation":"[47]"},"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[47]</w:t>
      </w:r>
      <w:r w:rsidR="001E3AE6">
        <w:rPr>
          <w:rFonts w:eastAsia="Times New Roman"/>
          <w:color w:val="000000"/>
        </w:rPr>
        <w:fldChar w:fldCharType="end"/>
      </w:r>
      <w:r w:rsidRPr="00D218C3">
        <w:rPr>
          <w:rFonts w:eastAsia="Times New Roman"/>
          <w:color w:val="000000"/>
        </w:rPr>
        <w:t xml:space="preserve"> usa la herramienta Twitter API, </w:t>
      </w:r>
      <w:proofErr w:type="spellStart"/>
      <w:r w:rsidRPr="00D218C3">
        <w:rPr>
          <w:rFonts w:eastAsia="Times New Roman"/>
          <w:color w:val="000000"/>
        </w:rPr>
        <w:t>Streaming</w:t>
      </w:r>
      <w:proofErr w:type="spellEnd"/>
      <w:r w:rsidRPr="00D218C3">
        <w:rPr>
          <w:rFonts w:eastAsia="Times New Roman"/>
          <w:color w:val="000000"/>
        </w:rPr>
        <w:t xml:space="preserve"> API, </w:t>
      </w:r>
      <w:proofErr w:type="spellStart"/>
      <w:r w:rsidRPr="00D218C3">
        <w:rPr>
          <w:rFonts w:eastAsia="Times New Roman"/>
          <w:color w:val="000000"/>
        </w:rPr>
        <w:t>Search</w:t>
      </w:r>
      <w:proofErr w:type="spellEnd"/>
      <w:r w:rsidRPr="00D218C3">
        <w:rPr>
          <w:rFonts w:eastAsia="Times New Roman"/>
          <w:color w:val="000000"/>
        </w:rPr>
        <w:t xml:space="preserve"> API, las cuales fueron usadas para un estudio profundo acerca de la estructura de un sistema, el articulo </w:t>
      </w:r>
      <w:r w:rsidR="001E3AE6">
        <w:rPr>
          <w:rFonts w:eastAsia="Times New Roman"/>
          <w:color w:val="000000"/>
        </w:rPr>
        <w:fldChar w:fldCharType="begin" w:fldLock="1"/>
      </w:r>
      <w:r w:rsidR="001E3AE6">
        <w:rPr>
          <w:rFonts w:eastAsia="Times New Roman"/>
          <w:color w:val="000000"/>
        </w:rPr>
        <w:instrText>ADDIN CSL_CITATION {"citationItems":[{"id":"ITEM-1","itemData":{"DOI":"10.1109/RE.2019.00045","ISBN":"9781728139128","ISSN":"23326441","abstract":"[Context] Digital transformation impacts an ever-increasing amount of everyone's business and private life. It is imperative to incorporate user requirements in the development process to design successful information systems (IS). Hence, requirements elicitation (RE) is increasingly performed by users that are novices at contributing requirements to IS development projects. [Objective] We need to develop RE systems that are capable of assisting a wide audience of users in communicating their needs and requirements. Prominent methods, such as elicitation interviews, are challenging to apply in such a context, as time and location constraints limit potential audiences. [Research Method] We present the prototypical self-elicitation system 'LadderBot'. A conversational agent (CA) enables end-users to articulate needs and requirements on the grounds of the laddering method. The CA mimics a human (expert) interviewer's capability to rephrase questions and provide assistance in the process. An experimental study is proposed to evaluate LadderBot against an established questionnaire-based laddering approach. [Contribution] This work-in-progress introduces the chatbot LadderBot as a tool to guide novice users during requirements self-elicitation using the laddering technique. Furthermore, we present the design of an experimental study and outline the next steps and a vision for the future.","author":[{"dropping-particle":"","family":"Rietz","given":"Tim","non-dropping-particle":"","parse-names":false,"suffix":""},{"dropping-particle":"","family":"Maedche","given":"Alexander","non-dropping-particle":"","parse-names":false,"suffix":""}],"container-title":"Proceedings of the IEEE International Conference on Requirements Engineering","id":"ITEM-1","issued":{"date-parts":[["2019","9"]]},"page":"357-362","publisher":"IEEE Computer Society","title":"LadderBot: A requirements self-elicitation system","type":"paper-conference","volume":"2019-Septe"},"uris":["http://www.mendeley.com/documents/?uuid=a9ebd6f9-ab61-401e-9f4b-922095e817a0"]}],"mendeley":{"formattedCitation":"[48]","plainTextFormattedCitation":"[48]","previouslyFormattedCitation":"[48]"},"properties":{"noteIndex":0},"schema":"https://github.com/citation-style-language/schema/raw/master/csl-citation.json"}</w:instrText>
      </w:r>
      <w:r w:rsidR="001E3AE6">
        <w:rPr>
          <w:rFonts w:eastAsia="Times New Roman"/>
          <w:color w:val="000000"/>
        </w:rPr>
        <w:fldChar w:fldCharType="separate"/>
      </w:r>
      <w:r w:rsidR="001E3AE6" w:rsidRPr="001E3AE6">
        <w:rPr>
          <w:rFonts w:eastAsia="Times New Roman"/>
          <w:noProof/>
          <w:color w:val="000000"/>
        </w:rPr>
        <w:t>[48]</w:t>
      </w:r>
      <w:r w:rsidR="001E3AE6">
        <w:rPr>
          <w:rFonts w:eastAsia="Times New Roman"/>
          <w:color w:val="000000"/>
        </w:rPr>
        <w:fldChar w:fldCharType="end"/>
      </w:r>
      <w:r w:rsidRPr="00D218C3">
        <w:rPr>
          <w:rFonts w:eastAsia="Times New Roman"/>
          <w:color w:val="000000"/>
        </w:rPr>
        <w:t xml:space="preserve"> usa la herramienta  </w:t>
      </w:r>
      <w:proofErr w:type="spellStart"/>
      <w:r w:rsidRPr="00D218C3">
        <w:rPr>
          <w:rFonts w:eastAsia="Times New Roman"/>
          <w:color w:val="000000"/>
        </w:rPr>
        <w:t>LadderBot</w:t>
      </w:r>
      <w:proofErr w:type="spellEnd"/>
      <w:r w:rsidRPr="00D218C3">
        <w:rPr>
          <w:rFonts w:eastAsia="Times New Roman"/>
          <w:color w:val="000000"/>
        </w:rPr>
        <w:t xml:space="preserve"> la cual realiza eliminaciones de requisitos abstractos o con poca información</w:t>
      </w:r>
    </w:p>
    <w:p w14:paraId="5D330C86" w14:textId="77777777" w:rsidR="00E61FC0" w:rsidRPr="00513D76" w:rsidRDefault="00715C00" w:rsidP="00E61FC0">
      <w:pPr>
        <w:pStyle w:val="Ttulo11"/>
        <w:rPr>
          <w:noProof w:val="0"/>
        </w:rPr>
      </w:pPr>
      <w:r w:rsidRPr="00513D76">
        <w:rPr>
          <w:rStyle w:val="hps"/>
          <w:noProof w:val="0"/>
        </w:rPr>
        <w:t>Conclusiones</w:t>
      </w:r>
    </w:p>
    <w:p w14:paraId="76A1FD9B" w14:textId="77777777" w:rsidR="0050238C" w:rsidRPr="007F6C83" w:rsidRDefault="0050238C" w:rsidP="0050238C">
      <w:pPr>
        <w:pStyle w:val="Textoindependiente"/>
        <w:rPr>
          <w:rFonts w:eastAsia="Times New Roman"/>
          <w:color w:val="000000"/>
        </w:rPr>
      </w:pPr>
      <w:r w:rsidRPr="007F6C83">
        <w:rPr>
          <w:rFonts w:eastAsia="Times New Roman"/>
          <w:color w:val="000000"/>
        </w:rPr>
        <w:t>Se seleccionaron 46 artículos de los cuales se obtuvo los resultados que se exponen a continuación:</w:t>
      </w:r>
    </w:p>
    <w:p w14:paraId="3F8B284F" w14:textId="355577DE" w:rsidR="0050238C" w:rsidRPr="0050238C" w:rsidRDefault="0050238C" w:rsidP="0050238C">
      <w:pPr>
        <w:pStyle w:val="Textoindependiente"/>
      </w:pPr>
      <w:bookmarkStart w:id="2" w:name="_Hlk48998046"/>
      <w:r w:rsidRPr="007F6C83">
        <w:rPr>
          <w:rFonts w:eastAsia="Times New Roman"/>
          <w:color w:val="000000"/>
        </w:rPr>
        <w:t xml:space="preserve">Hay un sinnúmero de metodologías que se pueden utilizar a la hora de </w:t>
      </w:r>
      <w:proofErr w:type="spellStart"/>
      <w:r w:rsidRPr="007F6C83">
        <w:rPr>
          <w:rFonts w:eastAsia="Times New Roman"/>
          <w:color w:val="000000"/>
        </w:rPr>
        <w:t>elicitar</w:t>
      </w:r>
      <w:proofErr w:type="spellEnd"/>
      <w:r w:rsidRPr="007F6C83">
        <w:rPr>
          <w:rFonts w:eastAsia="Times New Roman"/>
          <w:color w:val="000000"/>
        </w:rPr>
        <w:t xml:space="preserve"> requisitos, de ellos los que en la actualidad destacan de gran manera son SCRUM, Kanban OPM, las cuales poseen métodos que ayudan en el proceso de desarrollo de software entre los cuales están el Crowdsourcing, JDA, </w:t>
      </w:r>
      <w:proofErr w:type="spellStart"/>
      <w:r w:rsidRPr="007F6C83">
        <w:rPr>
          <w:rFonts w:eastAsia="Times New Roman"/>
          <w:color w:val="000000"/>
        </w:rPr>
        <w:t>MoSCoW</w:t>
      </w:r>
      <w:proofErr w:type="spellEnd"/>
      <w:r w:rsidRPr="007F6C83">
        <w:rPr>
          <w:rFonts w:eastAsia="Times New Roman"/>
          <w:color w:val="000000"/>
        </w:rPr>
        <w:t xml:space="preserve">, la LEL, Minería de Datos, entre otros. Así mismo </w:t>
      </w:r>
      <w:r w:rsidRPr="0050238C">
        <w:rPr>
          <w:rFonts w:eastAsia="Times New Roman"/>
          <w:color w:val="000000"/>
        </w:rPr>
        <w:t xml:space="preserve">existen diversos tipos de técnicas, de las cuales las más utilizadas son las tradicionales como lo son las entrevistas, cuestionarios, </w:t>
      </w:r>
      <w:r w:rsidRPr="0050238C">
        <w:rPr>
          <w:rFonts w:eastAsia="Times New Roman"/>
          <w:color w:val="000000"/>
        </w:rPr>
        <w:t>reuniones, encuestas, escenarios y análisis de documentos, las cuales mantienen así su preeminencia en la utilización de obtención de requerimientos.</w:t>
      </w:r>
    </w:p>
    <w:p w14:paraId="5896220F" w14:textId="09E6F176" w:rsidR="0050238C" w:rsidRPr="0050238C" w:rsidRDefault="0050238C" w:rsidP="0050238C">
      <w:pPr>
        <w:pStyle w:val="Textoindependiente"/>
        <w:rPr>
          <w:rFonts w:eastAsia="Times New Roman"/>
          <w:color w:val="000000"/>
        </w:rPr>
      </w:pPr>
      <w:r w:rsidRPr="007F6C83">
        <w:rPr>
          <w:rFonts w:eastAsia="Times New Roman"/>
          <w:color w:val="000000"/>
        </w:rPr>
        <w:t>Entre herramientas la que más destaca es “</w:t>
      </w:r>
      <w:proofErr w:type="spellStart"/>
      <w:r w:rsidRPr="0050238C">
        <w:rPr>
          <w:rFonts w:eastAsia="Times New Roman"/>
          <w:color w:val="000000"/>
        </w:rPr>
        <w:t>LadderBot</w:t>
      </w:r>
      <w:proofErr w:type="spellEnd"/>
      <w:r w:rsidRPr="0050238C">
        <w:rPr>
          <w:rFonts w:eastAsia="Times New Roman"/>
          <w:color w:val="000000"/>
        </w:rPr>
        <w:t>”</w:t>
      </w:r>
      <w:r w:rsidRPr="007F6C83">
        <w:rPr>
          <w:rFonts w:eastAsia="Times New Roman"/>
          <w:color w:val="000000"/>
        </w:rPr>
        <w:t xml:space="preserve"> l</w:t>
      </w:r>
      <w:r w:rsidRPr="0050238C">
        <w:rPr>
          <w:rFonts w:eastAsia="Times New Roman"/>
          <w:color w:val="000000"/>
        </w:rPr>
        <w:t xml:space="preserve">a cual suele ser utilizada por usuarios novatos para la contribución de requisitos que sirven para futuros proyectos de desarrollo de software, por lo tanto, gracias al prototipo de </w:t>
      </w:r>
      <w:proofErr w:type="spellStart"/>
      <w:r w:rsidRPr="0050238C">
        <w:rPr>
          <w:rFonts w:eastAsia="Times New Roman"/>
          <w:color w:val="000000"/>
        </w:rPr>
        <w:t>autoelicitación</w:t>
      </w:r>
      <w:proofErr w:type="spellEnd"/>
      <w:r w:rsidRPr="0050238C">
        <w:rPr>
          <w:rFonts w:eastAsia="Times New Roman"/>
          <w:color w:val="000000"/>
        </w:rPr>
        <w:t xml:space="preserve"> “</w:t>
      </w:r>
      <w:proofErr w:type="spellStart"/>
      <w:r w:rsidRPr="0050238C">
        <w:rPr>
          <w:rFonts w:eastAsia="Times New Roman"/>
          <w:color w:val="000000"/>
        </w:rPr>
        <w:t>LadderBot</w:t>
      </w:r>
      <w:proofErr w:type="spellEnd"/>
      <w:r w:rsidRPr="0050238C">
        <w:rPr>
          <w:rFonts w:eastAsia="Times New Roman"/>
          <w:color w:val="000000"/>
        </w:rPr>
        <w:t xml:space="preserve">”, lo </w:t>
      </w:r>
      <w:proofErr w:type="spellStart"/>
      <w:r w:rsidRPr="0050238C">
        <w:rPr>
          <w:rFonts w:eastAsia="Times New Roman"/>
          <w:color w:val="000000"/>
        </w:rPr>
        <w:t>quepermite</w:t>
      </w:r>
      <w:proofErr w:type="spellEnd"/>
      <w:r w:rsidRPr="0050238C">
        <w:rPr>
          <w:rFonts w:eastAsia="Times New Roman"/>
          <w:color w:val="000000"/>
        </w:rPr>
        <w:t xml:space="preserve"> a los usuarios finales articular sus necesidades y requisitos basándose en el método de escalera (CA). El CA imita la capacidad de un entrevistador humano (experto) para reformular preguntas y brindar asistencia en el proceso. </w:t>
      </w:r>
    </w:p>
    <w:p w14:paraId="12A57E9B" w14:textId="74975D92" w:rsidR="0050238C" w:rsidRDefault="0050238C" w:rsidP="0050238C">
      <w:pPr>
        <w:pStyle w:val="Textoindependiente"/>
        <w:rPr>
          <w:rFonts w:eastAsia="Times New Roman"/>
          <w:color w:val="000000"/>
        </w:rPr>
      </w:pPr>
      <w:r w:rsidRPr="0050238C">
        <w:rPr>
          <w:rFonts w:eastAsia="Times New Roman"/>
          <w:color w:val="000000"/>
        </w:rPr>
        <w:t>Por otra parte, la principal importancia del uso de las metodologías para la elicitación es que permiten superar la complejidad, la redundancia, la carga de trabajo, ahorrar tiempo y aumentar la productividad. Finalmente, los principales problemas que surgen en la elicitación son la mala comunicación, el desconocimiento del dominio, la escritura de requisitos triviales y problemas de volatilidad.</w:t>
      </w:r>
    </w:p>
    <w:p w14:paraId="6DEDA1EC" w14:textId="6DD8F8D2" w:rsidR="00C33B31" w:rsidRPr="0050238C" w:rsidRDefault="00C33B31" w:rsidP="0050238C">
      <w:pPr>
        <w:pStyle w:val="Textoindependiente"/>
        <w:rPr>
          <w:rFonts w:eastAsia="Times New Roman"/>
          <w:color w:val="000000"/>
        </w:rPr>
      </w:pPr>
      <w:r w:rsidRPr="00C33B31">
        <w:rPr>
          <w:rFonts w:eastAsia="Times New Roman"/>
          <w:color w:val="000000"/>
        </w:rPr>
        <w:t>Para finalizar, las metodologías para elicitación de requisitos permiten laborar mediante distintos marcos de trabajo que se adaptan al tipo de desarrollo de software que necesitamos construir, es por eso que muchas veces suele haber combinaciones entre los métodos de distintas metodologías para un desarrollo eficiente y eficaz.</w:t>
      </w:r>
    </w:p>
    <w:bookmarkEnd w:id="2"/>
    <w:p w14:paraId="69175D1E" w14:textId="77777777" w:rsidR="00ED13D6" w:rsidRPr="00513D76" w:rsidRDefault="00C77151" w:rsidP="00B57A1C">
      <w:pPr>
        <w:pStyle w:val="Ttulo51"/>
        <w:rPr>
          <w:noProof w:val="0"/>
        </w:rPr>
      </w:pPr>
      <w:proofErr w:type="spellStart"/>
      <w:r w:rsidRPr="00513D76">
        <w:rPr>
          <w:noProof w:val="0"/>
        </w:rPr>
        <w:t>Referências</w:t>
      </w:r>
      <w:proofErr w:type="spellEnd"/>
      <w:r w:rsidRPr="00513D76">
        <w:rPr>
          <w:noProof w:val="0"/>
        </w:rPr>
        <w:t xml:space="preserve"> Bibliográfica</w:t>
      </w:r>
    </w:p>
    <w:p w14:paraId="35FE9994" w14:textId="0356883A" w:rsidR="005D6B6D" w:rsidRDefault="005D6B6D" w:rsidP="005D6B6D">
      <w:pPr>
        <w:pStyle w:val="references"/>
        <w:numPr>
          <w:ilvl w:val="0"/>
          <w:numId w:val="0"/>
        </w:numPr>
        <w:rPr>
          <w:noProof w:val="0"/>
          <w:lang w:val="es-EC"/>
        </w:rPr>
      </w:pPr>
    </w:p>
    <w:p w14:paraId="729F519E" w14:textId="1F78CB02" w:rsidR="009D1D41" w:rsidRPr="009D1D41" w:rsidRDefault="0085042D" w:rsidP="009D1D41">
      <w:pPr>
        <w:widowControl w:val="0"/>
        <w:autoSpaceDE w:val="0"/>
        <w:autoSpaceDN w:val="0"/>
        <w:adjustRightInd w:val="0"/>
        <w:spacing w:after="40" w:line="240" w:lineRule="exact"/>
        <w:ind w:left="640" w:hanging="640"/>
        <w:rPr>
          <w:noProof/>
          <w:sz w:val="16"/>
          <w:szCs w:val="24"/>
        </w:rPr>
      </w:pPr>
      <w:r>
        <w:fldChar w:fldCharType="begin" w:fldLock="1"/>
      </w:r>
      <w:r>
        <w:instrText xml:space="preserve">ADDIN Mendeley Bibliography CSL_BIBLIOGRAPHY </w:instrText>
      </w:r>
      <w:r>
        <w:fldChar w:fldCharType="separate"/>
      </w:r>
      <w:r w:rsidR="009D1D41" w:rsidRPr="009D1D41">
        <w:rPr>
          <w:noProof/>
          <w:sz w:val="16"/>
          <w:szCs w:val="24"/>
        </w:rPr>
        <w:t>[1]</w:t>
      </w:r>
      <w:r w:rsidR="009D1D41" w:rsidRPr="009D1D41">
        <w:rPr>
          <w:noProof/>
          <w:sz w:val="16"/>
          <w:szCs w:val="24"/>
        </w:rPr>
        <w:tab/>
        <w:t xml:space="preserve">U. Rafiq, S. S. Bajwa, X. Wang, and I. Lunesu, “Requirements elicitation techniques applied in software startups,” in </w:t>
      </w:r>
      <w:r w:rsidR="009D1D41" w:rsidRPr="009D1D41">
        <w:rPr>
          <w:i/>
          <w:iCs/>
          <w:noProof/>
          <w:sz w:val="16"/>
          <w:szCs w:val="24"/>
        </w:rPr>
        <w:t>Proceedings - 43rd Euromicro Conference on Software Engineering and Advanced Applications, SEAA 2017</w:t>
      </w:r>
      <w:r w:rsidR="009D1D41" w:rsidRPr="009D1D41">
        <w:rPr>
          <w:noProof/>
          <w:sz w:val="16"/>
          <w:szCs w:val="24"/>
        </w:rPr>
        <w:t>, Sep. 2017, pp. 141–144, doi: 10.1109/SEAA.2017.73.</w:t>
      </w:r>
    </w:p>
    <w:p w14:paraId="650B1FB2"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w:t>
      </w:r>
      <w:r w:rsidRPr="009D1D41">
        <w:rPr>
          <w:noProof/>
          <w:sz w:val="16"/>
          <w:szCs w:val="24"/>
        </w:rPr>
        <w:tab/>
        <w:t xml:space="preserve">M. Noaeen, Z. S. H. Abad, and B. H. Far, “Let’s Hear it from RETTA: A Requirements Elicitation Tool for TrAffic Management Systems,” in </w:t>
      </w:r>
      <w:r w:rsidRPr="009D1D41">
        <w:rPr>
          <w:i/>
          <w:iCs/>
          <w:noProof/>
          <w:sz w:val="16"/>
          <w:szCs w:val="24"/>
        </w:rPr>
        <w:t>Proceedings - 2017 IEEE 25th International Requirements Engineering Conference, RE 2017</w:t>
      </w:r>
      <w:r w:rsidRPr="009D1D41">
        <w:rPr>
          <w:noProof/>
          <w:sz w:val="16"/>
          <w:szCs w:val="24"/>
        </w:rPr>
        <w:t>, Sep. 2017, pp. 450–451, doi: 10.1109/RE.2017.78.</w:t>
      </w:r>
    </w:p>
    <w:p w14:paraId="76CBCEE5"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w:t>
      </w:r>
      <w:r w:rsidRPr="009D1D41">
        <w:rPr>
          <w:noProof/>
          <w:sz w:val="16"/>
          <w:szCs w:val="24"/>
        </w:rPr>
        <w:tab/>
        <w:t xml:space="preserve">W. Puarungroj, N. Boonsirisumpun, S. Phromkhot, and N. Puarungroj, “Dealing with Change in Software Development: A Challenge for Requirements Engineering,” in </w:t>
      </w:r>
      <w:r w:rsidRPr="009D1D41">
        <w:rPr>
          <w:i/>
          <w:iCs/>
          <w:noProof/>
          <w:sz w:val="16"/>
          <w:szCs w:val="24"/>
        </w:rPr>
        <w:t>TIMES-iCON 2018 - 3rd Technology Innovation Management and Engineering Science International Conference</w:t>
      </w:r>
      <w:r w:rsidRPr="009D1D41">
        <w:rPr>
          <w:noProof/>
          <w:sz w:val="16"/>
          <w:szCs w:val="24"/>
        </w:rPr>
        <w:t>, 2019, pp. 1–5, doi: 10.1109/TIMES-iCON.2018.8621784.</w:t>
      </w:r>
    </w:p>
    <w:p w14:paraId="03CD223A"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w:t>
      </w:r>
      <w:r w:rsidRPr="009D1D41">
        <w:rPr>
          <w:noProof/>
          <w:sz w:val="16"/>
          <w:szCs w:val="24"/>
        </w:rPr>
        <w:tab/>
        <w:t xml:space="preserve">R. Sharma and A. Sureka, “CRUISE: A platform for crowdsourcing Requirements Elicitation and evolution,” in </w:t>
      </w:r>
      <w:r w:rsidRPr="009D1D41">
        <w:rPr>
          <w:i/>
          <w:iCs/>
          <w:noProof/>
          <w:sz w:val="16"/>
          <w:szCs w:val="24"/>
        </w:rPr>
        <w:t>2017 10th International Conference on Contemporary Computing, IC3 2017</w:t>
      </w:r>
      <w:r w:rsidRPr="009D1D41">
        <w:rPr>
          <w:noProof/>
          <w:sz w:val="16"/>
          <w:szCs w:val="24"/>
        </w:rPr>
        <w:t>, Feb. 2018, vol. 2018-Janua, pp. 1–7, doi: 10.1109/IC3.2017.8284308.</w:t>
      </w:r>
    </w:p>
    <w:p w14:paraId="6FA6C86F"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[5]</w:t>
      </w:r>
      <w:r w:rsidRPr="009D1D41">
        <w:rPr>
          <w:noProof/>
          <w:sz w:val="16"/>
          <w:szCs w:val="24"/>
        </w:rPr>
        <w:tab/>
        <w:t xml:space="preserve">R. L. Q. Portugal, J. C. S. Do Prado Leite, and E. Almentero, “Time-constrained requirements elicitation: Reusing GitHub content,” in </w:t>
      </w:r>
      <w:r w:rsidRPr="009D1D41">
        <w:rPr>
          <w:i/>
          <w:iCs/>
          <w:noProof/>
          <w:sz w:val="16"/>
          <w:szCs w:val="24"/>
        </w:rPr>
        <w:t>1st International Workshop on Just-in-Time Requirements Engineering, JIT RE 2015 - Proceedings</w:t>
      </w:r>
      <w:r w:rsidRPr="009D1D41">
        <w:rPr>
          <w:noProof/>
          <w:sz w:val="16"/>
          <w:szCs w:val="24"/>
        </w:rPr>
        <w:t>, Nov. 2015, pp. 5–8, doi: 10.1109/JITRE.2015.7330171.</w:t>
      </w:r>
    </w:p>
    <w:p w14:paraId="6C644175"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[6]</w:t>
      </w:r>
      <w:r w:rsidRPr="009D1D41">
        <w:rPr>
          <w:noProof/>
          <w:sz w:val="16"/>
          <w:szCs w:val="24"/>
        </w:rPr>
        <w:tab/>
        <w:t xml:space="preserve">D. Bombonatti, C. Gralha, A. Moreira, J. Araújo, and M. Goulão, “Usability of requirements techniques: A systematic literature </w:t>
      </w:r>
      <w:r w:rsidRPr="009D1D41">
        <w:rPr>
          <w:noProof/>
          <w:sz w:val="16"/>
          <w:szCs w:val="24"/>
        </w:rPr>
        <w:lastRenderedPageBreak/>
        <w:t xml:space="preserve">review,” in </w:t>
      </w:r>
      <w:r w:rsidRPr="009D1D41">
        <w:rPr>
          <w:i/>
          <w:iCs/>
          <w:noProof/>
          <w:sz w:val="16"/>
          <w:szCs w:val="24"/>
        </w:rPr>
        <w:t>Proceedings of the ACM Symposium on Applied Computing</w:t>
      </w:r>
      <w:r w:rsidRPr="009D1D41">
        <w:rPr>
          <w:noProof/>
          <w:sz w:val="16"/>
          <w:szCs w:val="24"/>
        </w:rPr>
        <w:t>, 2016, vol. 04-08-Apri, pp. 1270–1275, doi: 10.1145/2851613.2851758.</w:t>
      </w:r>
    </w:p>
    <w:p w14:paraId="5D301E83"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[7]</w:t>
      </w:r>
      <w:r w:rsidRPr="009D1D41">
        <w:rPr>
          <w:noProof/>
          <w:sz w:val="16"/>
          <w:szCs w:val="24"/>
        </w:rPr>
        <w:tab/>
        <w:t xml:space="preserve">C. Pacheco, I. Garcia, and M. Reyes, “Requirements elicitation Techniques: A systematic literature review based on the maturity of the techniques,” </w:t>
      </w:r>
      <w:r w:rsidRPr="009D1D41">
        <w:rPr>
          <w:i/>
          <w:iCs/>
          <w:noProof/>
          <w:sz w:val="16"/>
          <w:szCs w:val="24"/>
        </w:rPr>
        <w:t>IET Softw.</w:t>
      </w:r>
      <w:r w:rsidRPr="009D1D41">
        <w:rPr>
          <w:noProof/>
          <w:sz w:val="16"/>
          <w:szCs w:val="24"/>
        </w:rPr>
        <w:t>, vol. 12, no. 4, pp. 365–378, Aug. 2018, doi: 10.1049/iet-sen.2017.0144.</w:t>
      </w:r>
    </w:p>
    <w:p w14:paraId="1A0F6EEB"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[8]</w:t>
      </w:r>
      <w:r w:rsidRPr="009D1D41">
        <w:rPr>
          <w:noProof/>
          <w:sz w:val="16"/>
          <w:szCs w:val="24"/>
        </w:rPr>
        <w:tab/>
        <w:t xml:space="preserve">Y. Sedelmaier and D. Landes, “Experiences in teaching and learning requirements engineering on a sound didactical basis,” in </w:t>
      </w:r>
      <w:r w:rsidRPr="009D1D41">
        <w:rPr>
          <w:i/>
          <w:iCs/>
          <w:noProof/>
          <w:sz w:val="16"/>
          <w:szCs w:val="24"/>
        </w:rPr>
        <w:t>Annual Conference on Innovation and Technology in Computer Science Education, ITiCSE</w:t>
      </w:r>
      <w:r w:rsidRPr="009D1D41">
        <w:rPr>
          <w:noProof/>
          <w:sz w:val="16"/>
          <w:szCs w:val="24"/>
        </w:rPr>
        <w:t>, Jun. 2017, vol. Part F1286, pp. 116–121, doi: 10.1145/3059009.3059011.</w:t>
      </w:r>
    </w:p>
    <w:p w14:paraId="5D1EF35A"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[9]</w:t>
      </w:r>
      <w:r w:rsidRPr="009D1D41">
        <w:rPr>
          <w:noProof/>
          <w:sz w:val="16"/>
          <w:szCs w:val="24"/>
        </w:rPr>
        <w:tab/>
        <w:t xml:space="preserve">B. A. Kitchenham, D. Budgen, and O. Pearl Brereton, “Using mapping studies as the basis for further research - A participant-observer case study,” </w:t>
      </w:r>
      <w:r w:rsidRPr="009D1D41">
        <w:rPr>
          <w:i/>
          <w:iCs/>
          <w:noProof/>
          <w:sz w:val="16"/>
          <w:szCs w:val="24"/>
        </w:rPr>
        <w:t>Inf. Softw. Technol.</w:t>
      </w:r>
      <w:r w:rsidRPr="009D1D41">
        <w:rPr>
          <w:noProof/>
          <w:sz w:val="16"/>
          <w:szCs w:val="24"/>
        </w:rPr>
        <w:t>, vol. 53, no. 6, pp. 638–651, Jun. 2011, doi: 10.1016/j.infsof.2010.12.011.</w:t>
      </w:r>
    </w:p>
    <w:p w14:paraId="076AB690"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[10]</w:t>
      </w:r>
      <w:r w:rsidRPr="009D1D41">
        <w:rPr>
          <w:noProof/>
          <w:sz w:val="16"/>
          <w:szCs w:val="24"/>
        </w:rPr>
        <w:tab/>
        <w:t xml:space="preserve">P. Brereton, B. A. Kitchenham, D. Budgen, M. Turner, and M. Khalil, “Lessons from applying the systematic literature review process within the software engineering domain,” </w:t>
      </w:r>
      <w:r w:rsidRPr="009D1D41">
        <w:rPr>
          <w:i/>
          <w:iCs/>
          <w:noProof/>
          <w:sz w:val="16"/>
          <w:szCs w:val="24"/>
        </w:rPr>
        <w:t>J. Syst. Softw.</w:t>
      </w:r>
      <w:r w:rsidRPr="009D1D41">
        <w:rPr>
          <w:noProof/>
          <w:sz w:val="16"/>
          <w:szCs w:val="24"/>
        </w:rPr>
        <w:t>, vol. 80, no. 4, pp. 571–583, Apr. 2007, doi: 10.1016/j.jss.2006.07.009.</w:t>
      </w:r>
    </w:p>
    <w:p w14:paraId="23EA7740"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[11]</w:t>
      </w:r>
      <w:r w:rsidRPr="009D1D41">
        <w:rPr>
          <w:noProof/>
          <w:sz w:val="16"/>
          <w:szCs w:val="24"/>
        </w:rPr>
        <w:tab/>
        <w:t xml:space="preserve">F. W. Neiva, J. M. N. David, R. Braga, and F. Campos, “Towards pragmatic interoperability to support collaboration: A systematic review and mapping of the literature,” </w:t>
      </w:r>
      <w:r w:rsidRPr="009D1D41">
        <w:rPr>
          <w:i/>
          <w:iCs/>
          <w:noProof/>
          <w:sz w:val="16"/>
          <w:szCs w:val="24"/>
        </w:rPr>
        <w:t>Inf. Softw. Technol.</w:t>
      </w:r>
      <w:r w:rsidRPr="009D1D41">
        <w:rPr>
          <w:noProof/>
          <w:sz w:val="16"/>
          <w:szCs w:val="24"/>
        </w:rPr>
        <w:t>, vol. 72, pp. 137–150, Apr. 2016, doi: 10.1016/j.infsof.2015.12.013.</w:t>
      </w:r>
    </w:p>
    <w:p w14:paraId="74ED89EB"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[12]</w:t>
      </w:r>
      <w:r w:rsidRPr="009D1D41">
        <w:rPr>
          <w:noProof/>
          <w:sz w:val="16"/>
          <w:szCs w:val="24"/>
        </w:rPr>
        <w:tab/>
        <w:t xml:space="preserve">I. Hydara, A. B. M. Sultan, H. Zulzalil, and N. Admodisastro, “Current state of research on cross-site scripting (XSS) - A systematic literature review,” </w:t>
      </w:r>
      <w:r w:rsidRPr="009D1D41">
        <w:rPr>
          <w:i/>
          <w:iCs/>
          <w:noProof/>
          <w:sz w:val="16"/>
          <w:szCs w:val="24"/>
        </w:rPr>
        <w:t>Information and Software Technology</w:t>
      </w:r>
      <w:r w:rsidRPr="009D1D41">
        <w:rPr>
          <w:noProof/>
          <w:sz w:val="16"/>
          <w:szCs w:val="24"/>
        </w:rPr>
        <w:t>, vol. 58. Elsevier, pp. 170–186, Feb. 01, 2015, doi: 10.1016/j.infsof.2014.07.010.</w:t>
      </w:r>
    </w:p>
    <w:p w14:paraId="57D0FB00"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[13]</w:t>
      </w:r>
      <w:r w:rsidRPr="009D1D41">
        <w:rPr>
          <w:noProof/>
          <w:sz w:val="16"/>
          <w:szCs w:val="24"/>
        </w:rPr>
        <w:tab/>
        <w:t>M. Petticrew and H. Roberts, “Systematic Reviews in the Social Sciences A PRACTICAL GUIDE.”</w:t>
      </w:r>
    </w:p>
    <w:p w14:paraId="073A07F2"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[14]</w:t>
      </w:r>
      <w:r w:rsidRPr="009D1D41">
        <w:rPr>
          <w:noProof/>
          <w:sz w:val="16"/>
          <w:szCs w:val="24"/>
        </w:rPr>
        <w:tab/>
        <w:t xml:space="preserve">M. Wever, L. Van Rooijen, and H. Hamann, “Multioracle coevolutionary learning of requirements specifications from examples in on-the-fly markets,” </w:t>
      </w:r>
      <w:r w:rsidRPr="009D1D41">
        <w:rPr>
          <w:i/>
          <w:iCs/>
          <w:noProof/>
          <w:sz w:val="16"/>
          <w:szCs w:val="24"/>
        </w:rPr>
        <w:t>Evol. Comput.</w:t>
      </w:r>
      <w:r w:rsidRPr="009D1D41">
        <w:rPr>
          <w:noProof/>
          <w:sz w:val="16"/>
          <w:szCs w:val="24"/>
        </w:rPr>
        <w:t>, vol. 28, no. 2, pp. 165–193, 2019, doi: 10.1162/evco_a_00266.</w:t>
      </w:r>
    </w:p>
    <w:p w14:paraId="584F7354"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[15]</w:t>
      </w:r>
      <w:r w:rsidRPr="009D1D41">
        <w:rPr>
          <w:noProof/>
          <w:sz w:val="16"/>
          <w:szCs w:val="24"/>
        </w:rPr>
        <w:tab/>
        <w:t xml:space="preserve">R. Mahdavi-Hezave and R. Ramsin, “FDMD: Feature-Driven Methodology Development,” in </w:t>
      </w:r>
      <w:r w:rsidRPr="009D1D41">
        <w:rPr>
          <w:i/>
          <w:iCs/>
          <w:noProof/>
          <w:sz w:val="16"/>
          <w:szCs w:val="24"/>
        </w:rPr>
        <w:t>2015 International Conference on Evaluation of Novel Approaches to Software Engineering (ENASE)</w:t>
      </w:r>
      <w:r w:rsidRPr="009D1D41">
        <w:rPr>
          <w:noProof/>
          <w:sz w:val="16"/>
          <w:szCs w:val="24"/>
        </w:rPr>
        <w:t>, 2015, pp. 229–237.</w:t>
      </w:r>
    </w:p>
    <w:p w14:paraId="7B0841FE"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[16]</w:t>
      </w:r>
      <w:r w:rsidRPr="009D1D41">
        <w:rPr>
          <w:noProof/>
          <w:sz w:val="16"/>
          <w:szCs w:val="24"/>
        </w:rPr>
        <w:tab/>
        <w:t xml:space="preserve">A. L. Lorca, R. Burrows, and L. Sterling, “Teaching motivational models in agile requirements engineering,” in </w:t>
      </w:r>
      <w:r w:rsidRPr="009D1D41">
        <w:rPr>
          <w:i/>
          <w:iCs/>
          <w:noProof/>
          <w:sz w:val="16"/>
          <w:szCs w:val="24"/>
        </w:rPr>
        <w:t>Proceedings - 2018 8th International Workshop on Requirements Engineering Education and Training, REET 2018</w:t>
      </w:r>
      <w:r w:rsidRPr="009D1D41">
        <w:rPr>
          <w:noProof/>
          <w:sz w:val="16"/>
          <w:szCs w:val="24"/>
        </w:rPr>
        <w:t>, Oct. 2018, pp. 30–39, doi: 10.1109/REET.2018.00010.</w:t>
      </w:r>
    </w:p>
    <w:p w14:paraId="06D89D5F"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[17]</w:t>
      </w:r>
      <w:r w:rsidRPr="009D1D41">
        <w:rPr>
          <w:noProof/>
          <w:sz w:val="16"/>
          <w:szCs w:val="24"/>
        </w:rPr>
        <w:tab/>
        <w:t xml:space="preserve">M. Kalinowski </w:t>
      </w:r>
      <w:r w:rsidRPr="009D1D41">
        <w:rPr>
          <w:i/>
          <w:iCs/>
          <w:noProof/>
          <w:sz w:val="16"/>
          <w:szCs w:val="24"/>
        </w:rPr>
        <w:t>et al.</w:t>
      </w:r>
      <w:r w:rsidRPr="009D1D41">
        <w:rPr>
          <w:noProof/>
          <w:sz w:val="16"/>
          <w:szCs w:val="24"/>
        </w:rPr>
        <w:t xml:space="preserve">, “Supporting defect causal analysis in practice with cross-company data on causes of requirements engineering problems,” in </w:t>
      </w:r>
      <w:r w:rsidRPr="009D1D41">
        <w:rPr>
          <w:i/>
          <w:iCs/>
          <w:noProof/>
          <w:sz w:val="16"/>
          <w:szCs w:val="24"/>
        </w:rPr>
        <w:t>Proceedings - 2017 IEEE/ACM 39th International Conference on Software Engineering: Software Engineering in Practice Track, ICSE-SEIP 2017</w:t>
      </w:r>
      <w:r w:rsidRPr="009D1D41">
        <w:rPr>
          <w:noProof/>
          <w:sz w:val="16"/>
          <w:szCs w:val="24"/>
        </w:rPr>
        <w:t>, Jun. 2017, pp. 223–232, doi: 10.1109/ICSE-SEIP.2017.14.</w:t>
      </w:r>
    </w:p>
    <w:p w14:paraId="3F19EECC"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[18]</w:t>
      </w:r>
      <w:r w:rsidRPr="009D1D41">
        <w:rPr>
          <w:noProof/>
          <w:sz w:val="16"/>
          <w:szCs w:val="24"/>
        </w:rPr>
        <w:tab/>
        <w:t xml:space="preserve">N. M. El-Gharib and D. Amyot, “Process mining for cloud-based applications: A systematic literature review,” in </w:t>
      </w:r>
      <w:r w:rsidRPr="009D1D41">
        <w:rPr>
          <w:i/>
          <w:iCs/>
          <w:noProof/>
          <w:sz w:val="16"/>
          <w:szCs w:val="24"/>
        </w:rPr>
        <w:t xml:space="preserve">Proceedings - 2019 </w:t>
      </w:r>
      <w:r w:rsidRPr="009D1D41">
        <w:rPr>
          <w:i/>
          <w:iCs/>
          <w:noProof/>
          <w:sz w:val="16"/>
          <w:szCs w:val="24"/>
        </w:rPr>
        <w:t>IEEE 27th International Requirements Engineering Conference Workshops, REW 2019</w:t>
      </w:r>
      <w:r w:rsidRPr="009D1D41">
        <w:rPr>
          <w:noProof/>
          <w:sz w:val="16"/>
          <w:szCs w:val="24"/>
        </w:rPr>
        <w:t>, Sep. 2019, pp. 34–43, doi: 10.1109/REW.2019.00012.</w:t>
      </w:r>
    </w:p>
    <w:p w14:paraId="60EAE52B"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[19]</w:t>
      </w:r>
      <w:r w:rsidRPr="009D1D41">
        <w:rPr>
          <w:noProof/>
          <w:sz w:val="16"/>
          <w:szCs w:val="24"/>
        </w:rPr>
        <w:tab/>
        <w:t xml:space="preserve">D. Carrizo, “Comparison of research and practice regarding what we mean by ‘The Right Software Requirements Elicitation Technique,’” in </w:t>
      </w:r>
      <w:r w:rsidRPr="009D1D41">
        <w:rPr>
          <w:i/>
          <w:iCs/>
          <w:noProof/>
          <w:sz w:val="16"/>
          <w:szCs w:val="24"/>
        </w:rPr>
        <w:t>Proceedings - 2016 10th International Conference on the Quality of Information and Communications Technology, QUATIC 2016</w:t>
      </w:r>
      <w:r w:rsidRPr="009D1D41">
        <w:rPr>
          <w:noProof/>
          <w:sz w:val="16"/>
          <w:szCs w:val="24"/>
        </w:rPr>
        <w:t>, 2017, pp. 79–82, doi: 10.1109/QUATIC.2016.022.</w:t>
      </w:r>
    </w:p>
    <w:p w14:paraId="2E669364"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[20]</w:t>
      </w:r>
      <w:r w:rsidRPr="009D1D41">
        <w:rPr>
          <w:noProof/>
          <w:sz w:val="16"/>
          <w:szCs w:val="24"/>
        </w:rPr>
        <w:tab/>
        <w:t xml:space="preserve">B. Suranto, “Software prototypes: Enhancing the quality of requirements engineering process,” in </w:t>
      </w:r>
      <w:r w:rsidRPr="009D1D41">
        <w:rPr>
          <w:i/>
          <w:iCs/>
          <w:noProof/>
          <w:sz w:val="16"/>
          <w:szCs w:val="24"/>
        </w:rPr>
        <w:t>2nd International Symposium on Technology Management and Emerging Technologies, ISTMET 2015 - Proceeding</w:t>
      </w:r>
      <w:r w:rsidRPr="009D1D41">
        <w:rPr>
          <w:noProof/>
          <w:sz w:val="16"/>
          <w:szCs w:val="24"/>
        </w:rPr>
        <w:t>, Dec. 2015, pp. 148–153, doi: 10.1109/ISTMET.2015.7359019.</w:t>
      </w:r>
    </w:p>
    <w:p w14:paraId="303124F7"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[21]</w:t>
      </w:r>
      <w:r w:rsidRPr="009D1D41">
        <w:rPr>
          <w:noProof/>
          <w:sz w:val="16"/>
          <w:szCs w:val="24"/>
        </w:rPr>
        <w:tab/>
        <w:t xml:space="preserve">A. Taghavi and C. Woo, “The role clarity framework to improve requirements gathering,” </w:t>
      </w:r>
      <w:r w:rsidRPr="009D1D41">
        <w:rPr>
          <w:i/>
          <w:iCs/>
          <w:noProof/>
          <w:sz w:val="16"/>
          <w:szCs w:val="24"/>
        </w:rPr>
        <w:t>ACM Trans. Manag. Inf. Syst.</w:t>
      </w:r>
      <w:r w:rsidRPr="009D1D41">
        <w:rPr>
          <w:noProof/>
          <w:sz w:val="16"/>
          <w:szCs w:val="24"/>
        </w:rPr>
        <w:t>, vol. 8, no. 2–3, pp. 1–16, Jun. 2017, doi: 10.1145/3083726.</w:t>
      </w:r>
    </w:p>
    <w:p w14:paraId="6863F610"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[22]</w:t>
      </w:r>
      <w:r w:rsidRPr="009D1D41">
        <w:rPr>
          <w:noProof/>
          <w:sz w:val="16"/>
          <w:szCs w:val="24"/>
        </w:rPr>
        <w:tab/>
        <w:t xml:space="preserve">S. Aaramaa, S. Dasanayake, M. Oivo, J. Markkula, and S. Saukkonen, “Requirements volatility in software architecture design: An exploratory case study,” in </w:t>
      </w:r>
      <w:r w:rsidRPr="009D1D41">
        <w:rPr>
          <w:i/>
          <w:iCs/>
          <w:noProof/>
          <w:sz w:val="16"/>
          <w:szCs w:val="24"/>
        </w:rPr>
        <w:t>ACM International Conference Proceeding Series</w:t>
      </w:r>
      <w:r w:rsidRPr="009D1D41">
        <w:rPr>
          <w:noProof/>
          <w:sz w:val="16"/>
          <w:szCs w:val="24"/>
        </w:rPr>
        <w:t>, Jul. 2017, vol. Part F1287, pp. 40–49, doi: 10.1145/3084100.3084105.</w:t>
      </w:r>
    </w:p>
    <w:p w14:paraId="5DE3B7F3"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[23]</w:t>
      </w:r>
      <w:r w:rsidRPr="009D1D41">
        <w:rPr>
          <w:noProof/>
          <w:sz w:val="16"/>
          <w:szCs w:val="24"/>
        </w:rPr>
        <w:tab/>
        <w:t xml:space="preserve">A. C. Oran, “A Set of Artifacts and Models to Support Requirements Communication Based on Perspectives,” </w:t>
      </w:r>
      <w:r w:rsidRPr="009D1D41">
        <w:rPr>
          <w:i/>
          <w:iCs/>
          <w:noProof/>
          <w:sz w:val="16"/>
          <w:szCs w:val="24"/>
        </w:rPr>
        <w:t>ACM SIGSOFT Softw. Eng. Notes</w:t>
      </w:r>
      <w:r w:rsidRPr="009D1D41">
        <w:rPr>
          <w:noProof/>
          <w:sz w:val="16"/>
          <w:szCs w:val="24"/>
        </w:rPr>
        <w:t>, vol. 41, no. 6, pp. 1–5, 2017, doi: 10.1145/3011286.3011303.</w:t>
      </w:r>
    </w:p>
    <w:p w14:paraId="0414D3F3"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[24]</w:t>
      </w:r>
      <w:r w:rsidRPr="009D1D41">
        <w:rPr>
          <w:noProof/>
          <w:sz w:val="16"/>
          <w:szCs w:val="24"/>
        </w:rPr>
        <w:tab/>
        <w:t xml:space="preserve">T. Vujicic, S. Scepanovic, and J. Jovanovic, “Requirements elicitation in culturally and technologically diverse settings,” in </w:t>
      </w:r>
      <w:r w:rsidRPr="009D1D41">
        <w:rPr>
          <w:i/>
          <w:iCs/>
          <w:noProof/>
          <w:sz w:val="16"/>
          <w:szCs w:val="24"/>
        </w:rPr>
        <w:t>2016 5th Mediterranean Conference on Embedded Computing, MECO 2016 - Including ECyPS 2016, BIOENG.MED 2016, MECO: Student Challenge 2016</w:t>
      </w:r>
      <w:r w:rsidRPr="009D1D41">
        <w:rPr>
          <w:noProof/>
          <w:sz w:val="16"/>
          <w:szCs w:val="24"/>
        </w:rPr>
        <w:t>, Jul. 2016, pp. 464–467, doi: 10.1109/MECO.2016.7525693.</w:t>
      </w:r>
    </w:p>
    <w:p w14:paraId="2E13CF9E"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[25]</w:t>
      </w:r>
      <w:r w:rsidRPr="009D1D41">
        <w:rPr>
          <w:noProof/>
          <w:sz w:val="16"/>
          <w:szCs w:val="24"/>
        </w:rPr>
        <w:tab/>
        <w:t xml:space="preserve">O. Karras, S. Kiesling, and K. Schneider, “Supporting Requirements Elicitation by Tool-Supported Video Analysis,” in </w:t>
      </w:r>
      <w:r w:rsidRPr="009D1D41">
        <w:rPr>
          <w:i/>
          <w:iCs/>
          <w:noProof/>
          <w:sz w:val="16"/>
          <w:szCs w:val="24"/>
        </w:rPr>
        <w:t>Proceedings - 2016 IEEE 24th International Requirements Engineering Conference, RE 2016</w:t>
      </w:r>
      <w:r w:rsidRPr="009D1D41">
        <w:rPr>
          <w:noProof/>
          <w:sz w:val="16"/>
          <w:szCs w:val="24"/>
        </w:rPr>
        <w:t>, 2016, pp. 146–155, doi: 10.1109/RE.2016.10.</w:t>
      </w:r>
    </w:p>
    <w:p w14:paraId="4910BF08"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[26]</w:t>
      </w:r>
      <w:r w:rsidRPr="009D1D41">
        <w:rPr>
          <w:noProof/>
          <w:sz w:val="16"/>
          <w:szCs w:val="24"/>
        </w:rPr>
        <w:tab/>
        <w:t xml:space="preserve">A. R. Asghar, A. Tabassum, S. N. Bhatti, and A. M. Jadi, “Impact and challenges of requirements elicitation &amp; prioritization in quality to agile process: Scrum as a case scenario,” in </w:t>
      </w:r>
      <w:r w:rsidRPr="009D1D41">
        <w:rPr>
          <w:i/>
          <w:iCs/>
          <w:noProof/>
          <w:sz w:val="16"/>
          <w:szCs w:val="24"/>
        </w:rPr>
        <w:t>International Conference on Communication Technologies, ComTech 2017</w:t>
      </w:r>
      <w:r w:rsidRPr="009D1D41">
        <w:rPr>
          <w:noProof/>
          <w:sz w:val="16"/>
          <w:szCs w:val="24"/>
        </w:rPr>
        <w:t>, Oct. 2017, pp. 50–55, doi: 10.1109/COMTECH.2017.8065749.</w:t>
      </w:r>
    </w:p>
    <w:p w14:paraId="227D7F8F"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[27]</w:t>
      </w:r>
      <w:r w:rsidRPr="009D1D41">
        <w:rPr>
          <w:noProof/>
          <w:sz w:val="16"/>
          <w:szCs w:val="24"/>
        </w:rPr>
        <w:tab/>
        <w:t xml:space="preserve">G. M. Miranda, L. A. Santos, C. H. Bernabé, and M. P. Barcellos, “Where enterprise architecture and early software engineering meet: An approach to use cases definition,” in </w:t>
      </w:r>
      <w:r w:rsidRPr="009D1D41">
        <w:rPr>
          <w:i/>
          <w:iCs/>
          <w:noProof/>
          <w:sz w:val="16"/>
          <w:szCs w:val="24"/>
        </w:rPr>
        <w:t>ACM International Conference Proceeding Series</w:t>
      </w:r>
      <w:r w:rsidRPr="009D1D41">
        <w:rPr>
          <w:noProof/>
          <w:sz w:val="16"/>
          <w:szCs w:val="24"/>
        </w:rPr>
        <w:t>, Oct. 2018, pp. 240–249, doi: 10.1145/3275245.3275271.</w:t>
      </w:r>
    </w:p>
    <w:p w14:paraId="439348C5"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[28]</w:t>
      </w:r>
      <w:r w:rsidRPr="009D1D41">
        <w:rPr>
          <w:noProof/>
          <w:sz w:val="16"/>
          <w:szCs w:val="24"/>
        </w:rPr>
        <w:tab/>
        <w:t xml:space="preserve">Y. Odeh, “BPMN in engineering software requirements: An introductory brief guide,” in </w:t>
      </w:r>
      <w:r w:rsidRPr="009D1D41">
        <w:rPr>
          <w:i/>
          <w:iCs/>
          <w:noProof/>
          <w:sz w:val="16"/>
          <w:szCs w:val="24"/>
        </w:rPr>
        <w:t>ACM International Conference Proceeding Series</w:t>
      </w:r>
      <w:r w:rsidRPr="009D1D41">
        <w:rPr>
          <w:noProof/>
          <w:sz w:val="16"/>
          <w:szCs w:val="24"/>
        </w:rPr>
        <w:t>, Oct. 2017, pp. 11–16, doi: 10.1145/3149572.3149584.</w:t>
      </w:r>
    </w:p>
    <w:p w14:paraId="045B93C6"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[29]</w:t>
      </w:r>
      <w:r w:rsidRPr="009D1D41">
        <w:rPr>
          <w:noProof/>
          <w:sz w:val="16"/>
          <w:szCs w:val="24"/>
        </w:rPr>
        <w:tab/>
        <w:t xml:space="preserve">D. Fucci </w:t>
      </w:r>
      <w:r w:rsidRPr="009D1D41">
        <w:rPr>
          <w:i/>
          <w:iCs/>
          <w:noProof/>
          <w:sz w:val="16"/>
          <w:szCs w:val="24"/>
        </w:rPr>
        <w:t>et al.</w:t>
      </w:r>
      <w:r w:rsidRPr="009D1D41">
        <w:rPr>
          <w:noProof/>
          <w:sz w:val="16"/>
          <w:szCs w:val="24"/>
        </w:rPr>
        <w:t xml:space="preserve">, “Needs and challenges for a platform to support large-scale requirements engineering: A multiple-case study,” in </w:t>
      </w:r>
      <w:r w:rsidRPr="009D1D41">
        <w:rPr>
          <w:i/>
          <w:iCs/>
          <w:noProof/>
          <w:sz w:val="16"/>
          <w:szCs w:val="24"/>
        </w:rPr>
        <w:t>International Symposium on Empirical Software Engineering and Measurement</w:t>
      </w:r>
      <w:r w:rsidRPr="009D1D41">
        <w:rPr>
          <w:noProof/>
          <w:sz w:val="16"/>
          <w:szCs w:val="24"/>
        </w:rPr>
        <w:t>, Oct. 2018, pp. 1–10, doi: 10.1145/3239235.3240498.</w:t>
      </w:r>
    </w:p>
    <w:p w14:paraId="4840BD1D"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lastRenderedPageBreak/>
        <w:t>[30]</w:t>
      </w:r>
      <w:r w:rsidRPr="009D1D41">
        <w:rPr>
          <w:noProof/>
          <w:sz w:val="16"/>
          <w:szCs w:val="24"/>
        </w:rPr>
        <w:tab/>
        <w:t xml:space="preserve">A. Sousa, A. Uchôa, E. Fernandes, C. I. M. Bezerra, J. M. Monteiro, and R. M. C. Andrade, “REM4DSPL: A requirements engineering method for dynamic software product lines,” in </w:t>
      </w:r>
      <w:r w:rsidRPr="009D1D41">
        <w:rPr>
          <w:i/>
          <w:iCs/>
          <w:noProof/>
          <w:sz w:val="16"/>
          <w:szCs w:val="24"/>
        </w:rPr>
        <w:t>ACM International Conference Proceeding Series</w:t>
      </w:r>
      <w:r w:rsidRPr="009D1D41">
        <w:rPr>
          <w:noProof/>
          <w:sz w:val="16"/>
          <w:szCs w:val="24"/>
        </w:rPr>
        <w:t>, Oct. 2019, pp. 129–138, doi: 10.1145/3364641.3364656.</w:t>
      </w:r>
    </w:p>
    <w:p w14:paraId="76A3E57D"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[31]</w:t>
      </w:r>
      <w:r w:rsidRPr="009D1D41">
        <w:rPr>
          <w:noProof/>
          <w:sz w:val="16"/>
          <w:szCs w:val="24"/>
        </w:rPr>
        <w:tab/>
        <w:t xml:space="preserve">Y. Li, E. Guzman, and B. Bruegge, “Effective requirements engineering for CSE projects: A lightweight tool,” in </w:t>
      </w:r>
      <w:r w:rsidRPr="009D1D41">
        <w:rPr>
          <w:i/>
          <w:iCs/>
          <w:noProof/>
          <w:sz w:val="16"/>
          <w:szCs w:val="24"/>
        </w:rPr>
        <w:t>Proceedings - IEEE 18th International Conference on Computational Science and Engineering, CSE 2015</w:t>
      </w:r>
      <w:r w:rsidRPr="009D1D41">
        <w:rPr>
          <w:noProof/>
          <w:sz w:val="16"/>
          <w:szCs w:val="24"/>
        </w:rPr>
        <w:t>, Oct. 2015, pp. 253–261, doi: 10.1109/CSE.2015.49.</w:t>
      </w:r>
    </w:p>
    <w:p w14:paraId="08A7D217"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[32]</w:t>
      </w:r>
      <w:r w:rsidRPr="009D1D41">
        <w:rPr>
          <w:noProof/>
          <w:sz w:val="16"/>
          <w:szCs w:val="24"/>
        </w:rPr>
        <w:tab/>
        <w:t xml:space="preserve">K. S. Ahmad, N. Ahmad, H. Tahir, and S. Khan, “Fuzzy-MoSCoW: A fuzzy based MoSCoW method for the prioritization of software requirements,” in </w:t>
      </w:r>
      <w:r w:rsidRPr="009D1D41">
        <w:rPr>
          <w:i/>
          <w:iCs/>
          <w:noProof/>
          <w:sz w:val="16"/>
          <w:szCs w:val="24"/>
        </w:rPr>
        <w:t>2017 International Conference on Intelligent Computing, Instrumentation and Control Technologies, ICICICT 2017</w:t>
      </w:r>
      <w:r w:rsidRPr="009D1D41">
        <w:rPr>
          <w:noProof/>
          <w:sz w:val="16"/>
          <w:szCs w:val="24"/>
        </w:rPr>
        <w:t>, 2018, vol. 2018-Janua, pp. 433–437, doi: 10.1109/ICICICT1.2017.8342602.</w:t>
      </w:r>
    </w:p>
    <w:p w14:paraId="29338291"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[33]</w:t>
      </w:r>
      <w:r w:rsidRPr="009D1D41">
        <w:rPr>
          <w:noProof/>
          <w:sz w:val="16"/>
          <w:szCs w:val="24"/>
        </w:rPr>
        <w:tab/>
        <w:t xml:space="preserve">A. O. J. ale Sabriye and W. M. N. W. Zainon, “A framework for detecting ambiguity in software requirement specification,” in </w:t>
      </w:r>
      <w:r w:rsidRPr="009D1D41">
        <w:rPr>
          <w:i/>
          <w:iCs/>
          <w:noProof/>
          <w:sz w:val="16"/>
          <w:szCs w:val="24"/>
        </w:rPr>
        <w:t>ICIT 2017 - 8th International Conference on Information Technology, Proceedings</w:t>
      </w:r>
      <w:r w:rsidRPr="009D1D41">
        <w:rPr>
          <w:noProof/>
          <w:sz w:val="16"/>
          <w:szCs w:val="24"/>
        </w:rPr>
        <w:t>, Oct. 2017, pp. 209–213, doi: 10.1109/ICITECH.2017.8080002.</w:t>
      </w:r>
    </w:p>
    <w:p w14:paraId="3824AFB8"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[34]</w:t>
      </w:r>
      <w:r w:rsidRPr="009D1D41">
        <w:rPr>
          <w:noProof/>
          <w:sz w:val="16"/>
          <w:szCs w:val="24"/>
        </w:rPr>
        <w:tab/>
        <w:t xml:space="preserve">C. Burnay, I. Jureta, and S. Faulkner, “Towards a Model of Topic Relevance during requirements elicitation - Preliminary results,” in </w:t>
      </w:r>
      <w:r w:rsidRPr="009D1D41">
        <w:rPr>
          <w:i/>
          <w:iCs/>
          <w:noProof/>
          <w:sz w:val="16"/>
          <w:szCs w:val="24"/>
        </w:rPr>
        <w:t>Proceedings - International Conference on Research Challenges in Information Science</w:t>
      </w:r>
      <w:r w:rsidRPr="009D1D41">
        <w:rPr>
          <w:noProof/>
          <w:sz w:val="16"/>
          <w:szCs w:val="24"/>
        </w:rPr>
        <w:t>, Jun. 2015, vol. 2015-June, no. June, pp. 151–158, doi: 10.1109/RCIS.2015.7128875.</w:t>
      </w:r>
    </w:p>
    <w:p w14:paraId="727604C6"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[35]</w:t>
      </w:r>
      <w:r w:rsidRPr="009D1D41">
        <w:rPr>
          <w:noProof/>
          <w:sz w:val="16"/>
          <w:szCs w:val="24"/>
        </w:rPr>
        <w:tab/>
        <w:t xml:space="preserve">S. Dey and S. W. Lee, “REASSURE: Requirements elicitation for adaptive socio-technical systems using repertory grid,” </w:t>
      </w:r>
      <w:r w:rsidRPr="009D1D41">
        <w:rPr>
          <w:i/>
          <w:iCs/>
          <w:noProof/>
          <w:sz w:val="16"/>
          <w:szCs w:val="24"/>
        </w:rPr>
        <w:t>Inf. Softw. Technol.</w:t>
      </w:r>
      <w:r w:rsidRPr="009D1D41">
        <w:rPr>
          <w:noProof/>
          <w:sz w:val="16"/>
          <w:szCs w:val="24"/>
        </w:rPr>
        <w:t>, vol. 87, pp. 160–179, Jul. 2017, doi: 10.1016/j.infsof.2017.03.004.</w:t>
      </w:r>
    </w:p>
    <w:p w14:paraId="34A22574"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[36]</w:t>
      </w:r>
      <w:r w:rsidRPr="009D1D41">
        <w:rPr>
          <w:noProof/>
          <w:sz w:val="16"/>
          <w:szCs w:val="24"/>
        </w:rPr>
        <w:tab/>
        <w:t xml:space="preserve">J. M. Ngossaha, R. H. Ngouna, B. Archimède, and J. M. Nlong, “Sustainability assessment of a transportation system under uncertainty: an integrated multicriteria approach,” </w:t>
      </w:r>
      <w:r w:rsidRPr="009D1D41">
        <w:rPr>
          <w:i/>
          <w:iCs/>
          <w:noProof/>
          <w:sz w:val="16"/>
          <w:szCs w:val="24"/>
        </w:rPr>
        <w:t>IFAC-PapersOnLine</w:t>
      </w:r>
      <w:r w:rsidRPr="009D1D41">
        <w:rPr>
          <w:noProof/>
          <w:sz w:val="16"/>
          <w:szCs w:val="24"/>
        </w:rPr>
        <w:t>, vol. 50, no. 1, pp. 7481–7486, Jul. 2017, doi: 10.1016/j.ifacol.2017.08.1064.</w:t>
      </w:r>
    </w:p>
    <w:p w14:paraId="4B83A0FE"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[37]</w:t>
      </w:r>
      <w:r w:rsidRPr="009D1D41">
        <w:rPr>
          <w:noProof/>
          <w:sz w:val="16"/>
          <w:szCs w:val="24"/>
        </w:rPr>
        <w:tab/>
        <w:t xml:space="preserve">A. Garrido, L. Antonelli, J. Martin, M. M. E. Alemany, and J. Mula, “Using LEL and scenarios to derive mathematical programming models. Application in a fresh tomato packing problem,” </w:t>
      </w:r>
      <w:r w:rsidRPr="009D1D41">
        <w:rPr>
          <w:i/>
          <w:iCs/>
          <w:noProof/>
          <w:sz w:val="16"/>
          <w:szCs w:val="24"/>
        </w:rPr>
        <w:t>Comput. Electron. Agric.</w:t>
      </w:r>
      <w:r w:rsidRPr="009D1D41">
        <w:rPr>
          <w:noProof/>
          <w:sz w:val="16"/>
          <w:szCs w:val="24"/>
        </w:rPr>
        <w:t>, vol. 170, p. 105242, Mar. 2020, doi: 10.1016/j.compag.2020.105242.</w:t>
      </w:r>
    </w:p>
    <w:p w14:paraId="13C3FF8D"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[38]</w:t>
      </w:r>
      <w:r w:rsidRPr="009D1D41">
        <w:rPr>
          <w:noProof/>
          <w:sz w:val="16"/>
          <w:szCs w:val="24"/>
        </w:rPr>
        <w:tab/>
        <w:t xml:space="preserve">N. A. Moketar, M. Kamalrudin, S. Sidek, M. Robinson, and J. Grundy, “An automated collaborative requirements engineering tool for better validation of requirements,” in </w:t>
      </w:r>
      <w:r w:rsidRPr="009D1D41">
        <w:rPr>
          <w:i/>
          <w:iCs/>
          <w:noProof/>
          <w:sz w:val="16"/>
          <w:szCs w:val="24"/>
        </w:rPr>
        <w:t>ASE 2016 - Proceedings of the 31st IEEE/ACM International Conference on Automated Software Engineering</w:t>
      </w:r>
      <w:r w:rsidRPr="009D1D41">
        <w:rPr>
          <w:noProof/>
          <w:sz w:val="16"/>
          <w:szCs w:val="24"/>
        </w:rPr>
        <w:t>, Aug. 2016, pp. 864–869, doi: 10.1145/2970276.2970295.</w:t>
      </w:r>
    </w:p>
    <w:p w14:paraId="612F7E71"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[39]</w:t>
      </w:r>
      <w:r w:rsidRPr="009D1D41">
        <w:rPr>
          <w:noProof/>
          <w:sz w:val="16"/>
          <w:szCs w:val="24"/>
        </w:rPr>
        <w:tab/>
        <w:t xml:space="preserve">A. M. Aranda, O. Dieste, and N. Juristo, “Effect of Domain Knowledge on Elicitation Effectiveness: An Internally Replicated Controlled Experiment,” </w:t>
      </w:r>
      <w:r w:rsidRPr="009D1D41">
        <w:rPr>
          <w:i/>
          <w:iCs/>
          <w:noProof/>
          <w:sz w:val="16"/>
          <w:szCs w:val="24"/>
        </w:rPr>
        <w:t>IEEE Trans. Softw. Eng.</w:t>
      </w:r>
      <w:r w:rsidRPr="009D1D41">
        <w:rPr>
          <w:noProof/>
          <w:sz w:val="16"/>
          <w:szCs w:val="24"/>
        </w:rPr>
        <w:t>, vol. 42, no. 5, pp. 427–451, May 2016, doi: 10.1109/TSE.2015.2494588.</w:t>
      </w:r>
    </w:p>
    <w:p w14:paraId="7612940F"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[40]</w:t>
      </w:r>
      <w:r w:rsidRPr="009D1D41">
        <w:rPr>
          <w:noProof/>
          <w:sz w:val="16"/>
          <w:szCs w:val="24"/>
        </w:rPr>
        <w:tab/>
        <w:t xml:space="preserve">A. Shah, M. A. Alasow, F. Sajjad, and J. J. A. Baig, “An evaluation of software requirements tools,” in </w:t>
      </w:r>
      <w:r w:rsidRPr="009D1D41">
        <w:rPr>
          <w:i/>
          <w:iCs/>
          <w:noProof/>
          <w:sz w:val="16"/>
          <w:szCs w:val="24"/>
        </w:rPr>
        <w:t xml:space="preserve">2017 IEEE 8th International </w:t>
      </w:r>
      <w:r w:rsidRPr="009D1D41">
        <w:rPr>
          <w:i/>
          <w:iCs/>
          <w:noProof/>
          <w:sz w:val="16"/>
          <w:szCs w:val="24"/>
        </w:rPr>
        <w:t>Conference on Intelligent Computing and Information Systems, ICICIS 2017</w:t>
      </w:r>
      <w:r w:rsidRPr="009D1D41">
        <w:rPr>
          <w:noProof/>
          <w:sz w:val="16"/>
          <w:szCs w:val="24"/>
        </w:rPr>
        <w:t>, Jul. 2017, vol. 2018-Janua, pp. 278–283, doi: 10.1109/INTELCIS.2017.8260075.</w:t>
      </w:r>
    </w:p>
    <w:p w14:paraId="41C6E994"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[41]</w:t>
      </w:r>
      <w:r w:rsidRPr="009D1D41">
        <w:rPr>
          <w:noProof/>
          <w:sz w:val="16"/>
          <w:szCs w:val="24"/>
        </w:rPr>
        <w:tab/>
        <w:t xml:space="preserve">Z. M. Hussain and P. Sumari, “WERT technique in requirements elicitation for web applications,” in </w:t>
      </w:r>
      <w:r w:rsidRPr="009D1D41">
        <w:rPr>
          <w:i/>
          <w:iCs/>
          <w:noProof/>
          <w:sz w:val="16"/>
          <w:szCs w:val="24"/>
        </w:rPr>
        <w:t>International Conference on Electronics, Information, and Communications, ICEIC 2016</w:t>
      </w:r>
      <w:r w:rsidRPr="009D1D41">
        <w:rPr>
          <w:noProof/>
          <w:sz w:val="16"/>
          <w:szCs w:val="24"/>
        </w:rPr>
        <w:t>, Sep. 2016, pp. 1–4, doi: 10.1109/ELINFOCOM.2016.7562976.</w:t>
      </w:r>
    </w:p>
    <w:p w14:paraId="06FB9C6D"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[42]</w:t>
      </w:r>
      <w:r w:rsidRPr="009D1D41">
        <w:rPr>
          <w:noProof/>
          <w:sz w:val="16"/>
          <w:szCs w:val="24"/>
        </w:rPr>
        <w:tab/>
        <w:t xml:space="preserve">M. Sultan and A. Miranskyy, “Ordering interrogative questions for effective requirements engineering: The W6H pattern,” </w:t>
      </w:r>
      <w:r w:rsidRPr="009D1D41">
        <w:rPr>
          <w:i/>
          <w:iCs/>
          <w:noProof/>
          <w:sz w:val="16"/>
          <w:szCs w:val="24"/>
        </w:rPr>
        <w:t>5th Int. Work. Requir. Patterns, RePa 2015 - Proc.</w:t>
      </w:r>
      <w:r w:rsidRPr="009D1D41">
        <w:rPr>
          <w:noProof/>
          <w:sz w:val="16"/>
          <w:szCs w:val="24"/>
        </w:rPr>
        <w:t>, pp. 1–8, 2016, doi: 10.1109/RePa.2015.7407731.</w:t>
      </w:r>
    </w:p>
    <w:p w14:paraId="7DACA3E9"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[43]</w:t>
      </w:r>
      <w:r w:rsidRPr="009D1D41">
        <w:rPr>
          <w:noProof/>
          <w:sz w:val="16"/>
          <w:szCs w:val="24"/>
        </w:rPr>
        <w:tab/>
        <w:t xml:space="preserve">N. L. Atukorala, C. K. Chang, and K. Oyama, “Situation-Oriented Requirements Elicitation,” in </w:t>
      </w:r>
      <w:r w:rsidRPr="009D1D41">
        <w:rPr>
          <w:i/>
          <w:iCs/>
          <w:noProof/>
          <w:sz w:val="16"/>
          <w:szCs w:val="24"/>
        </w:rPr>
        <w:t>Proceedings - International Computer Software and Applications Conference</w:t>
      </w:r>
      <w:r w:rsidRPr="009D1D41">
        <w:rPr>
          <w:noProof/>
          <w:sz w:val="16"/>
          <w:szCs w:val="24"/>
        </w:rPr>
        <w:t>, 2016, vol. 1, pp. 233–238, doi: 10.1109/COMPSAC.2016.191.</w:t>
      </w:r>
    </w:p>
    <w:p w14:paraId="63192930"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[44]</w:t>
      </w:r>
      <w:r w:rsidRPr="009D1D41">
        <w:rPr>
          <w:noProof/>
          <w:sz w:val="16"/>
          <w:szCs w:val="24"/>
        </w:rPr>
        <w:tab/>
        <w:t xml:space="preserve">Z. Shakeri Hossein Abad, V. Gervasi, D. Zowghi, and K. Barker, “ELICA: An Automated Tool for Dynamic Extraction of Requirements Relevant Information,” in </w:t>
      </w:r>
      <w:r w:rsidRPr="009D1D41">
        <w:rPr>
          <w:i/>
          <w:iCs/>
          <w:noProof/>
          <w:sz w:val="16"/>
          <w:szCs w:val="24"/>
        </w:rPr>
        <w:t>Proceedings - 2018 5th International Workshop on Artificial Intelligence for Requirements Engineering, AIRE 2018</w:t>
      </w:r>
      <w:r w:rsidRPr="009D1D41">
        <w:rPr>
          <w:noProof/>
          <w:sz w:val="16"/>
          <w:szCs w:val="24"/>
        </w:rPr>
        <w:t>, Oct. 2018, pp. 8–14, doi: 10.1109/AIRE.2018.00007.</w:t>
      </w:r>
    </w:p>
    <w:p w14:paraId="574E06E7"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[45]</w:t>
      </w:r>
      <w:r w:rsidRPr="009D1D41">
        <w:rPr>
          <w:noProof/>
          <w:sz w:val="16"/>
          <w:szCs w:val="24"/>
        </w:rPr>
        <w:tab/>
        <w:t xml:space="preserve">U. Ahmed, “A review on knowledge management in requirements engineering,” in </w:t>
      </w:r>
      <w:r w:rsidRPr="009D1D41">
        <w:rPr>
          <w:i/>
          <w:iCs/>
          <w:noProof/>
          <w:sz w:val="16"/>
          <w:szCs w:val="24"/>
        </w:rPr>
        <w:t>2018 International Conference on Engineering and Emerging Technologies, ICEET 2018</w:t>
      </w:r>
      <w:r w:rsidRPr="009D1D41">
        <w:rPr>
          <w:noProof/>
          <w:sz w:val="16"/>
          <w:szCs w:val="24"/>
        </w:rPr>
        <w:t>, 2018, vol. 2018-Janua, pp. 1–5, doi: 10.1109/ICEET1.2018.8338650.</w:t>
      </w:r>
    </w:p>
    <w:p w14:paraId="676BBE68"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[46]</w:t>
      </w:r>
      <w:r w:rsidRPr="009D1D41">
        <w:rPr>
          <w:noProof/>
          <w:sz w:val="16"/>
          <w:szCs w:val="24"/>
        </w:rPr>
        <w:tab/>
        <w:t xml:space="preserve">U. S. Shah and D. C. Jinwala, “Resolving Ambiguities in Natural Language Software Requirements,” </w:t>
      </w:r>
      <w:r w:rsidRPr="009D1D41">
        <w:rPr>
          <w:i/>
          <w:iCs/>
          <w:noProof/>
          <w:sz w:val="16"/>
          <w:szCs w:val="24"/>
        </w:rPr>
        <w:t>ACM SIGSOFT Softw. Eng. Notes</w:t>
      </w:r>
      <w:r w:rsidRPr="009D1D41">
        <w:rPr>
          <w:noProof/>
          <w:sz w:val="16"/>
          <w:szCs w:val="24"/>
        </w:rPr>
        <w:t>, vol. 40, no. 5, pp. 1–7, Sep. 2015, doi: 10.1145/2815021.2815032.</w:t>
      </w:r>
    </w:p>
    <w:p w14:paraId="2B748A9A"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[47]</w:t>
      </w:r>
      <w:r w:rsidRPr="009D1D41">
        <w:rPr>
          <w:noProof/>
          <w:sz w:val="16"/>
          <w:szCs w:val="24"/>
        </w:rPr>
        <w:tab/>
        <w:t xml:space="preserve">C. Borges, J. Araújo, and A. Rodrigues, “Towards an approach to elicit domain requirements from social networks: The case of emergency systems,” in </w:t>
      </w:r>
      <w:r w:rsidRPr="009D1D41">
        <w:rPr>
          <w:i/>
          <w:iCs/>
          <w:noProof/>
          <w:sz w:val="16"/>
          <w:szCs w:val="24"/>
        </w:rPr>
        <w:t>Proceedings of the ACM Symposium on Applied Computing</w:t>
      </w:r>
      <w:r w:rsidRPr="009D1D41">
        <w:rPr>
          <w:noProof/>
          <w:sz w:val="16"/>
          <w:szCs w:val="24"/>
        </w:rPr>
        <w:t>, 2018, pp. 1772–1781, doi: 10.1145/3167132.3167321.</w:t>
      </w:r>
    </w:p>
    <w:p w14:paraId="30F60239"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[48]</w:t>
      </w:r>
      <w:r w:rsidRPr="009D1D41">
        <w:rPr>
          <w:noProof/>
          <w:sz w:val="16"/>
          <w:szCs w:val="24"/>
        </w:rPr>
        <w:tab/>
        <w:t xml:space="preserve">T. Rietz and A. Maedche, “LadderBot: A requirements self-elicitation system,” in </w:t>
      </w:r>
      <w:r w:rsidRPr="009D1D41">
        <w:rPr>
          <w:i/>
          <w:iCs/>
          <w:noProof/>
          <w:sz w:val="16"/>
          <w:szCs w:val="24"/>
        </w:rPr>
        <w:t>Proceedings of the IEEE International Conference on Requirements Engineering</w:t>
      </w:r>
      <w:r w:rsidRPr="009D1D41">
        <w:rPr>
          <w:noProof/>
          <w:sz w:val="16"/>
          <w:szCs w:val="24"/>
        </w:rPr>
        <w:t>, Sep. 2019, vol. 2019-Septe, pp. 357–362, doi: 10.1109/RE.2019.00045.</w:t>
      </w:r>
    </w:p>
    <w:p w14:paraId="68C01B19"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[49]</w:t>
      </w:r>
      <w:r w:rsidRPr="009D1D41">
        <w:rPr>
          <w:noProof/>
          <w:sz w:val="16"/>
          <w:szCs w:val="24"/>
        </w:rPr>
        <w:tab/>
        <w:t xml:space="preserve">M. Ghasemi, “What requirements engineering can learn from process mining,” in </w:t>
      </w:r>
      <w:r w:rsidRPr="009D1D41">
        <w:rPr>
          <w:i/>
          <w:iCs/>
          <w:noProof/>
          <w:sz w:val="16"/>
          <w:szCs w:val="24"/>
        </w:rPr>
        <w:t>Proceedings - 2018 1st International Workshop on Learning from other Disciplines for Requirements Engineering, D4RE 2018</w:t>
      </w:r>
      <w:r w:rsidRPr="009D1D41">
        <w:rPr>
          <w:noProof/>
          <w:sz w:val="16"/>
          <w:szCs w:val="24"/>
        </w:rPr>
        <w:t>, 2018, pp. 8–11, doi: 10.1109/D4RE.2018.00008.</w:t>
      </w:r>
    </w:p>
    <w:p w14:paraId="2CDC787B" w14:textId="77777777" w:rsidR="009D1D41" w:rsidRPr="009D1D41" w:rsidRDefault="009D1D41" w:rsidP="009D1D41">
      <w:pPr>
        <w:widowControl w:val="0"/>
        <w:autoSpaceDE w:val="0"/>
        <w:autoSpaceDN w:val="0"/>
        <w:adjustRightInd w:val="0"/>
        <w:spacing w:after="40" w:line="240" w:lineRule="exact"/>
        <w:ind w:left="640" w:hanging="640"/>
        <w:rPr>
          <w:noProof/>
          <w:sz w:val="16"/>
          <w:szCs w:val="24"/>
        </w:rPr>
      </w:pPr>
      <w:r w:rsidRPr="009D1D41">
        <w:rPr>
          <w:noProof/>
          <w:sz w:val="16"/>
          <w:szCs w:val="24"/>
        </w:rPr>
        <w:t>[50]</w:t>
      </w:r>
      <w:r w:rsidRPr="009D1D41">
        <w:rPr>
          <w:noProof/>
          <w:sz w:val="16"/>
          <w:szCs w:val="24"/>
        </w:rPr>
        <w:tab/>
        <w:t xml:space="preserve">H. Dar, M. I. Lali, H. Ashraf, M. Ramzan, T. Amjad, and B. Shahzad, “A systematic study on software requirements elicitation techniques and its challenges in mobile application development,” </w:t>
      </w:r>
      <w:r w:rsidRPr="009D1D41">
        <w:rPr>
          <w:i/>
          <w:iCs/>
          <w:noProof/>
          <w:sz w:val="16"/>
          <w:szCs w:val="24"/>
        </w:rPr>
        <w:t>IEEE Access</w:t>
      </w:r>
      <w:r w:rsidRPr="009D1D41">
        <w:rPr>
          <w:noProof/>
          <w:sz w:val="16"/>
          <w:szCs w:val="24"/>
        </w:rPr>
        <w:t>, vol. 6, pp. 63859–63867, 2018, doi: 10.1109/ACCESS.2018.2874981.</w:t>
      </w:r>
    </w:p>
    <w:p w14:paraId="2106DDD4" w14:textId="77777777" w:rsidR="009D1D41" w:rsidRPr="009D1D41" w:rsidRDefault="009D1D41" w:rsidP="009D1D41">
      <w:pPr>
        <w:widowControl w:val="0"/>
        <w:autoSpaceDE w:val="0"/>
        <w:autoSpaceDN w:val="0"/>
        <w:adjustRightInd w:val="0"/>
        <w:spacing w:after="40" w:line="240" w:lineRule="exact"/>
        <w:ind w:left="640" w:hanging="640"/>
        <w:rPr>
          <w:noProof/>
          <w:sz w:val="16"/>
        </w:rPr>
      </w:pPr>
      <w:r w:rsidRPr="009D1D41">
        <w:rPr>
          <w:noProof/>
          <w:sz w:val="16"/>
          <w:szCs w:val="24"/>
        </w:rPr>
        <w:t>[51]</w:t>
      </w:r>
      <w:r w:rsidRPr="009D1D41">
        <w:rPr>
          <w:noProof/>
          <w:sz w:val="16"/>
          <w:szCs w:val="24"/>
        </w:rPr>
        <w:tab/>
        <w:t xml:space="preserve">A. Banz, “Requirements engineering method for infrastructure automation and cloud projects,” in </w:t>
      </w:r>
      <w:r w:rsidRPr="009D1D41">
        <w:rPr>
          <w:i/>
          <w:iCs/>
          <w:noProof/>
          <w:sz w:val="16"/>
          <w:szCs w:val="24"/>
        </w:rPr>
        <w:t>Proceedings of the IEEE International Conference on Requirements Engineering</w:t>
      </w:r>
      <w:r w:rsidRPr="009D1D41">
        <w:rPr>
          <w:noProof/>
          <w:sz w:val="16"/>
          <w:szCs w:val="24"/>
        </w:rPr>
        <w:t>, Sep. 2019, vol. 2019-Septe, pp. 276–285, doi: 10.1109/RE.2019.00037.</w:t>
      </w:r>
    </w:p>
    <w:p w14:paraId="3FE4BF90" w14:textId="64BBF243" w:rsidR="00431D08" w:rsidRPr="00513D76" w:rsidRDefault="0085042D" w:rsidP="001E3AE6">
      <w:pPr>
        <w:pStyle w:val="references"/>
        <w:numPr>
          <w:ilvl w:val="0"/>
          <w:numId w:val="0"/>
        </w:numPr>
        <w:ind w:left="284" w:hanging="284"/>
        <w:rPr>
          <w:noProof w:val="0"/>
          <w:lang w:val="es-EC"/>
        </w:rPr>
        <w:sectPr w:rsidR="00431D08" w:rsidRPr="00513D76" w:rsidSect="00B01F40">
          <w:type w:val="continuous"/>
          <w:pgSz w:w="11909" w:h="16834" w:code="9"/>
          <w:pgMar w:top="1077" w:right="731" w:bottom="2432" w:left="731" w:header="720" w:footer="720" w:gutter="0"/>
          <w:cols w:num="2" w:space="360"/>
          <w:docGrid w:linePitch="360"/>
        </w:sectPr>
      </w:pPr>
      <w:r>
        <w:rPr>
          <w:noProof w:val="0"/>
          <w:lang w:val="es-EC"/>
        </w:rPr>
        <w:fldChar w:fldCharType="end"/>
      </w:r>
    </w:p>
    <w:p w14:paraId="598D103F" w14:textId="77777777" w:rsidR="00503599" w:rsidRPr="00513D76" w:rsidRDefault="00503599" w:rsidP="00503599">
      <w:pPr>
        <w:jc w:val="both"/>
      </w:pPr>
    </w:p>
    <w:sectPr w:rsidR="00503599" w:rsidRPr="00513D7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800"/>
    <w:multiLevelType w:val="hybridMultilevel"/>
    <w:tmpl w:val="64545C9E"/>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786"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B6350D"/>
    <w:multiLevelType w:val="multilevel"/>
    <w:tmpl w:val="E4B0D13E"/>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5B204B8"/>
    <w:multiLevelType w:val="hybridMultilevel"/>
    <w:tmpl w:val="8E88A23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05CBD"/>
    <w:multiLevelType w:val="hybridMultilevel"/>
    <w:tmpl w:val="F0F205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0015E9"/>
    <w:multiLevelType w:val="multilevel"/>
    <w:tmpl w:val="71566F82"/>
    <w:lvl w:ilvl="0">
      <w:start w:val="1"/>
      <w:numFmt w:val="decimal"/>
      <w:lvlText w:val="%1."/>
      <w:lvlJc w:val="left"/>
      <w:pPr>
        <w:ind w:left="1425" w:hanging="360"/>
      </w:pPr>
      <w:rPr>
        <w:rFonts w:ascii="Georgia" w:eastAsia="Georgia" w:hAnsi="Georgia" w:cs="Georgia"/>
        <w:b/>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D60CB4"/>
    <w:multiLevelType w:val="multilevel"/>
    <w:tmpl w:val="1D9C6ED2"/>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D990005"/>
    <w:multiLevelType w:val="hybridMultilevel"/>
    <w:tmpl w:val="DB9A2542"/>
    <w:lvl w:ilvl="0" w:tplc="300A000F">
      <w:start w:val="1"/>
      <w:numFmt w:val="decimal"/>
      <w:lvlText w:val="%1."/>
      <w:lvlJc w:val="left"/>
      <w:pPr>
        <w:ind w:left="1008" w:hanging="360"/>
      </w:pPr>
    </w:lvl>
    <w:lvl w:ilvl="1" w:tplc="300A0019" w:tentative="1">
      <w:start w:val="1"/>
      <w:numFmt w:val="lowerLetter"/>
      <w:lvlText w:val="%2."/>
      <w:lvlJc w:val="left"/>
      <w:pPr>
        <w:ind w:left="1728" w:hanging="360"/>
      </w:pPr>
    </w:lvl>
    <w:lvl w:ilvl="2" w:tplc="300A001B" w:tentative="1">
      <w:start w:val="1"/>
      <w:numFmt w:val="lowerRoman"/>
      <w:lvlText w:val="%3."/>
      <w:lvlJc w:val="right"/>
      <w:pPr>
        <w:ind w:left="2448" w:hanging="180"/>
      </w:pPr>
    </w:lvl>
    <w:lvl w:ilvl="3" w:tplc="300A000F" w:tentative="1">
      <w:start w:val="1"/>
      <w:numFmt w:val="decimal"/>
      <w:lvlText w:val="%4."/>
      <w:lvlJc w:val="left"/>
      <w:pPr>
        <w:ind w:left="3168" w:hanging="360"/>
      </w:pPr>
    </w:lvl>
    <w:lvl w:ilvl="4" w:tplc="300A0019" w:tentative="1">
      <w:start w:val="1"/>
      <w:numFmt w:val="lowerLetter"/>
      <w:lvlText w:val="%5."/>
      <w:lvlJc w:val="left"/>
      <w:pPr>
        <w:ind w:left="3888" w:hanging="360"/>
      </w:pPr>
    </w:lvl>
    <w:lvl w:ilvl="5" w:tplc="300A001B" w:tentative="1">
      <w:start w:val="1"/>
      <w:numFmt w:val="lowerRoman"/>
      <w:lvlText w:val="%6."/>
      <w:lvlJc w:val="right"/>
      <w:pPr>
        <w:ind w:left="4608" w:hanging="180"/>
      </w:pPr>
    </w:lvl>
    <w:lvl w:ilvl="6" w:tplc="300A000F" w:tentative="1">
      <w:start w:val="1"/>
      <w:numFmt w:val="decimal"/>
      <w:lvlText w:val="%7."/>
      <w:lvlJc w:val="left"/>
      <w:pPr>
        <w:ind w:left="5328" w:hanging="360"/>
      </w:pPr>
    </w:lvl>
    <w:lvl w:ilvl="7" w:tplc="300A0019" w:tentative="1">
      <w:start w:val="1"/>
      <w:numFmt w:val="lowerLetter"/>
      <w:lvlText w:val="%8."/>
      <w:lvlJc w:val="left"/>
      <w:pPr>
        <w:ind w:left="6048" w:hanging="360"/>
      </w:pPr>
    </w:lvl>
    <w:lvl w:ilvl="8" w:tplc="300A001B" w:tentative="1">
      <w:start w:val="1"/>
      <w:numFmt w:val="lowerRoman"/>
      <w:lvlText w:val="%9."/>
      <w:lvlJc w:val="right"/>
      <w:pPr>
        <w:ind w:left="6768" w:hanging="180"/>
      </w:pPr>
    </w:lvl>
  </w:abstractNum>
  <w:abstractNum w:abstractNumId="9" w15:restartNumberingAfterBreak="0">
    <w:nsid w:val="313B604E"/>
    <w:multiLevelType w:val="multilevel"/>
    <w:tmpl w:val="A0BA9672"/>
    <w:lvl w:ilvl="0">
      <w:start w:val="2"/>
      <w:numFmt w:val="bullet"/>
      <w:lvlText w:val="-"/>
      <w:lvlJc w:val="left"/>
      <w:pPr>
        <w:ind w:left="720" w:hanging="360"/>
      </w:pPr>
      <w:rPr>
        <w:rFonts w:ascii="Georgia" w:eastAsia="Georgia" w:hAnsi="Georgia" w:cs="Georgia"/>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6767F9"/>
    <w:multiLevelType w:val="multilevel"/>
    <w:tmpl w:val="335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A12168D"/>
    <w:multiLevelType w:val="hybridMultilevel"/>
    <w:tmpl w:val="B65A44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C1829AC"/>
    <w:multiLevelType w:val="multilevel"/>
    <w:tmpl w:val="EFA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AB11BC2"/>
    <w:multiLevelType w:val="hybridMultilevel"/>
    <w:tmpl w:val="26505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87C47C1"/>
    <w:multiLevelType w:val="multilevel"/>
    <w:tmpl w:val="F96435FC"/>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4BA7A8A"/>
    <w:multiLevelType w:val="hybridMultilevel"/>
    <w:tmpl w:val="AF389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6104877"/>
    <w:multiLevelType w:val="multilevel"/>
    <w:tmpl w:val="6D98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160BB"/>
    <w:multiLevelType w:val="multilevel"/>
    <w:tmpl w:val="5D5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5B9E"/>
    <w:multiLevelType w:val="multilevel"/>
    <w:tmpl w:val="1FF08A84"/>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5BB60CA"/>
    <w:multiLevelType w:val="hybridMultilevel"/>
    <w:tmpl w:val="C3C4B3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15"/>
  </w:num>
  <w:num w:numId="5">
    <w:abstractNumId w:val="15"/>
  </w:num>
  <w:num w:numId="6">
    <w:abstractNumId w:val="15"/>
  </w:num>
  <w:num w:numId="7">
    <w:abstractNumId w:val="15"/>
  </w:num>
  <w:num w:numId="8">
    <w:abstractNumId w:val="17"/>
  </w:num>
  <w:num w:numId="9">
    <w:abstractNumId w:val="24"/>
  </w:num>
  <w:num w:numId="10">
    <w:abstractNumId w:val="12"/>
  </w:num>
  <w:num w:numId="11">
    <w:abstractNumId w:val="6"/>
  </w:num>
  <w:num w:numId="12">
    <w:abstractNumId w:val="15"/>
  </w:num>
  <w:num w:numId="13">
    <w:abstractNumId w:val="10"/>
  </w:num>
  <w:num w:numId="14">
    <w:abstractNumId w:val="15"/>
  </w:num>
  <w:num w:numId="15">
    <w:abstractNumId w:val="5"/>
  </w:num>
  <w:num w:numId="16">
    <w:abstractNumId w:val="10"/>
  </w:num>
  <w:num w:numId="17">
    <w:abstractNumId w:val="22"/>
  </w:num>
  <w:num w:numId="18">
    <w:abstractNumId w:val="10"/>
  </w:num>
  <w:num w:numId="19">
    <w:abstractNumId w:val="1"/>
  </w:num>
  <w:num w:numId="20">
    <w:abstractNumId w:val="10"/>
  </w:num>
  <w:num w:numId="21">
    <w:abstractNumId w:val="10"/>
  </w:num>
  <w:num w:numId="22">
    <w:abstractNumId w:val="18"/>
  </w:num>
  <w:num w:numId="23">
    <w:abstractNumId w:val="10"/>
  </w:num>
  <w:num w:numId="24">
    <w:abstractNumId w:val="10"/>
  </w:num>
  <w:num w:numId="25">
    <w:abstractNumId w:val="9"/>
  </w:num>
  <w:num w:numId="26">
    <w:abstractNumId w:val="10"/>
  </w:num>
  <w:num w:numId="27">
    <w:abstractNumId w:val="10"/>
  </w:num>
  <w:num w:numId="28">
    <w:abstractNumId w:val="10"/>
  </w:num>
  <w:num w:numId="29">
    <w:abstractNumId w:val="10"/>
  </w:num>
  <w:num w:numId="30">
    <w:abstractNumId w:val="4"/>
  </w:num>
  <w:num w:numId="31">
    <w:abstractNumId w:val="15"/>
  </w:num>
  <w:num w:numId="32">
    <w:abstractNumId w:val="15"/>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3"/>
  </w:num>
  <w:num w:numId="37">
    <w:abstractNumId w:val="2"/>
  </w:num>
  <w:num w:numId="38">
    <w:abstractNumId w:val="8"/>
  </w:num>
  <w:num w:numId="39">
    <w:abstractNumId w:val="3"/>
  </w:num>
  <w:num w:numId="40">
    <w:abstractNumId w:val="21"/>
  </w:num>
  <w:num w:numId="41">
    <w:abstractNumId w:val="20"/>
  </w:num>
  <w:num w:numId="42">
    <w:abstractNumId w:val="14"/>
  </w:num>
  <w:num w:numId="43">
    <w:abstractNumId w:val="11"/>
  </w:num>
  <w:num w:numId="44">
    <w:abstractNumId w:val="0"/>
  </w:num>
  <w:num w:numId="45">
    <w:abstractNumId w:val="19"/>
  </w:num>
  <w:num w:numId="46">
    <w:abstractNumId w:val="16"/>
  </w:num>
  <w:num w:numId="47">
    <w:abstractNumId w:val="13"/>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75"/>
    <w:rsid w:val="00000F88"/>
    <w:rsid w:val="000104C7"/>
    <w:rsid w:val="00012C43"/>
    <w:rsid w:val="0001495A"/>
    <w:rsid w:val="00022DCB"/>
    <w:rsid w:val="00044BEA"/>
    <w:rsid w:val="00085CFC"/>
    <w:rsid w:val="000E74E8"/>
    <w:rsid w:val="000F3EB5"/>
    <w:rsid w:val="00103EFA"/>
    <w:rsid w:val="00104010"/>
    <w:rsid w:val="00116A3C"/>
    <w:rsid w:val="00132140"/>
    <w:rsid w:val="00134601"/>
    <w:rsid w:val="00137875"/>
    <w:rsid w:val="00137BC1"/>
    <w:rsid w:val="001718B3"/>
    <w:rsid w:val="00175725"/>
    <w:rsid w:val="0018653D"/>
    <w:rsid w:val="001919DF"/>
    <w:rsid w:val="001A037B"/>
    <w:rsid w:val="001D103C"/>
    <w:rsid w:val="001E3AE6"/>
    <w:rsid w:val="002019BB"/>
    <w:rsid w:val="00203547"/>
    <w:rsid w:val="0020406E"/>
    <w:rsid w:val="00206C90"/>
    <w:rsid w:val="0021658F"/>
    <w:rsid w:val="00224915"/>
    <w:rsid w:val="0022645F"/>
    <w:rsid w:val="002726D3"/>
    <w:rsid w:val="002B2DAE"/>
    <w:rsid w:val="002F0CBF"/>
    <w:rsid w:val="0031369C"/>
    <w:rsid w:val="00315F59"/>
    <w:rsid w:val="00332CB5"/>
    <w:rsid w:val="00333DA4"/>
    <w:rsid w:val="00342F51"/>
    <w:rsid w:val="003479DC"/>
    <w:rsid w:val="00361ACF"/>
    <w:rsid w:val="00374701"/>
    <w:rsid w:val="00384C61"/>
    <w:rsid w:val="00386053"/>
    <w:rsid w:val="00387CB7"/>
    <w:rsid w:val="003944BE"/>
    <w:rsid w:val="003C032E"/>
    <w:rsid w:val="004105D0"/>
    <w:rsid w:val="00414635"/>
    <w:rsid w:val="0042135F"/>
    <w:rsid w:val="00431D08"/>
    <w:rsid w:val="00432F40"/>
    <w:rsid w:val="0043603B"/>
    <w:rsid w:val="00441B35"/>
    <w:rsid w:val="004668A9"/>
    <w:rsid w:val="004719BD"/>
    <w:rsid w:val="00473F9A"/>
    <w:rsid w:val="004742C0"/>
    <w:rsid w:val="004B4786"/>
    <w:rsid w:val="004C3BBD"/>
    <w:rsid w:val="004C4D39"/>
    <w:rsid w:val="004E4DB0"/>
    <w:rsid w:val="004F4408"/>
    <w:rsid w:val="0050238C"/>
    <w:rsid w:val="00503599"/>
    <w:rsid w:val="00512BF6"/>
    <w:rsid w:val="00513D76"/>
    <w:rsid w:val="00535F11"/>
    <w:rsid w:val="0053763B"/>
    <w:rsid w:val="00540B05"/>
    <w:rsid w:val="00574AC9"/>
    <w:rsid w:val="00584882"/>
    <w:rsid w:val="005926C9"/>
    <w:rsid w:val="005A4A7A"/>
    <w:rsid w:val="005A59AF"/>
    <w:rsid w:val="005B6671"/>
    <w:rsid w:val="005D6B6D"/>
    <w:rsid w:val="005E51BB"/>
    <w:rsid w:val="005F2DDE"/>
    <w:rsid w:val="006105E6"/>
    <w:rsid w:val="00610DA6"/>
    <w:rsid w:val="006129BD"/>
    <w:rsid w:val="0061391E"/>
    <w:rsid w:val="00620191"/>
    <w:rsid w:val="006210BD"/>
    <w:rsid w:val="0066264E"/>
    <w:rsid w:val="00673188"/>
    <w:rsid w:val="0068508F"/>
    <w:rsid w:val="006E19C4"/>
    <w:rsid w:val="007128C5"/>
    <w:rsid w:val="00715C00"/>
    <w:rsid w:val="007237FA"/>
    <w:rsid w:val="007368F1"/>
    <w:rsid w:val="00737FDA"/>
    <w:rsid w:val="00752B57"/>
    <w:rsid w:val="00756378"/>
    <w:rsid w:val="00770AC7"/>
    <w:rsid w:val="00780AEC"/>
    <w:rsid w:val="007A34BB"/>
    <w:rsid w:val="007B12E8"/>
    <w:rsid w:val="007C5823"/>
    <w:rsid w:val="007E4250"/>
    <w:rsid w:val="007E671D"/>
    <w:rsid w:val="007E6EF8"/>
    <w:rsid w:val="00812D01"/>
    <w:rsid w:val="00824726"/>
    <w:rsid w:val="0085042D"/>
    <w:rsid w:val="00870898"/>
    <w:rsid w:val="008805C6"/>
    <w:rsid w:val="0088490F"/>
    <w:rsid w:val="008A66C1"/>
    <w:rsid w:val="008D0D97"/>
    <w:rsid w:val="008D57D9"/>
    <w:rsid w:val="00907A54"/>
    <w:rsid w:val="0091492D"/>
    <w:rsid w:val="009208C3"/>
    <w:rsid w:val="00926F89"/>
    <w:rsid w:val="0093792D"/>
    <w:rsid w:val="0095666C"/>
    <w:rsid w:val="009577E0"/>
    <w:rsid w:val="00966F12"/>
    <w:rsid w:val="00991BC5"/>
    <w:rsid w:val="009D1D41"/>
    <w:rsid w:val="009F03F6"/>
    <w:rsid w:val="00A1125C"/>
    <w:rsid w:val="00A16DF3"/>
    <w:rsid w:val="00A91BC8"/>
    <w:rsid w:val="00AA080C"/>
    <w:rsid w:val="00AC56AC"/>
    <w:rsid w:val="00AD2138"/>
    <w:rsid w:val="00AE0D88"/>
    <w:rsid w:val="00AE291F"/>
    <w:rsid w:val="00AE7B9F"/>
    <w:rsid w:val="00AF2C37"/>
    <w:rsid w:val="00B01F40"/>
    <w:rsid w:val="00B14800"/>
    <w:rsid w:val="00B23197"/>
    <w:rsid w:val="00B2554D"/>
    <w:rsid w:val="00B35224"/>
    <w:rsid w:val="00B35292"/>
    <w:rsid w:val="00B57A1C"/>
    <w:rsid w:val="00B60955"/>
    <w:rsid w:val="00B61E73"/>
    <w:rsid w:val="00B8493A"/>
    <w:rsid w:val="00B96E9F"/>
    <w:rsid w:val="00BC79F2"/>
    <w:rsid w:val="00BF0B23"/>
    <w:rsid w:val="00C228D0"/>
    <w:rsid w:val="00C33B31"/>
    <w:rsid w:val="00C568E1"/>
    <w:rsid w:val="00C77151"/>
    <w:rsid w:val="00C94175"/>
    <w:rsid w:val="00CC0336"/>
    <w:rsid w:val="00CC531D"/>
    <w:rsid w:val="00CC7050"/>
    <w:rsid w:val="00CD1004"/>
    <w:rsid w:val="00D03F77"/>
    <w:rsid w:val="00D1195B"/>
    <w:rsid w:val="00D14B7B"/>
    <w:rsid w:val="00D218C3"/>
    <w:rsid w:val="00D25897"/>
    <w:rsid w:val="00D30E5C"/>
    <w:rsid w:val="00D32256"/>
    <w:rsid w:val="00D418A0"/>
    <w:rsid w:val="00D47461"/>
    <w:rsid w:val="00D530E5"/>
    <w:rsid w:val="00D55A94"/>
    <w:rsid w:val="00D613F3"/>
    <w:rsid w:val="00D7405C"/>
    <w:rsid w:val="00D7591D"/>
    <w:rsid w:val="00DD2EED"/>
    <w:rsid w:val="00E02BE6"/>
    <w:rsid w:val="00E06B3D"/>
    <w:rsid w:val="00E179D4"/>
    <w:rsid w:val="00E2429E"/>
    <w:rsid w:val="00E32995"/>
    <w:rsid w:val="00E61FC0"/>
    <w:rsid w:val="00E90D13"/>
    <w:rsid w:val="00ED13D6"/>
    <w:rsid w:val="00F04B64"/>
    <w:rsid w:val="00F22687"/>
    <w:rsid w:val="00F237D4"/>
    <w:rsid w:val="00F57899"/>
    <w:rsid w:val="00F77FBD"/>
    <w:rsid w:val="00FA63FC"/>
    <w:rsid w:val="00FB3E7D"/>
    <w:rsid w:val="00FB4436"/>
    <w:rsid w:val="00FB6201"/>
    <w:rsid w:val="00FB74BA"/>
    <w:rsid w:val="00FF2085"/>
    <w:rsid w:val="00FF2389"/>
    <w:rsid w:val="00FF2D35"/>
    <w:rsid w:val="00FF7DF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DD54A"/>
  <w15:docId w15:val="{6136D1DF-BFA8-4666-9BDC-7EEE88D8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val="es-EC"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rsid w:val="00B14800"/>
    <w:rPr>
      <w:sz w:val="18"/>
      <w:szCs w:val="18"/>
    </w:rPr>
  </w:style>
  <w:style w:type="paragraph" w:styleId="Textocomentario">
    <w:name w:val="annotation text"/>
    <w:basedOn w:val="Normal"/>
    <w:link w:val="TextocomentarioCar"/>
    <w:rsid w:val="00B14800"/>
    <w:rPr>
      <w:sz w:val="24"/>
      <w:szCs w:val="24"/>
    </w:rPr>
  </w:style>
  <w:style w:type="character" w:customStyle="1" w:styleId="TextocomentarioCar">
    <w:name w:val="Texto comentario Car"/>
    <w:basedOn w:val="Fuentedeprrafopredeter"/>
    <w:link w:val="Textocomentario"/>
    <w:rsid w:val="00B14800"/>
    <w:rPr>
      <w:sz w:val="24"/>
      <w:szCs w:val="24"/>
      <w:lang w:val="en-US" w:eastAsia="en-US"/>
    </w:rPr>
  </w:style>
  <w:style w:type="paragraph" w:styleId="Asuntodelcomentario">
    <w:name w:val="annotation subject"/>
    <w:basedOn w:val="Textocomentario"/>
    <w:next w:val="Textocomentario"/>
    <w:link w:val="AsuntodelcomentarioCar"/>
    <w:rsid w:val="00B14800"/>
    <w:rPr>
      <w:b/>
      <w:bCs/>
      <w:sz w:val="20"/>
      <w:szCs w:val="20"/>
    </w:rPr>
  </w:style>
  <w:style w:type="character" w:customStyle="1" w:styleId="AsuntodelcomentarioCar">
    <w:name w:val="Asunto del comentario Car"/>
    <w:basedOn w:val="TextocomentarioCar"/>
    <w:link w:val="Asuntodelcomentario"/>
    <w:rsid w:val="00B14800"/>
    <w:rPr>
      <w:b/>
      <w:bCs/>
      <w:sz w:val="24"/>
      <w:szCs w:val="24"/>
      <w:lang w:val="en-US" w:eastAsia="en-US"/>
    </w:rPr>
  </w:style>
  <w:style w:type="character" w:styleId="Hipervnculo">
    <w:name w:val="Hyperlink"/>
    <w:basedOn w:val="Fuentedeprrafopredeter"/>
    <w:rsid w:val="001D103C"/>
    <w:rPr>
      <w:color w:val="0000FF" w:themeColor="hyperlink"/>
      <w:u w:val="single"/>
    </w:rPr>
  </w:style>
  <w:style w:type="character" w:customStyle="1" w:styleId="TextoindependienteCar">
    <w:name w:val="Texto independiente Car"/>
    <w:basedOn w:val="Fuentedeprrafopredeter"/>
    <w:link w:val="Textoindependiente"/>
    <w:rsid w:val="00B61E73"/>
    <w:rPr>
      <w:spacing w:val="-1"/>
      <w:lang w:val="es-EC" w:eastAsia="en-US"/>
    </w:rPr>
  </w:style>
  <w:style w:type="paragraph" w:styleId="NormalWeb">
    <w:name w:val="Normal (Web)"/>
    <w:basedOn w:val="Normal"/>
    <w:uiPriority w:val="99"/>
    <w:unhideWhenUsed/>
    <w:rsid w:val="00116A3C"/>
    <w:pPr>
      <w:spacing w:before="100" w:beforeAutospacing="1" w:after="100" w:afterAutospacing="1"/>
      <w:jc w:val="left"/>
    </w:pPr>
    <w:rPr>
      <w:rFonts w:eastAsia="Times New Roman"/>
      <w:sz w:val="24"/>
      <w:szCs w:val="24"/>
      <w:lang w:eastAsia="es-EC"/>
    </w:rPr>
  </w:style>
  <w:style w:type="character" w:customStyle="1" w:styleId="apple-tab-span">
    <w:name w:val="apple-tab-span"/>
    <w:basedOn w:val="Fuentedeprrafopredeter"/>
    <w:rsid w:val="00116A3C"/>
  </w:style>
  <w:style w:type="paragraph" w:styleId="Prrafodelista">
    <w:name w:val="List Paragraph"/>
    <w:basedOn w:val="Normal"/>
    <w:uiPriority w:val="34"/>
    <w:qFormat/>
    <w:rsid w:val="00FF2085"/>
    <w:pPr>
      <w:ind w:left="720"/>
      <w:contextualSpacing/>
    </w:pPr>
  </w:style>
  <w:style w:type="character" w:customStyle="1" w:styleId="halyaf">
    <w:name w:val="halyaf"/>
    <w:basedOn w:val="Fuentedeprrafopredeter"/>
    <w:rsid w:val="0050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6051">
      <w:bodyDiv w:val="1"/>
      <w:marLeft w:val="0"/>
      <w:marRight w:val="0"/>
      <w:marTop w:val="0"/>
      <w:marBottom w:val="0"/>
      <w:divBdr>
        <w:top w:val="none" w:sz="0" w:space="0" w:color="auto"/>
        <w:left w:val="none" w:sz="0" w:space="0" w:color="auto"/>
        <w:bottom w:val="none" w:sz="0" w:space="0" w:color="auto"/>
        <w:right w:val="none" w:sz="0" w:space="0" w:color="auto"/>
      </w:divBdr>
    </w:div>
    <w:div w:id="210308926">
      <w:bodyDiv w:val="1"/>
      <w:marLeft w:val="0"/>
      <w:marRight w:val="0"/>
      <w:marTop w:val="0"/>
      <w:marBottom w:val="0"/>
      <w:divBdr>
        <w:top w:val="none" w:sz="0" w:space="0" w:color="auto"/>
        <w:left w:val="none" w:sz="0" w:space="0" w:color="auto"/>
        <w:bottom w:val="none" w:sz="0" w:space="0" w:color="auto"/>
        <w:right w:val="none" w:sz="0" w:space="0" w:color="auto"/>
      </w:divBdr>
    </w:div>
    <w:div w:id="245113260">
      <w:bodyDiv w:val="1"/>
      <w:marLeft w:val="0"/>
      <w:marRight w:val="0"/>
      <w:marTop w:val="0"/>
      <w:marBottom w:val="0"/>
      <w:divBdr>
        <w:top w:val="none" w:sz="0" w:space="0" w:color="auto"/>
        <w:left w:val="none" w:sz="0" w:space="0" w:color="auto"/>
        <w:bottom w:val="none" w:sz="0" w:space="0" w:color="auto"/>
        <w:right w:val="none" w:sz="0" w:space="0" w:color="auto"/>
      </w:divBdr>
    </w:div>
    <w:div w:id="374080916">
      <w:bodyDiv w:val="1"/>
      <w:marLeft w:val="0"/>
      <w:marRight w:val="0"/>
      <w:marTop w:val="0"/>
      <w:marBottom w:val="0"/>
      <w:divBdr>
        <w:top w:val="none" w:sz="0" w:space="0" w:color="auto"/>
        <w:left w:val="none" w:sz="0" w:space="0" w:color="auto"/>
        <w:bottom w:val="none" w:sz="0" w:space="0" w:color="auto"/>
        <w:right w:val="none" w:sz="0" w:space="0" w:color="auto"/>
      </w:divBdr>
    </w:div>
    <w:div w:id="421684043">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4160">
      <w:bodyDiv w:val="1"/>
      <w:marLeft w:val="0"/>
      <w:marRight w:val="0"/>
      <w:marTop w:val="0"/>
      <w:marBottom w:val="0"/>
      <w:divBdr>
        <w:top w:val="none" w:sz="0" w:space="0" w:color="auto"/>
        <w:left w:val="none" w:sz="0" w:space="0" w:color="auto"/>
        <w:bottom w:val="none" w:sz="0" w:space="0" w:color="auto"/>
        <w:right w:val="none" w:sz="0" w:space="0" w:color="auto"/>
      </w:divBdr>
    </w:div>
    <w:div w:id="933783556">
      <w:bodyDiv w:val="1"/>
      <w:marLeft w:val="0"/>
      <w:marRight w:val="0"/>
      <w:marTop w:val="0"/>
      <w:marBottom w:val="0"/>
      <w:divBdr>
        <w:top w:val="none" w:sz="0" w:space="0" w:color="auto"/>
        <w:left w:val="none" w:sz="0" w:space="0" w:color="auto"/>
        <w:bottom w:val="none" w:sz="0" w:space="0" w:color="auto"/>
        <w:right w:val="none" w:sz="0" w:space="0" w:color="auto"/>
      </w:divBdr>
    </w:div>
    <w:div w:id="951011700">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7061">
      <w:bodyDiv w:val="1"/>
      <w:marLeft w:val="0"/>
      <w:marRight w:val="0"/>
      <w:marTop w:val="0"/>
      <w:marBottom w:val="0"/>
      <w:divBdr>
        <w:top w:val="none" w:sz="0" w:space="0" w:color="auto"/>
        <w:left w:val="none" w:sz="0" w:space="0" w:color="auto"/>
        <w:bottom w:val="none" w:sz="0" w:space="0" w:color="auto"/>
        <w:right w:val="none" w:sz="0" w:space="0" w:color="auto"/>
      </w:divBdr>
    </w:div>
    <w:div w:id="1398362228">
      <w:bodyDiv w:val="1"/>
      <w:marLeft w:val="0"/>
      <w:marRight w:val="0"/>
      <w:marTop w:val="0"/>
      <w:marBottom w:val="0"/>
      <w:divBdr>
        <w:top w:val="none" w:sz="0" w:space="0" w:color="auto"/>
        <w:left w:val="none" w:sz="0" w:space="0" w:color="auto"/>
        <w:bottom w:val="none" w:sz="0" w:space="0" w:color="auto"/>
        <w:right w:val="none" w:sz="0" w:space="0" w:color="auto"/>
      </w:divBdr>
    </w:div>
    <w:div w:id="1604607786">
      <w:bodyDiv w:val="1"/>
      <w:marLeft w:val="0"/>
      <w:marRight w:val="0"/>
      <w:marTop w:val="0"/>
      <w:marBottom w:val="0"/>
      <w:divBdr>
        <w:top w:val="none" w:sz="0" w:space="0" w:color="auto"/>
        <w:left w:val="none" w:sz="0" w:space="0" w:color="auto"/>
        <w:bottom w:val="none" w:sz="0" w:space="0" w:color="auto"/>
        <w:right w:val="none" w:sz="0" w:space="0" w:color="auto"/>
      </w:divBdr>
    </w:div>
    <w:div w:id="1650862388">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84023">
      <w:bodyDiv w:val="1"/>
      <w:marLeft w:val="0"/>
      <w:marRight w:val="0"/>
      <w:marTop w:val="0"/>
      <w:marBottom w:val="0"/>
      <w:divBdr>
        <w:top w:val="none" w:sz="0" w:space="0" w:color="auto"/>
        <w:left w:val="none" w:sz="0" w:space="0" w:color="auto"/>
        <w:bottom w:val="none" w:sz="0" w:space="0" w:color="auto"/>
        <w:right w:val="none" w:sz="0" w:space="0" w:color="auto"/>
      </w:divBdr>
    </w:div>
    <w:div w:id="1781411879">
      <w:bodyDiv w:val="1"/>
      <w:marLeft w:val="0"/>
      <w:marRight w:val="0"/>
      <w:marTop w:val="0"/>
      <w:marBottom w:val="0"/>
      <w:divBdr>
        <w:top w:val="none" w:sz="0" w:space="0" w:color="auto"/>
        <w:left w:val="none" w:sz="0" w:space="0" w:color="auto"/>
        <w:bottom w:val="none" w:sz="0" w:space="0" w:color="auto"/>
        <w:right w:val="none" w:sz="0" w:space="0" w:color="auto"/>
      </w:divBdr>
    </w:div>
    <w:div w:id="1871601002">
      <w:bodyDiv w:val="1"/>
      <w:marLeft w:val="0"/>
      <w:marRight w:val="0"/>
      <w:marTop w:val="0"/>
      <w:marBottom w:val="0"/>
      <w:divBdr>
        <w:top w:val="none" w:sz="0" w:space="0" w:color="auto"/>
        <w:left w:val="none" w:sz="0" w:space="0" w:color="auto"/>
        <w:bottom w:val="none" w:sz="0" w:space="0" w:color="auto"/>
        <w:right w:val="none" w:sz="0" w:space="0" w:color="auto"/>
      </w:divBdr>
    </w:div>
    <w:div w:id="1889025919">
      <w:bodyDiv w:val="1"/>
      <w:marLeft w:val="0"/>
      <w:marRight w:val="0"/>
      <w:marTop w:val="0"/>
      <w:marBottom w:val="0"/>
      <w:divBdr>
        <w:top w:val="none" w:sz="0" w:space="0" w:color="auto"/>
        <w:left w:val="none" w:sz="0" w:space="0" w:color="auto"/>
        <w:bottom w:val="none" w:sz="0" w:space="0" w:color="auto"/>
        <w:right w:val="none" w:sz="0" w:space="0" w:color="auto"/>
      </w:divBdr>
    </w:div>
    <w:div w:id="1914388195">
      <w:bodyDiv w:val="1"/>
      <w:marLeft w:val="0"/>
      <w:marRight w:val="0"/>
      <w:marTop w:val="0"/>
      <w:marBottom w:val="0"/>
      <w:divBdr>
        <w:top w:val="none" w:sz="0" w:space="0" w:color="auto"/>
        <w:left w:val="none" w:sz="0" w:space="0" w:color="auto"/>
        <w:bottom w:val="none" w:sz="0" w:space="0" w:color="auto"/>
        <w:right w:val="none" w:sz="0" w:space="0" w:color="auto"/>
      </w:divBdr>
    </w:div>
    <w:div w:id="1958444320">
      <w:bodyDiv w:val="1"/>
      <w:marLeft w:val="0"/>
      <w:marRight w:val="0"/>
      <w:marTop w:val="0"/>
      <w:marBottom w:val="0"/>
      <w:divBdr>
        <w:top w:val="none" w:sz="0" w:space="0" w:color="auto"/>
        <w:left w:val="none" w:sz="0" w:space="0" w:color="auto"/>
        <w:bottom w:val="none" w:sz="0" w:space="0" w:color="auto"/>
        <w:right w:val="none" w:sz="0" w:space="0" w:color="auto"/>
      </w:divBdr>
    </w:div>
    <w:div w:id="1991248967">
      <w:bodyDiv w:val="1"/>
      <w:marLeft w:val="0"/>
      <w:marRight w:val="0"/>
      <w:marTop w:val="0"/>
      <w:marBottom w:val="0"/>
      <w:divBdr>
        <w:top w:val="none" w:sz="0" w:space="0" w:color="auto"/>
        <w:left w:val="none" w:sz="0" w:space="0" w:color="auto"/>
        <w:bottom w:val="none" w:sz="0" w:space="0" w:color="auto"/>
        <w:right w:val="none" w:sz="0" w:space="0" w:color="auto"/>
      </w:divBdr>
    </w:div>
    <w:div w:id="20922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FB1E-739F-4CE2-946B-43EA5D73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Template>
  <TotalTime>1459</TotalTime>
  <Pages>11</Pages>
  <Words>138404</Words>
  <Characters>761225</Characters>
  <Application>Microsoft Office Word</Application>
  <DocSecurity>0</DocSecurity>
  <Lines>6343</Lines>
  <Paragraphs>1795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897834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Alexis-Lenovo</cp:lastModifiedBy>
  <cp:revision>42</cp:revision>
  <cp:lastPrinted>2020-04-28T18:05:00Z</cp:lastPrinted>
  <dcterms:created xsi:type="dcterms:W3CDTF">2020-04-28T15:57:00Z</dcterms:created>
  <dcterms:modified xsi:type="dcterms:W3CDTF">2020-08-28T02:08:00Z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fee3af38-bf44-3a42-8252-81374dfd38fc</vt:lpwstr>
  </property>
</Properties>
</file>